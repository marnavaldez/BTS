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1D00E5" w14:textId="77777777" w:rsidR="00697EC9" w:rsidRPr="00BE5EB3" w:rsidRDefault="00100E22">
      <w:r w:rsidRPr="00BE5EB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3FDA8D" wp14:editId="5F411031">
                <wp:simplePos x="0" y="0"/>
                <wp:positionH relativeFrom="page">
                  <wp:posOffset>4476750</wp:posOffset>
                </wp:positionH>
                <wp:positionV relativeFrom="paragraph">
                  <wp:posOffset>2486025</wp:posOffset>
                </wp:positionV>
                <wp:extent cx="3241675" cy="99060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990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22F46" w14:textId="77777777" w:rsidR="00FF3C34" w:rsidRDefault="00FF3C34" w:rsidP="00FE03F7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color w:val="1F4E79" w:themeColor="accent1" w:themeShade="80"/>
                                <w:sz w:val="40"/>
                                <w:szCs w:val="3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/>
                                <w:color w:val="1F4E79" w:themeColor="accent1" w:themeShade="80"/>
                                <w:sz w:val="40"/>
                                <w:szCs w:val="32"/>
                              </w:rPr>
                              <w:t xml:space="preserve">Plan de Capacitación </w:t>
                            </w:r>
                          </w:p>
                          <w:p w14:paraId="403C732F" w14:textId="68A3F613" w:rsidR="00FF3C34" w:rsidRPr="00EA0538" w:rsidRDefault="00FF3C34" w:rsidP="00FE03F7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color w:val="1F4E79" w:themeColor="accent1" w:themeShade="80"/>
                                <w:sz w:val="40"/>
                                <w:szCs w:val="3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/>
                                <w:color w:val="1F4E79" w:themeColor="accent1" w:themeShade="80"/>
                                <w:sz w:val="40"/>
                                <w:szCs w:val="32"/>
                              </w:rPr>
                              <w:t>Transitorio Guerrero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3FDA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2.5pt;margin-top:195.75pt;width:255.25pt;height:7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" filled="f" stroked="f">
                <v:textbox>
                  <w:txbxContent>
                    <w:p w14:paraId="40E22F46" w14:textId="77777777" w:rsidR="00FF3C34" w:rsidRDefault="00FF3C34" w:rsidP="00FE03F7">
                      <w:pPr>
                        <w:jc w:val="center"/>
                        <w:rPr>
                          <w:rFonts w:ascii="Segoe UI Light" w:hAnsi="Segoe UI Light" w:cs="Segoe UI Light"/>
                          <w:b/>
                          <w:color w:val="1F4E79" w:themeColor="accent1" w:themeShade="80"/>
                          <w:sz w:val="40"/>
                          <w:szCs w:val="32"/>
                        </w:rPr>
                      </w:pPr>
                      <w:r>
                        <w:rPr>
                          <w:rFonts w:ascii="Segoe UI Light" w:hAnsi="Segoe UI Light" w:cs="Segoe UI Light"/>
                          <w:b/>
                          <w:color w:val="1F4E79" w:themeColor="accent1" w:themeShade="80"/>
                          <w:sz w:val="40"/>
                          <w:szCs w:val="32"/>
                        </w:rPr>
                        <w:t xml:space="preserve">Plan de Capacitación </w:t>
                      </w:r>
                    </w:p>
                    <w:p w14:paraId="403C732F" w14:textId="68A3F613" w:rsidR="00FF3C34" w:rsidRPr="00EA0538" w:rsidRDefault="00FF3C34" w:rsidP="00FE03F7">
                      <w:pPr>
                        <w:jc w:val="center"/>
                        <w:rPr>
                          <w:rFonts w:ascii="Segoe UI Light" w:hAnsi="Segoe UI Light" w:cs="Segoe UI Light"/>
                          <w:b/>
                          <w:color w:val="1F4E79" w:themeColor="accent1" w:themeShade="80"/>
                          <w:sz w:val="40"/>
                          <w:szCs w:val="32"/>
                        </w:rPr>
                      </w:pPr>
                      <w:r>
                        <w:rPr>
                          <w:rFonts w:ascii="Segoe UI Light" w:hAnsi="Segoe UI Light" w:cs="Segoe UI Light"/>
                          <w:b/>
                          <w:color w:val="1F4E79" w:themeColor="accent1" w:themeShade="80"/>
                          <w:sz w:val="40"/>
                          <w:szCs w:val="32"/>
                        </w:rPr>
                        <w:t>Transitorio Guerrero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E03F7" w:rsidRPr="00BE5EB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4FD2DE" wp14:editId="37597766">
                <wp:simplePos x="0" y="0"/>
                <wp:positionH relativeFrom="column">
                  <wp:posOffset>-774700</wp:posOffset>
                </wp:positionH>
                <wp:positionV relativeFrom="paragraph">
                  <wp:posOffset>142240</wp:posOffset>
                </wp:positionV>
                <wp:extent cx="7493000" cy="22320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0" cy="2232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F270A" w14:textId="77777777" w:rsidR="00FF3C34" w:rsidRPr="00915533" w:rsidRDefault="00FF3C34" w:rsidP="00AE7459">
                            <w:pPr>
                              <w:spacing w:after="0" w:line="240" w:lineRule="auto"/>
                              <w:jc w:val="left"/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92"/>
                                <w:szCs w:val="92"/>
                              </w:rPr>
                              <w:t>Justici@.Net</w:t>
                            </w:r>
                          </w:p>
                          <w:p w14:paraId="25B97F14" w14:textId="752414B6" w:rsidR="00FF3C34" w:rsidRPr="00EE2FFB" w:rsidRDefault="00FF3C34" w:rsidP="00C63A7D">
                            <w:pPr>
                              <w:spacing w:after="0" w:line="240" w:lineRule="auto"/>
                              <w:jc w:val="left"/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56"/>
                                <w:szCs w:val="56"/>
                                <w:lang w:val="es-419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Capacitación </w:t>
                            </w: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56"/>
                                <w:szCs w:val="56"/>
                                <w:lang w:val="es-419"/>
                              </w:rPr>
                              <w:t xml:space="preserve">a </w:t>
                            </w: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Usuarios en </w:t>
                            </w: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56"/>
                                <w:szCs w:val="56"/>
                                <w:lang w:val="es-419"/>
                              </w:rPr>
                              <w:t>Modelo</w:t>
                            </w: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de Gestión Transitorio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FD2DE" id="_x0000_s1027" type="#_x0000_t202" style="position:absolute;left:0;text-align:left;margin-left:-61pt;margin-top:11.2pt;width:590pt;height:175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" filled="f" stroked="f">
                <v:textbox>
                  <w:txbxContent>
                    <w:p w14:paraId="44EF270A" w14:textId="77777777" w:rsidR="00FF3C34" w:rsidRPr="00915533" w:rsidRDefault="00FF3C34" w:rsidP="00AE7459">
                      <w:pPr>
                        <w:spacing w:after="0" w:line="240" w:lineRule="auto"/>
                        <w:jc w:val="left"/>
                        <w:rPr>
                          <w:rFonts w:ascii="Segoe UI Light" w:hAnsi="Segoe UI Light" w:cs="Segoe UI Light"/>
                          <w:color w:val="FFFFFF" w:themeColor="background1"/>
                          <w:sz w:val="92"/>
                          <w:szCs w:val="92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92"/>
                          <w:szCs w:val="92"/>
                        </w:rPr>
                        <w:t>Justici@.Net</w:t>
                      </w:r>
                    </w:p>
                    <w:p w14:paraId="25B97F14" w14:textId="752414B6" w:rsidR="00FF3C34" w:rsidRPr="00EE2FFB" w:rsidRDefault="00FF3C34" w:rsidP="00C63A7D">
                      <w:pPr>
                        <w:spacing w:after="0" w:line="240" w:lineRule="auto"/>
                        <w:jc w:val="left"/>
                        <w:rPr>
                          <w:rFonts w:ascii="Segoe UI Light" w:hAnsi="Segoe UI Light" w:cs="Segoe UI Light"/>
                          <w:color w:val="FFFFFF" w:themeColor="background1"/>
                          <w:sz w:val="56"/>
                          <w:szCs w:val="56"/>
                          <w:lang w:val="es-419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56"/>
                          <w:szCs w:val="56"/>
                        </w:rPr>
                        <w:t xml:space="preserve">Capacitación </w:t>
                      </w: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56"/>
                          <w:szCs w:val="56"/>
                          <w:lang w:val="es-419"/>
                        </w:rPr>
                        <w:t xml:space="preserve">a </w:t>
                      </w: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56"/>
                          <w:szCs w:val="56"/>
                        </w:rPr>
                        <w:t xml:space="preserve">Usuarios en </w:t>
                      </w: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56"/>
                          <w:szCs w:val="56"/>
                          <w:lang w:val="es-419"/>
                        </w:rPr>
                        <w:t>Modelo</w:t>
                      </w: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56"/>
                          <w:szCs w:val="56"/>
                        </w:rPr>
                        <w:t xml:space="preserve"> de Gestión Transitorio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B850B9" w14:textId="77777777" w:rsidR="00697EC9" w:rsidRPr="00BE5EB3" w:rsidRDefault="00697EC9" w:rsidP="00697EC9"/>
    <w:p w14:paraId="15FD82AE" w14:textId="77777777" w:rsidR="00697EC9" w:rsidRPr="00BE5EB3" w:rsidRDefault="00697EC9" w:rsidP="00697EC9"/>
    <w:p w14:paraId="398B0CE7" w14:textId="77777777" w:rsidR="00697EC9" w:rsidRPr="00BE5EB3" w:rsidRDefault="00697EC9" w:rsidP="00697EC9"/>
    <w:p w14:paraId="267ABC88" w14:textId="77777777" w:rsidR="00697EC9" w:rsidRPr="00BE5EB3" w:rsidRDefault="00697EC9" w:rsidP="00697EC9"/>
    <w:p w14:paraId="4D9F733D" w14:textId="77777777" w:rsidR="00697EC9" w:rsidRPr="00BE5EB3" w:rsidRDefault="00697EC9" w:rsidP="00697EC9"/>
    <w:p w14:paraId="7914D016" w14:textId="77777777" w:rsidR="00697EC9" w:rsidRPr="00BE5EB3" w:rsidRDefault="00697EC9" w:rsidP="00697EC9"/>
    <w:p w14:paraId="2E7FCF88" w14:textId="77777777" w:rsidR="00697EC9" w:rsidRPr="00BE5EB3" w:rsidRDefault="00697EC9" w:rsidP="00697EC9">
      <w:pPr>
        <w:tabs>
          <w:tab w:val="left" w:pos="6896"/>
        </w:tabs>
      </w:pPr>
      <w:r w:rsidRPr="00BE5EB3">
        <w:tab/>
      </w:r>
    </w:p>
    <w:p w14:paraId="784971D7" w14:textId="77777777" w:rsidR="002328CA" w:rsidRPr="00BE5EB3" w:rsidRDefault="00697EC9" w:rsidP="00697EC9">
      <w:pPr>
        <w:tabs>
          <w:tab w:val="left" w:pos="6896"/>
        </w:tabs>
        <w:sectPr w:rsidR="002328CA" w:rsidRPr="00BE5EB3" w:rsidSect="00C0634F">
          <w:headerReference w:type="default" r:id="rId11"/>
          <w:footerReference w:type="default" r:id="rId12"/>
          <w:headerReference w:type="first" r:id="rId13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BE5EB3">
        <w:tab/>
      </w:r>
    </w:p>
    <w:sdt>
      <w:sdtPr>
        <w:rPr>
          <w:rFonts w:ascii="Segoe UI Light" w:hAnsi="Segoe UI Light" w:cs="Segoe UI Light"/>
          <w:b/>
          <w:color w:val="0070C0"/>
          <w:sz w:val="40"/>
          <w:szCs w:val="40"/>
        </w:rPr>
        <w:id w:val="-1919945732"/>
        <w:docPartObj>
          <w:docPartGallery w:val="Table of Contents"/>
          <w:docPartUnique/>
        </w:docPartObj>
      </w:sdtPr>
      <w:sdtEndPr>
        <w:rPr>
          <w:rFonts w:ascii="Segoe UI" w:hAnsi="Segoe UI" w:cstheme="minorBidi"/>
          <w:bCs/>
          <w:color w:val="auto"/>
          <w:sz w:val="24"/>
          <w:szCs w:val="22"/>
        </w:rPr>
      </w:sdtEndPr>
      <w:sdtContent>
        <w:p w14:paraId="34A1325A" w14:textId="77777777" w:rsidR="00A63AA4" w:rsidRPr="00BE5EB3" w:rsidRDefault="00C93D90" w:rsidP="00A63AA4">
          <w:pPr>
            <w:rPr>
              <w:rFonts w:ascii="Segoe UI Light" w:hAnsi="Segoe UI Light" w:cs="Segoe UI Light"/>
              <w:b/>
              <w:color w:val="0070C0"/>
              <w:sz w:val="40"/>
              <w:szCs w:val="40"/>
            </w:rPr>
          </w:pPr>
          <w:r w:rsidRPr="00BE5EB3">
            <w:rPr>
              <w:rFonts w:ascii="Segoe UI Light" w:hAnsi="Segoe UI Light" w:cs="Segoe UI Light"/>
              <w:b/>
              <w:color w:val="0070C0"/>
              <w:sz w:val="40"/>
              <w:szCs w:val="40"/>
            </w:rPr>
            <w:t>Contenido</w:t>
          </w:r>
        </w:p>
        <w:p w14:paraId="7698FADB" w14:textId="77777777" w:rsidR="00560196" w:rsidRDefault="007254E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s-MX"/>
            </w:rPr>
          </w:pPr>
          <w:r w:rsidRPr="00BE5EB3">
            <w:fldChar w:fldCharType="begin"/>
          </w:r>
          <w:r w:rsidRPr="00BE5EB3">
            <w:instrText xml:space="preserve"> TOC \o "1-4" \h \z \u </w:instrText>
          </w:r>
          <w:r w:rsidRPr="00BE5EB3">
            <w:fldChar w:fldCharType="separate"/>
          </w:r>
          <w:hyperlink w:anchor="_Toc449705618" w:history="1">
            <w:r w:rsidR="00560196" w:rsidRPr="00797CBA">
              <w:rPr>
                <w:rStyle w:val="Hyperlink"/>
                <w:noProof/>
              </w:rPr>
              <w:t>Introducción</w:t>
            </w:r>
            <w:r w:rsidR="00560196">
              <w:rPr>
                <w:noProof/>
                <w:webHidden/>
              </w:rPr>
              <w:tab/>
            </w:r>
            <w:r w:rsidR="00560196">
              <w:rPr>
                <w:noProof/>
                <w:webHidden/>
              </w:rPr>
              <w:fldChar w:fldCharType="begin"/>
            </w:r>
            <w:r w:rsidR="00560196">
              <w:rPr>
                <w:noProof/>
                <w:webHidden/>
              </w:rPr>
              <w:instrText xml:space="preserve"> PAGEREF _Toc449705618 \h </w:instrText>
            </w:r>
            <w:r w:rsidR="00560196">
              <w:rPr>
                <w:noProof/>
                <w:webHidden/>
              </w:rPr>
            </w:r>
            <w:r w:rsidR="00560196">
              <w:rPr>
                <w:noProof/>
                <w:webHidden/>
              </w:rPr>
              <w:fldChar w:fldCharType="separate"/>
            </w:r>
            <w:r w:rsidR="00560196">
              <w:rPr>
                <w:noProof/>
                <w:webHidden/>
              </w:rPr>
              <w:t>3</w:t>
            </w:r>
            <w:r w:rsidR="00560196">
              <w:rPr>
                <w:noProof/>
                <w:webHidden/>
              </w:rPr>
              <w:fldChar w:fldCharType="end"/>
            </w:r>
          </w:hyperlink>
        </w:p>
        <w:p w14:paraId="65DC8E41" w14:textId="77777777" w:rsidR="00560196" w:rsidRDefault="0039121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s-MX"/>
            </w:rPr>
          </w:pPr>
          <w:hyperlink w:anchor="_Toc449705619" w:history="1">
            <w:r w:rsidR="00560196" w:rsidRPr="00797CBA">
              <w:rPr>
                <w:rStyle w:val="Hyperlink"/>
                <w:noProof/>
              </w:rPr>
              <w:t>Grupos en Chilpancingo</w:t>
            </w:r>
            <w:r w:rsidR="00560196">
              <w:rPr>
                <w:noProof/>
                <w:webHidden/>
              </w:rPr>
              <w:tab/>
            </w:r>
            <w:r w:rsidR="00560196">
              <w:rPr>
                <w:noProof/>
                <w:webHidden/>
              </w:rPr>
              <w:fldChar w:fldCharType="begin"/>
            </w:r>
            <w:r w:rsidR="00560196">
              <w:rPr>
                <w:noProof/>
                <w:webHidden/>
              </w:rPr>
              <w:instrText xml:space="preserve"> PAGEREF _Toc449705619 \h </w:instrText>
            </w:r>
            <w:r w:rsidR="00560196">
              <w:rPr>
                <w:noProof/>
                <w:webHidden/>
              </w:rPr>
            </w:r>
            <w:r w:rsidR="00560196">
              <w:rPr>
                <w:noProof/>
                <w:webHidden/>
              </w:rPr>
              <w:fldChar w:fldCharType="separate"/>
            </w:r>
            <w:r w:rsidR="00560196">
              <w:rPr>
                <w:noProof/>
                <w:webHidden/>
              </w:rPr>
              <w:t>4</w:t>
            </w:r>
            <w:r w:rsidR="00560196">
              <w:rPr>
                <w:noProof/>
                <w:webHidden/>
              </w:rPr>
              <w:fldChar w:fldCharType="end"/>
            </w:r>
          </w:hyperlink>
        </w:p>
        <w:p w14:paraId="594A46A1" w14:textId="77777777" w:rsidR="00560196" w:rsidRDefault="0039121D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color w:val="auto"/>
              <w:sz w:val="22"/>
              <w:lang w:val="es-MX" w:eastAsia="es-MX"/>
            </w:rPr>
          </w:pPr>
          <w:hyperlink w:anchor="_Toc449705620" w:history="1">
            <w:r w:rsidR="00560196" w:rsidRPr="00797CBA">
              <w:rPr>
                <w:rStyle w:val="Hyperlink"/>
                <w:noProof/>
              </w:rPr>
              <w:t>Atención al Público</w:t>
            </w:r>
            <w:r w:rsidR="00560196">
              <w:rPr>
                <w:noProof/>
                <w:webHidden/>
              </w:rPr>
              <w:tab/>
            </w:r>
            <w:r w:rsidR="00560196">
              <w:rPr>
                <w:noProof/>
                <w:webHidden/>
              </w:rPr>
              <w:fldChar w:fldCharType="begin"/>
            </w:r>
            <w:r w:rsidR="00560196">
              <w:rPr>
                <w:noProof/>
                <w:webHidden/>
              </w:rPr>
              <w:instrText xml:space="preserve"> PAGEREF _Toc449705620 \h </w:instrText>
            </w:r>
            <w:r w:rsidR="00560196">
              <w:rPr>
                <w:noProof/>
                <w:webHidden/>
              </w:rPr>
            </w:r>
            <w:r w:rsidR="00560196">
              <w:rPr>
                <w:noProof/>
                <w:webHidden/>
              </w:rPr>
              <w:fldChar w:fldCharType="separate"/>
            </w:r>
            <w:r w:rsidR="00560196">
              <w:rPr>
                <w:noProof/>
                <w:webHidden/>
              </w:rPr>
              <w:t>4</w:t>
            </w:r>
            <w:r w:rsidR="00560196">
              <w:rPr>
                <w:noProof/>
                <w:webHidden/>
              </w:rPr>
              <w:fldChar w:fldCharType="end"/>
            </w:r>
          </w:hyperlink>
        </w:p>
        <w:p w14:paraId="1184615D" w14:textId="77777777" w:rsidR="00560196" w:rsidRDefault="0039121D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color w:val="auto"/>
              <w:sz w:val="22"/>
              <w:lang w:val="es-MX" w:eastAsia="es-MX"/>
            </w:rPr>
          </w:pPr>
          <w:hyperlink w:anchor="_Toc449705621" w:history="1">
            <w:r w:rsidR="00560196" w:rsidRPr="00797CBA">
              <w:rPr>
                <w:rStyle w:val="Hyperlink"/>
                <w:noProof/>
              </w:rPr>
              <w:t>UNAI Atención y Determinación Grupo A</w:t>
            </w:r>
            <w:r w:rsidR="00560196">
              <w:rPr>
                <w:noProof/>
                <w:webHidden/>
              </w:rPr>
              <w:tab/>
            </w:r>
            <w:r w:rsidR="00560196">
              <w:rPr>
                <w:noProof/>
                <w:webHidden/>
              </w:rPr>
              <w:fldChar w:fldCharType="begin"/>
            </w:r>
            <w:r w:rsidR="00560196">
              <w:rPr>
                <w:noProof/>
                <w:webHidden/>
              </w:rPr>
              <w:instrText xml:space="preserve"> PAGEREF _Toc449705621 \h </w:instrText>
            </w:r>
            <w:r w:rsidR="00560196">
              <w:rPr>
                <w:noProof/>
                <w:webHidden/>
              </w:rPr>
            </w:r>
            <w:r w:rsidR="00560196">
              <w:rPr>
                <w:noProof/>
                <w:webHidden/>
              </w:rPr>
              <w:fldChar w:fldCharType="separate"/>
            </w:r>
            <w:r w:rsidR="00560196">
              <w:rPr>
                <w:noProof/>
                <w:webHidden/>
              </w:rPr>
              <w:t>4</w:t>
            </w:r>
            <w:r w:rsidR="00560196">
              <w:rPr>
                <w:noProof/>
                <w:webHidden/>
              </w:rPr>
              <w:fldChar w:fldCharType="end"/>
            </w:r>
          </w:hyperlink>
        </w:p>
        <w:p w14:paraId="1E97DC38" w14:textId="77777777" w:rsidR="00560196" w:rsidRDefault="0039121D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color w:val="auto"/>
              <w:sz w:val="22"/>
              <w:lang w:val="es-MX" w:eastAsia="es-MX"/>
            </w:rPr>
          </w:pPr>
          <w:hyperlink w:anchor="_Toc449705622" w:history="1">
            <w:r w:rsidR="00560196" w:rsidRPr="00797CBA">
              <w:rPr>
                <w:rStyle w:val="Hyperlink"/>
                <w:noProof/>
              </w:rPr>
              <w:t>UNAI Atención y Determinación Grupo B</w:t>
            </w:r>
            <w:r w:rsidR="00560196">
              <w:rPr>
                <w:noProof/>
                <w:webHidden/>
              </w:rPr>
              <w:tab/>
            </w:r>
            <w:r w:rsidR="00560196">
              <w:rPr>
                <w:noProof/>
                <w:webHidden/>
              </w:rPr>
              <w:fldChar w:fldCharType="begin"/>
            </w:r>
            <w:r w:rsidR="00560196">
              <w:rPr>
                <w:noProof/>
                <w:webHidden/>
              </w:rPr>
              <w:instrText xml:space="preserve"> PAGEREF _Toc449705622 \h </w:instrText>
            </w:r>
            <w:r w:rsidR="00560196">
              <w:rPr>
                <w:noProof/>
                <w:webHidden/>
              </w:rPr>
            </w:r>
            <w:r w:rsidR="00560196">
              <w:rPr>
                <w:noProof/>
                <w:webHidden/>
              </w:rPr>
              <w:fldChar w:fldCharType="separate"/>
            </w:r>
            <w:r w:rsidR="00560196">
              <w:rPr>
                <w:noProof/>
                <w:webHidden/>
              </w:rPr>
              <w:t>4</w:t>
            </w:r>
            <w:r w:rsidR="00560196">
              <w:rPr>
                <w:noProof/>
                <w:webHidden/>
              </w:rPr>
              <w:fldChar w:fldCharType="end"/>
            </w:r>
          </w:hyperlink>
        </w:p>
        <w:p w14:paraId="42E802FF" w14:textId="77777777" w:rsidR="00560196" w:rsidRDefault="0039121D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color w:val="auto"/>
              <w:sz w:val="22"/>
              <w:lang w:val="es-MX" w:eastAsia="es-MX"/>
            </w:rPr>
          </w:pPr>
          <w:hyperlink w:anchor="_Toc449705623" w:history="1">
            <w:r w:rsidR="00560196" w:rsidRPr="00797CBA">
              <w:rPr>
                <w:rStyle w:val="Hyperlink"/>
                <w:noProof/>
              </w:rPr>
              <w:t>Mesas de Investigación Grupo A</w:t>
            </w:r>
            <w:r w:rsidR="00560196">
              <w:rPr>
                <w:noProof/>
                <w:webHidden/>
              </w:rPr>
              <w:tab/>
            </w:r>
            <w:r w:rsidR="00560196">
              <w:rPr>
                <w:noProof/>
                <w:webHidden/>
              </w:rPr>
              <w:fldChar w:fldCharType="begin"/>
            </w:r>
            <w:r w:rsidR="00560196">
              <w:rPr>
                <w:noProof/>
                <w:webHidden/>
              </w:rPr>
              <w:instrText xml:space="preserve"> PAGEREF _Toc449705623 \h </w:instrText>
            </w:r>
            <w:r w:rsidR="00560196">
              <w:rPr>
                <w:noProof/>
                <w:webHidden/>
              </w:rPr>
            </w:r>
            <w:r w:rsidR="00560196">
              <w:rPr>
                <w:noProof/>
                <w:webHidden/>
              </w:rPr>
              <w:fldChar w:fldCharType="separate"/>
            </w:r>
            <w:r w:rsidR="00560196">
              <w:rPr>
                <w:noProof/>
                <w:webHidden/>
              </w:rPr>
              <w:t>5</w:t>
            </w:r>
            <w:r w:rsidR="00560196">
              <w:rPr>
                <w:noProof/>
                <w:webHidden/>
              </w:rPr>
              <w:fldChar w:fldCharType="end"/>
            </w:r>
          </w:hyperlink>
        </w:p>
        <w:p w14:paraId="59C7C262" w14:textId="77777777" w:rsidR="00560196" w:rsidRDefault="0039121D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color w:val="auto"/>
              <w:sz w:val="22"/>
              <w:lang w:val="es-MX" w:eastAsia="es-MX"/>
            </w:rPr>
          </w:pPr>
          <w:hyperlink w:anchor="_Toc449705624" w:history="1">
            <w:r w:rsidR="00560196" w:rsidRPr="00797CBA">
              <w:rPr>
                <w:rStyle w:val="Hyperlink"/>
                <w:noProof/>
              </w:rPr>
              <w:t>Mesas de Investigación Grupo B</w:t>
            </w:r>
            <w:r w:rsidR="00560196">
              <w:rPr>
                <w:noProof/>
                <w:webHidden/>
              </w:rPr>
              <w:tab/>
            </w:r>
            <w:r w:rsidR="00560196">
              <w:rPr>
                <w:noProof/>
                <w:webHidden/>
              </w:rPr>
              <w:fldChar w:fldCharType="begin"/>
            </w:r>
            <w:r w:rsidR="00560196">
              <w:rPr>
                <w:noProof/>
                <w:webHidden/>
              </w:rPr>
              <w:instrText xml:space="preserve"> PAGEREF _Toc449705624 \h </w:instrText>
            </w:r>
            <w:r w:rsidR="00560196">
              <w:rPr>
                <w:noProof/>
                <w:webHidden/>
              </w:rPr>
            </w:r>
            <w:r w:rsidR="00560196">
              <w:rPr>
                <w:noProof/>
                <w:webHidden/>
              </w:rPr>
              <w:fldChar w:fldCharType="separate"/>
            </w:r>
            <w:r w:rsidR="00560196">
              <w:rPr>
                <w:noProof/>
                <w:webHidden/>
              </w:rPr>
              <w:t>5</w:t>
            </w:r>
            <w:r w:rsidR="00560196">
              <w:rPr>
                <w:noProof/>
                <w:webHidden/>
              </w:rPr>
              <w:fldChar w:fldCharType="end"/>
            </w:r>
          </w:hyperlink>
        </w:p>
        <w:p w14:paraId="5F7909F5" w14:textId="77777777" w:rsidR="00560196" w:rsidRDefault="0039121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s-MX"/>
            </w:rPr>
          </w:pPr>
          <w:hyperlink w:anchor="_Toc449705625" w:history="1">
            <w:r w:rsidR="00560196" w:rsidRPr="00797CBA">
              <w:rPr>
                <w:rStyle w:val="Hyperlink"/>
                <w:noProof/>
              </w:rPr>
              <w:t>Grupos en Acapulco</w:t>
            </w:r>
            <w:r w:rsidR="00560196">
              <w:rPr>
                <w:noProof/>
                <w:webHidden/>
              </w:rPr>
              <w:tab/>
            </w:r>
            <w:r w:rsidR="00560196">
              <w:rPr>
                <w:noProof/>
                <w:webHidden/>
              </w:rPr>
              <w:fldChar w:fldCharType="begin"/>
            </w:r>
            <w:r w:rsidR="00560196">
              <w:rPr>
                <w:noProof/>
                <w:webHidden/>
              </w:rPr>
              <w:instrText xml:space="preserve"> PAGEREF _Toc449705625 \h </w:instrText>
            </w:r>
            <w:r w:rsidR="00560196">
              <w:rPr>
                <w:noProof/>
                <w:webHidden/>
              </w:rPr>
            </w:r>
            <w:r w:rsidR="00560196">
              <w:rPr>
                <w:noProof/>
                <w:webHidden/>
              </w:rPr>
              <w:fldChar w:fldCharType="separate"/>
            </w:r>
            <w:r w:rsidR="00560196">
              <w:rPr>
                <w:noProof/>
                <w:webHidden/>
              </w:rPr>
              <w:t>6</w:t>
            </w:r>
            <w:r w:rsidR="00560196">
              <w:rPr>
                <w:noProof/>
                <w:webHidden/>
              </w:rPr>
              <w:fldChar w:fldCharType="end"/>
            </w:r>
          </w:hyperlink>
        </w:p>
        <w:p w14:paraId="417FEC79" w14:textId="77777777" w:rsidR="00560196" w:rsidRDefault="0039121D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color w:val="auto"/>
              <w:sz w:val="22"/>
              <w:lang w:val="es-MX" w:eastAsia="es-MX"/>
            </w:rPr>
          </w:pPr>
          <w:hyperlink w:anchor="_Toc449705626" w:history="1">
            <w:r w:rsidR="00560196" w:rsidRPr="00797CBA">
              <w:rPr>
                <w:rStyle w:val="Hyperlink"/>
                <w:noProof/>
              </w:rPr>
              <w:t>UNAI Atención y Determinación Grupo A</w:t>
            </w:r>
            <w:r w:rsidR="00560196">
              <w:rPr>
                <w:noProof/>
                <w:webHidden/>
              </w:rPr>
              <w:tab/>
            </w:r>
            <w:r w:rsidR="00560196">
              <w:rPr>
                <w:noProof/>
                <w:webHidden/>
              </w:rPr>
              <w:fldChar w:fldCharType="begin"/>
            </w:r>
            <w:r w:rsidR="00560196">
              <w:rPr>
                <w:noProof/>
                <w:webHidden/>
              </w:rPr>
              <w:instrText xml:space="preserve"> PAGEREF _Toc449705626 \h </w:instrText>
            </w:r>
            <w:r w:rsidR="00560196">
              <w:rPr>
                <w:noProof/>
                <w:webHidden/>
              </w:rPr>
            </w:r>
            <w:r w:rsidR="00560196">
              <w:rPr>
                <w:noProof/>
                <w:webHidden/>
              </w:rPr>
              <w:fldChar w:fldCharType="separate"/>
            </w:r>
            <w:r w:rsidR="00560196">
              <w:rPr>
                <w:noProof/>
                <w:webHidden/>
              </w:rPr>
              <w:t>6</w:t>
            </w:r>
            <w:r w:rsidR="00560196">
              <w:rPr>
                <w:noProof/>
                <w:webHidden/>
              </w:rPr>
              <w:fldChar w:fldCharType="end"/>
            </w:r>
          </w:hyperlink>
        </w:p>
        <w:p w14:paraId="639FAA15" w14:textId="77777777" w:rsidR="00560196" w:rsidRDefault="0039121D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color w:val="auto"/>
              <w:sz w:val="22"/>
              <w:lang w:val="es-MX" w:eastAsia="es-MX"/>
            </w:rPr>
          </w:pPr>
          <w:hyperlink w:anchor="_Toc449705627" w:history="1">
            <w:r w:rsidR="00560196" w:rsidRPr="00797CBA">
              <w:rPr>
                <w:rStyle w:val="Hyperlink"/>
                <w:noProof/>
              </w:rPr>
              <w:t>UNAI Atención y Determinación Grupo B</w:t>
            </w:r>
            <w:r w:rsidR="00560196">
              <w:rPr>
                <w:noProof/>
                <w:webHidden/>
              </w:rPr>
              <w:tab/>
            </w:r>
            <w:r w:rsidR="00560196">
              <w:rPr>
                <w:noProof/>
                <w:webHidden/>
              </w:rPr>
              <w:fldChar w:fldCharType="begin"/>
            </w:r>
            <w:r w:rsidR="00560196">
              <w:rPr>
                <w:noProof/>
                <w:webHidden/>
              </w:rPr>
              <w:instrText xml:space="preserve"> PAGEREF _Toc449705627 \h </w:instrText>
            </w:r>
            <w:r w:rsidR="00560196">
              <w:rPr>
                <w:noProof/>
                <w:webHidden/>
              </w:rPr>
            </w:r>
            <w:r w:rsidR="00560196">
              <w:rPr>
                <w:noProof/>
                <w:webHidden/>
              </w:rPr>
              <w:fldChar w:fldCharType="separate"/>
            </w:r>
            <w:r w:rsidR="00560196">
              <w:rPr>
                <w:noProof/>
                <w:webHidden/>
              </w:rPr>
              <w:t>6</w:t>
            </w:r>
            <w:r w:rsidR="00560196">
              <w:rPr>
                <w:noProof/>
                <w:webHidden/>
              </w:rPr>
              <w:fldChar w:fldCharType="end"/>
            </w:r>
          </w:hyperlink>
        </w:p>
        <w:p w14:paraId="7F4CD672" w14:textId="77777777" w:rsidR="00560196" w:rsidRDefault="0039121D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color w:val="auto"/>
              <w:sz w:val="22"/>
              <w:lang w:val="es-MX" w:eastAsia="es-MX"/>
            </w:rPr>
          </w:pPr>
          <w:hyperlink w:anchor="_Toc449705628" w:history="1">
            <w:r w:rsidR="00560196" w:rsidRPr="00797CBA">
              <w:rPr>
                <w:rStyle w:val="Hyperlink"/>
                <w:noProof/>
              </w:rPr>
              <w:t>Mesas de Investigación Grupo A</w:t>
            </w:r>
            <w:r w:rsidR="00560196">
              <w:rPr>
                <w:noProof/>
                <w:webHidden/>
              </w:rPr>
              <w:tab/>
            </w:r>
            <w:r w:rsidR="00560196">
              <w:rPr>
                <w:noProof/>
                <w:webHidden/>
              </w:rPr>
              <w:fldChar w:fldCharType="begin"/>
            </w:r>
            <w:r w:rsidR="00560196">
              <w:rPr>
                <w:noProof/>
                <w:webHidden/>
              </w:rPr>
              <w:instrText xml:space="preserve"> PAGEREF _Toc449705628 \h </w:instrText>
            </w:r>
            <w:r w:rsidR="00560196">
              <w:rPr>
                <w:noProof/>
                <w:webHidden/>
              </w:rPr>
            </w:r>
            <w:r w:rsidR="00560196">
              <w:rPr>
                <w:noProof/>
                <w:webHidden/>
              </w:rPr>
              <w:fldChar w:fldCharType="separate"/>
            </w:r>
            <w:r w:rsidR="00560196">
              <w:rPr>
                <w:noProof/>
                <w:webHidden/>
              </w:rPr>
              <w:t>6</w:t>
            </w:r>
            <w:r w:rsidR="00560196">
              <w:rPr>
                <w:noProof/>
                <w:webHidden/>
              </w:rPr>
              <w:fldChar w:fldCharType="end"/>
            </w:r>
          </w:hyperlink>
        </w:p>
        <w:p w14:paraId="41CBC60E" w14:textId="77777777" w:rsidR="00560196" w:rsidRDefault="0039121D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color w:val="auto"/>
              <w:sz w:val="22"/>
              <w:lang w:val="es-MX" w:eastAsia="es-MX"/>
            </w:rPr>
          </w:pPr>
          <w:hyperlink w:anchor="_Toc449705629" w:history="1">
            <w:r w:rsidR="00560196" w:rsidRPr="00797CBA">
              <w:rPr>
                <w:rStyle w:val="Hyperlink"/>
                <w:noProof/>
              </w:rPr>
              <w:t>Mesas de Investigación Grupo B</w:t>
            </w:r>
            <w:r w:rsidR="00560196">
              <w:rPr>
                <w:noProof/>
                <w:webHidden/>
              </w:rPr>
              <w:tab/>
            </w:r>
            <w:r w:rsidR="00560196">
              <w:rPr>
                <w:noProof/>
                <w:webHidden/>
              </w:rPr>
              <w:fldChar w:fldCharType="begin"/>
            </w:r>
            <w:r w:rsidR="00560196">
              <w:rPr>
                <w:noProof/>
                <w:webHidden/>
              </w:rPr>
              <w:instrText xml:space="preserve"> PAGEREF _Toc449705629 \h </w:instrText>
            </w:r>
            <w:r w:rsidR="00560196">
              <w:rPr>
                <w:noProof/>
                <w:webHidden/>
              </w:rPr>
            </w:r>
            <w:r w:rsidR="00560196">
              <w:rPr>
                <w:noProof/>
                <w:webHidden/>
              </w:rPr>
              <w:fldChar w:fldCharType="separate"/>
            </w:r>
            <w:r w:rsidR="00560196">
              <w:rPr>
                <w:noProof/>
                <w:webHidden/>
              </w:rPr>
              <w:t>7</w:t>
            </w:r>
            <w:r w:rsidR="00560196">
              <w:rPr>
                <w:noProof/>
                <w:webHidden/>
              </w:rPr>
              <w:fldChar w:fldCharType="end"/>
            </w:r>
          </w:hyperlink>
        </w:p>
        <w:p w14:paraId="4179DDA1" w14:textId="77777777" w:rsidR="00560196" w:rsidRDefault="0039121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s-MX"/>
            </w:rPr>
          </w:pPr>
          <w:hyperlink w:anchor="_Toc449705630" w:history="1">
            <w:r w:rsidR="00560196" w:rsidRPr="00797CBA">
              <w:rPr>
                <w:rStyle w:val="Hyperlink"/>
                <w:noProof/>
              </w:rPr>
              <w:t>Aulas</w:t>
            </w:r>
            <w:r w:rsidR="00560196">
              <w:rPr>
                <w:noProof/>
                <w:webHidden/>
              </w:rPr>
              <w:tab/>
            </w:r>
            <w:r w:rsidR="00560196">
              <w:rPr>
                <w:noProof/>
                <w:webHidden/>
              </w:rPr>
              <w:fldChar w:fldCharType="begin"/>
            </w:r>
            <w:r w:rsidR="00560196">
              <w:rPr>
                <w:noProof/>
                <w:webHidden/>
              </w:rPr>
              <w:instrText xml:space="preserve"> PAGEREF _Toc449705630 \h </w:instrText>
            </w:r>
            <w:r w:rsidR="00560196">
              <w:rPr>
                <w:noProof/>
                <w:webHidden/>
              </w:rPr>
            </w:r>
            <w:r w:rsidR="00560196">
              <w:rPr>
                <w:noProof/>
                <w:webHidden/>
              </w:rPr>
              <w:fldChar w:fldCharType="separate"/>
            </w:r>
            <w:r w:rsidR="00560196">
              <w:rPr>
                <w:noProof/>
                <w:webHidden/>
              </w:rPr>
              <w:t>7</w:t>
            </w:r>
            <w:r w:rsidR="00560196">
              <w:rPr>
                <w:noProof/>
                <w:webHidden/>
              </w:rPr>
              <w:fldChar w:fldCharType="end"/>
            </w:r>
          </w:hyperlink>
        </w:p>
        <w:p w14:paraId="7B383B75" w14:textId="77777777" w:rsidR="00560196" w:rsidRDefault="0039121D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color w:val="auto"/>
              <w:sz w:val="22"/>
              <w:lang w:val="es-MX" w:eastAsia="es-MX"/>
            </w:rPr>
          </w:pPr>
          <w:hyperlink w:anchor="_Toc449705631" w:history="1">
            <w:r w:rsidR="00560196" w:rsidRPr="00797CBA">
              <w:rPr>
                <w:rStyle w:val="Hyperlink"/>
                <w:noProof/>
              </w:rPr>
              <w:t>Calendario Aula 1 Chilpancingo</w:t>
            </w:r>
            <w:r w:rsidR="00560196">
              <w:rPr>
                <w:noProof/>
                <w:webHidden/>
              </w:rPr>
              <w:tab/>
            </w:r>
            <w:r w:rsidR="00560196">
              <w:rPr>
                <w:noProof/>
                <w:webHidden/>
              </w:rPr>
              <w:fldChar w:fldCharType="begin"/>
            </w:r>
            <w:r w:rsidR="00560196">
              <w:rPr>
                <w:noProof/>
                <w:webHidden/>
              </w:rPr>
              <w:instrText xml:space="preserve"> PAGEREF _Toc449705631 \h </w:instrText>
            </w:r>
            <w:r w:rsidR="00560196">
              <w:rPr>
                <w:noProof/>
                <w:webHidden/>
              </w:rPr>
            </w:r>
            <w:r w:rsidR="00560196">
              <w:rPr>
                <w:noProof/>
                <w:webHidden/>
              </w:rPr>
              <w:fldChar w:fldCharType="separate"/>
            </w:r>
            <w:r w:rsidR="00560196">
              <w:rPr>
                <w:noProof/>
                <w:webHidden/>
              </w:rPr>
              <w:t>8</w:t>
            </w:r>
            <w:r w:rsidR="00560196">
              <w:rPr>
                <w:noProof/>
                <w:webHidden/>
              </w:rPr>
              <w:fldChar w:fldCharType="end"/>
            </w:r>
          </w:hyperlink>
        </w:p>
        <w:p w14:paraId="374DECC4" w14:textId="77777777" w:rsidR="00560196" w:rsidRDefault="0039121D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color w:val="auto"/>
              <w:sz w:val="22"/>
              <w:lang w:val="es-MX" w:eastAsia="es-MX"/>
            </w:rPr>
          </w:pPr>
          <w:hyperlink w:anchor="_Toc449705632" w:history="1">
            <w:r w:rsidR="00560196" w:rsidRPr="00797CBA">
              <w:rPr>
                <w:rStyle w:val="Hyperlink"/>
                <w:noProof/>
              </w:rPr>
              <w:t>Calendario Aula 2 Acapulco</w:t>
            </w:r>
            <w:r w:rsidR="00560196">
              <w:rPr>
                <w:noProof/>
                <w:webHidden/>
              </w:rPr>
              <w:tab/>
            </w:r>
            <w:r w:rsidR="00560196">
              <w:rPr>
                <w:noProof/>
                <w:webHidden/>
              </w:rPr>
              <w:fldChar w:fldCharType="begin"/>
            </w:r>
            <w:r w:rsidR="00560196">
              <w:rPr>
                <w:noProof/>
                <w:webHidden/>
              </w:rPr>
              <w:instrText xml:space="preserve"> PAGEREF _Toc449705632 \h </w:instrText>
            </w:r>
            <w:r w:rsidR="00560196">
              <w:rPr>
                <w:noProof/>
                <w:webHidden/>
              </w:rPr>
            </w:r>
            <w:r w:rsidR="00560196">
              <w:rPr>
                <w:noProof/>
                <w:webHidden/>
              </w:rPr>
              <w:fldChar w:fldCharType="separate"/>
            </w:r>
            <w:r w:rsidR="00560196">
              <w:rPr>
                <w:noProof/>
                <w:webHidden/>
              </w:rPr>
              <w:t>9</w:t>
            </w:r>
            <w:r w:rsidR="00560196">
              <w:rPr>
                <w:noProof/>
                <w:webHidden/>
              </w:rPr>
              <w:fldChar w:fldCharType="end"/>
            </w:r>
          </w:hyperlink>
        </w:p>
        <w:p w14:paraId="774C7123" w14:textId="77777777" w:rsidR="00A63AA4" w:rsidRPr="00BE5EB3" w:rsidRDefault="007254ED">
          <w:r w:rsidRPr="00BE5EB3">
            <w:rPr>
              <w:color w:val="1F4E79" w:themeColor="accent1" w:themeShade="80"/>
            </w:rPr>
            <w:fldChar w:fldCharType="end"/>
          </w:r>
        </w:p>
      </w:sdtContent>
    </w:sdt>
    <w:p w14:paraId="4A9D4B9E" w14:textId="77777777" w:rsidR="00EE2FFB" w:rsidRPr="00BE5EB3" w:rsidRDefault="00EE2FFB" w:rsidP="00EE2FFB"/>
    <w:p w14:paraId="0E9FDFB2" w14:textId="77777777" w:rsidR="00C5646B" w:rsidRDefault="00C5646B" w:rsidP="00EE2FFB"/>
    <w:p w14:paraId="26557845" w14:textId="77777777" w:rsidR="00C5646B" w:rsidRDefault="00C5646B" w:rsidP="00EE2FFB"/>
    <w:p w14:paraId="37F3C948" w14:textId="77777777" w:rsidR="00C5646B" w:rsidRDefault="00C5646B" w:rsidP="00EE2FFB"/>
    <w:p w14:paraId="1E7D9D4F" w14:textId="77777777" w:rsidR="00C5646B" w:rsidRDefault="00C5646B" w:rsidP="00EE2FFB"/>
    <w:p w14:paraId="5408A47C" w14:textId="77777777" w:rsidR="00C5646B" w:rsidRDefault="00C5646B" w:rsidP="00EE2FFB"/>
    <w:p w14:paraId="468C024F" w14:textId="77777777" w:rsidR="002F6BAD" w:rsidRDefault="002F6BAD" w:rsidP="00EE2FFB"/>
    <w:p w14:paraId="5654E0F3" w14:textId="77777777" w:rsidR="00F16F27" w:rsidRPr="00BE5EB3" w:rsidRDefault="005B0F6E" w:rsidP="00AD1B3E">
      <w:pPr>
        <w:pStyle w:val="Heading1"/>
      </w:pPr>
      <w:bookmarkStart w:id="0" w:name="_Toc449705618"/>
      <w:r w:rsidRPr="00BE5EB3">
        <w:t>I</w:t>
      </w:r>
      <w:r w:rsidR="00E6523F" w:rsidRPr="00BE5EB3">
        <w:t>ntroducción</w:t>
      </w:r>
      <w:bookmarkEnd w:id="0"/>
    </w:p>
    <w:p w14:paraId="1146A252" w14:textId="77777777" w:rsidR="00E6523F" w:rsidRPr="00BE5EB3" w:rsidRDefault="00262A62" w:rsidP="00E6523F">
      <w:r w:rsidRPr="00BE5EB3">
        <w:t>Como parte de la puesta en operación del sistema Justici@.Net, se tiene la fase de capacitación a usuarios finales</w:t>
      </w:r>
      <w:r w:rsidR="00891958" w:rsidRPr="00BE5EB3">
        <w:t xml:space="preserve"> para el arranque del modelo </w:t>
      </w:r>
      <w:r w:rsidR="00D24EB1">
        <w:t>de gestión transitorio</w:t>
      </w:r>
      <w:r w:rsidRPr="00BE5EB3">
        <w:t xml:space="preserve">,  durante la cual, el objetivo </w:t>
      </w:r>
      <w:r w:rsidRPr="00BE5EB3">
        <w:lastRenderedPageBreak/>
        <w:t>principa</w:t>
      </w:r>
      <w:r w:rsidR="00891958" w:rsidRPr="00BE5EB3">
        <w:t>l es, mediante un curso 100% prá</w:t>
      </w:r>
      <w:r w:rsidRPr="00BE5EB3">
        <w:t xml:space="preserve">ctico transmitir a los operadores los conocimientos necesarios para el uso de la herramienta como parte de su operación diaria. </w:t>
      </w:r>
    </w:p>
    <w:p w14:paraId="5DCDE7AC" w14:textId="77777777" w:rsidR="00262A62" w:rsidRPr="00BE5EB3" w:rsidRDefault="00262A62" w:rsidP="00E6523F">
      <w:r w:rsidRPr="00BE5EB3">
        <w:t xml:space="preserve">La capacitación se enfoca en los temas principales por rol, y se agrupan según las necesidades de la sede. </w:t>
      </w:r>
    </w:p>
    <w:p w14:paraId="3F3DA10E" w14:textId="77777777" w:rsidR="00262A62" w:rsidRPr="00BE5EB3" w:rsidRDefault="00262A62" w:rsidP="00E6523F">
      <w:r w:rsidRPr="00BE5EB3">
        <w:t xml:space="preserve">El presente documento, muestra el plan a seguir </w:t>
      </w:r>
      <w:r w:rsidR="00C53530" w:rsidRPr="00BE5EB3">
        <w:t xml:space="preserve">propuesto </w:t>
      </w:r>
      <w:r w:rsidRPr="00BE5EB3">
        <w:t>para capacitar las sedes</w:t>
      </w:r>
      <w:r w:rsidR="00032240" w:rsidRPr="00BE5EB3">
        <w:t>,</w:t>
      </w:r>
      <w:r w:rsidR="000C5C3D" w:rsidRPr="00BE5EB3">
        <w:t xml:space="preserve"> subsedes</w:t>
      </w:r>
      <w:r w:rsidR="00032240" w:rsidRPr="00BE5EB3">
        <w:t xml:space="preserve"> y/o agencias</w:t>
      </w:r>
      <w:r w:rsidR="00D141D5" w:rsidRPr="00BE5EB3">
        <w:t xml:space="preserve"> </w:t>
      </w:r>
      <w:r w:rsidR="00B352BD" w:rsidRPr="00BE5EB3">
        <w:t>correspondientes</w:t>
      </w:r>
      <w:r w:rsidR="006C6E5E" w:rsidRPr="00BE5EB3">
        <w:t>,</w:t>
      </w:r>
      <w:r w:rsidRPr="00BE5EB3">
        <w:t xml:space="preserve"> identificando </w:t>
      </w:r>
      <w:r w:rsidR="00AA4990" w:rsidRPr="00BE5EB3">
        <w:t>los siguientes módulo</w:t>
      </w:r>
      <w:r w:rsidR="000A51B4" w:rsidRPr="00BE5EB3">
        <w:t>s</w:t>
      </w:r>
      <w:r w:rsidR="00C53530" w:rsidRPr="00BE5EB3">
        <w:t xml:space="preserve"> que engloban</w:t>
      </w:r>
      <w:r w:rsidRPr="00BE5EB3">
        <w:t xml:space="preserve"> los roles existentes:</w:t>
      </w:r>
    </w:p>
    <w:p w14:paraId="3A585B52" w14:textId="77777777" w:rsidR="00620F42" w:rsidRPr="00BE5EB3" w:rsidRDefault="00620F42" w:rsidP="00E6523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</w:tblGrid>
      <w:tr w:rsidR="004F370F" w:rsidRPr="00BE5EB3" w14:paraId="16CE1077" w14:textId="77777777" w:rsidTr="009274E7">
        <w:tc>
          <w:tcPr>
            <w:tcW w:w="7380" w:type="dxa"/>
          </w:tcPr>
          <w:p w14:paraId="6AB42C55" w14:textId="77777777" w:rsidR="004F370F" w:rsidRPr="00BE5EB3" w:rsidRDefault="004F370F" w:rsidP="003306FB">
            <w:pPr>
              <w:rPr>
                <w:b/>
              </w:rPr>
            </w:pPr>
            <w:r w:rsidRPr="00BE5EB3">
              <w:rPr>
                <w:b/>
              </w:rPr>
              <w:t xml:space="preserve">Modelo </w:t>
            </w:r>
            <w:r>
              <w:rPr>
                <w:b/>
              </w:rPr>
              <w:t>Transitorio</w:t>
            </w:r>
          </w:p>
          <w:p w14:paraId="1D15A707" w14:textId="511B1AB7" w:rsidR="004F370F" w:rsidRPr="00BE5EB3" w:rsidRDefault="00F540CC" w:rsidP="003306FB">
            <w:pPr>
              <w:pStyle w:val="ListParagraph"/>
              <w:numPr>
                <w:ilvl w:val="0"/>
                <w:numId w:val="1"/>
              </w:numPr>
            </w:pPr>
            <w:r>
              <w:t>Unidad de Procesos y Procedimientos</w:t>
            </w:r>
          </w:p>
          <w:p w14:paraId="62B56B77" w14:textId="217C7C3E" w:rsidR="009274E7" w:rsidRDefault="00F540CC" w:rsidP="00663B14">
            <w:pPr>
              <w:pStyle w:val="ListParagraph"/>
              <w:numPr>
                <w:ilvl w:val="1"/>
                <w:numId w:val="1"/>
              </w:numPr>
            </w:pPr>
            <w:r>
              <w:t>Subdelegado</w:t>
            </w:r>
          </w:p>
          <w:p w14:paraId="64E8AFB6" w14:textId="77777777" w:rsidR="004F370F" w:rsidRPr="00BE5EB3" w:rsidRDefault="009274E7" w:rsidP="00663B14">
            <w:pPr>
              <w:pStyle w:val="ListParagraph"/>
              <w:numPr>
                <w:ilvl w:val="1"/>
                <w:numId w:val="1"/>
              </w:numPr>
            </w:pPr>
            <w:r>
              <w:t xml:space="preserve">AMPF </w:t>
            </w:r>
          </w:p>
          <w:p w14:paraId="4DA9C025" w14:textId="77777777" w:rsidR="004F370F" w:rsidRDefault="004F370F" w:rsidP="003306FB">
            <w:pPr>
              <w:pStyle w:val="ListParagraph"/>
              <w:numPr>
                <w:ilvl w:val="1"/>
                <w:numId w:val="1"/>
              </w:numPr>
            </w:pPr>
            <w:r w:rsidRPr="00BE5EB3">
              <w:t>Oficial Ministerial</w:t>
            </w:r>
          </w:p>
          <w:p w14:paraId="043D1BEB" w14:textId="77777777" w:rsidR="004F370F" w:rsidRPr="00BE5EB3" w:rsidRDefault="004F370F" w:rsidP="003306FB">
            <w:pPr>
              <w:pStyle w:val="ListParagraph"/>
              <w:numPr>
                <w:ilvl w:val="1"/>
                <w:numId w:val="1"/>
              </w:numPr>
            </w:pPr>
            <w:r>
              <w:t>Auxiliar Administrativo</w:t>
            </w:r>
          </w:p>
          <w:p w14:paraId="3764BCFF" w14:textId="77777777" w:rsidR="004F370F" w:rsidRPr="00BE5EB3" w:rsidRDefault="004F370F" w:rsidP="003306FB">
            <w:pPr>
              <w:pStyle w:val="ListParagraph"/>
              <w:numPr>
                <w:ilvl w:val="0"/>
                <w:numId w:val="1"/>
              </w:numPr>
            </w:pPr>
            <w:r w:rsidRPr="00BE5EB3">
              <w:t>UNAI</w:t>
            </w:r>
          </w:p>
          <w:p w14:paraId="2EB34613" w14:textId="77777777" w:rsidR="004F370F" w:rsidRPr="00BE5EB3" w:rsidRDefault="004F370F" w:rsidP="003306FB">
            <w:pPr>
              <w:pStyle w:val="ListParagraph"/>
              <w:numPr>
                <w:ilvl w:val="1"/>
                <w:numId w:val="1"/>
              </w:numPr>
            </w:pPr>
            <w:r w:rsidRPr="00BE5EB3">
              <w:t>Atención al Publico</w:t>
            </w:r>
          </w:p>
          <w:p w14:paraId="2E940CA9" w14:textId="77777777" w:rsidR="004F370F" w:rsidRPr="00BE5EB3" w:rsidRDefault="009274E7" w:rsidP="003306FB">
            <w:pPr>
              <w:pStyle w:val="ListParagraph"/>
              <w:numPr>
                <w:ilvl w:val="1"/>
                <w:numId w:val="1"/>
              </w:numPr>
            </w:pPr>
            <w:r>
              <w:t>AMPF</w:t>
            </w:r>
            <w:r w:rsidR="004F370F" w:rsidRPr="00BE5EB3">
              <w:t xml:space="preserve"> Supervisor</w:t>
            </w:r>
          </w:p>
          <w:p w14:paraId="00B68D5C" w14:textId="77777777" w:rsidR="004F370F" w:rsidRPr="00BE5EB3" w:rsidRDefault="004F370F" w:rsidP="003306FB">
            <w:pPr>
              <w:pStyle w:val="ListParagraph"/>
              <w:numPr>
                <w:ilvl w:val="1"/>
                <w:numId w:val="1"/>
              </w:numPr>
            </w:pPr>
            <w:r w:rsidRPr="00BE5EB3">
              <w:t>Oficial Ministerial</w:t>
            </w:r>
          </w:p>
          <w:p w14:paraId="7659AD5A" w14:textId="77777777" w:rsidR="004F370F" w:rsidRDefault="009274E7" w:rsidP="00C5646B">
            <w:pPr>
              <w:pStyle w:val="ListParagraph"/>
              <w:numPr>
                <w:ilvl w:val="1"/>
                <w:numId w:val="1"/>
              </w:numPr>
            </w:pPr>
            <w:r>
              <w:t>AMPF</w:t>
            </w:r>
            <w:r w:rsidR="004F370F" w:rsidRPr="00BE5EB3">
              <w:t xml:space="preserve"> Orientador</w:t>
            </w:r>
          </w:p>
          <w:p w14:paraId="695C58F8" w14:textId="3FB70A99" w:rsidR="009274E7" w:rsidRPr="00BE5EB3" w:rsidRDefault="009274E7" w:rsidP="00F540CC">
            <w:pPr>
              <w:ind w:left="1080"/>
            </w:pPr>
          </w:p>
        </w:tc>
      </w:tr>
    </w:tbl>
    <w:p w14:paraId="7A5A6E0F" w14:textId="77777777" w:rsidR="00C5646B" w:rsidRDefault="00C5646B" w:rsidP="008D3EB0"/>
    <w:p w14:paraId="7A3D2491" w14:textId="77777777" w:rsidR="00C5646B" w:rsidRDefault="00C5646B">
      <w:pPr>
        <w:jc w:val="left"/>
        <w:rPr>
          <w:rFonts w:ascii="Segoe UI Light" w:eastAsiaTheme="majorEastAsia" w:hAnsi="Segoe UI Light" w:cstheme="majorBidi"/>
          <w:b/>
          <w:color w:val="2E74B5" w:themeColor="accent1" w:themeShade="BF"/>
          <w:sz w:val="40"/>
          <w:szCs w:val="32"/>
        </w:rPr>
      </w:pPr>
      <w:r>
        <w:br w:type="page"/>
      </w:r>
    </w:p>
    <w:p w14:paraId="16B0B6E7" w14:textId="6F283E28" w:rsidR="00A46BF4" w:rsidRPr="00111A85" w:rsidRDefault="00F540CC" w:rsidP="00111A85">
      <w:pPr>
        <w:rPr>
          <w:b/>
          <w:color w:val="0070C0"/>
          <w:sz w:val="44"/>
          <w:szCs w:val="44"/>
        </w:rPr>
      </w:pPr>
      <w:r w:rsidRPr="00111A85">
        <w:rPr>
          <w:b/>
          <w:color w:val="0070C0"/>
          <w:sz w:val="44"/>
          <w:szCs w:val="44"/>
        </w:rPr>
        <w:lastRenderedPageBreak/>
        <w:t>Guerrero</w:t>
      </w:r>
    </w:p>
    <w:p w14:paraId="146588DF" w14:textId="77777777" w:rsidR="002A029B" w:rsidRDefault="00AA4990" w:rsidP="002A029B">
      <w:r w:rsidRPr="00BE5EB3">
        <w:t>S</w:t>
      </w:r>
      <w:r w:rsidR="002A029B" w:rsidRPr="00BE5EB3">
        <w:t xml:space="preserve">e contemplan </w:t>
      </w:r>
      <w:r w:rsidR="00B352BD" w:rsidRPr="00BE5EB3">
        <w:t>los</w:t>
      </w:r>
      <w:r w:rsidR="002A029B" w:rsidRPr="00BE5EB3">
        <w:t xml:space="preserve"> siguientes usuarios para </w:t>
      </w:r>
      <w:r w:rsidRPr="00BE5EB3">
        <w:t xml:space="preserve">recibir </w:t>
      </w:r>
      <w:r w:rsidR="002A029B" w:rsidRPr="00BE5EB3">
        <w:t>capacitación</w:t>
      </w:r>
      <w:r w:rsidR="00B352BD" w:rsidRPr="00BE5EB3">
        <w:t>,</w:t>
      </w:r>
      <w:r w:rsidR="002A029B" w:rsidRPr="00BE5EB3">
        <w:t xml:space="preserve"> distribuidos en los siguientes grupos.</w:t>
      </w:r>
    </w:p>
    <w:p w14:paraId="2C29077B" w14:textId="23E93DBA" w:rsidR="00F540CC" w:rsidRDefault="00F540CC" w:rsidP="00F540CC">
      <w:pPr>
        <w:pStyle w:val="Heading1"/>
      </w:pPr>
      <w:bookmarkStart w:id="1" w:name="_Toc449705619"/>
      <w:r>
        <w:t>Grupos en Chilpancingo</w:t>
      </w:r>
      <w:bookmarkEnd w:id="1"/>
    </w:p>
    <w:p w14:paraId="7866EA0E" w14:textId="4101D311" w:rsidR="00692187" w:rsidRPr="00BE5EB3" w:rsidRDefault="00692187" w:rsidP="00692187">
      <w:pPr>
        <w:pStyle w:val="Heading2"/>
      </w:pPr>
      <w:bookmarkStart w:id="2" w:name="_Toc449705620"/>
      <w:r w:rsidRPr="00912F0E">
        <w:t xml:space="preserve">Atención </w:t>
      </w:r>
      <w:r w:rsidR="0010728C">
        <w:t>a</w:t>
      </w:r>
      <w:r>
        <w:t>l Público</w:t>
      </w:r>
      <w:bookmarkEnd w:id="2"/>
    </w:p>
    <w:tbl>
      <w:tblPr>
        <w:tblStyle w:val="GridTable1Light-Accent1"/>
        <w:tblW w:w="9355" w:type="dxa"/>
        <w:tblLook w:val="04A0" w:firstRow="1" w:lastRow="0" w:firstColumn="1" w:lastColumn="0" w:noHBand="0" w:noVBand="1"/>
      </w:tblPr>
      <w:tblGrid>
        <w:gridCol w:w="699"/>
        <w:gridCol w:w="1487"/>
        <w:gridCol w:w="3299"/>
        <w:gridCol w:w="3870"/>
      </w:tblGrid>
      <w:tr w:rsidR="00692187" w:rsidRPr="00F540CC" w14:paraId="456182F2" w14:textId="77777777" w:rsidTr="00F54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noWrap/>
            <w:hideMark/>
          </w:tcPr>
          <w:p w14:paraId="1F2E0D34" w14:textId="77777777" w:rsidR="00692187" w:rsidRPr="00F540CC" w:rsidRDefault="00692187" w:rsidP="009F03D6">
            <w:pPr>
              <w:jc w:val="left"/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</w:pPr>
            <w:r w:rsidRPr="00F540CC"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  <w:t>Cant</w:t>
            </w:r>
          </w:p>
        </w:tc>
        <w:tc>
          <w:tcPr>
            <w:tcW w:w="1487" w:type="dxa"/>
            <w:noWrap/>
            <w:hideMark/>
          </w:tcPr>
          <w:p w14:paraId="44BD4FF1" w14:textId="77777777" w:rsidR="00692187" w:rsidRPr="00F540CC" w:rsidRDefault="00692187" w:rsidP="009F03D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</w:pPr>
            <w:r w:rsidRPr="00F540CC"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  <w:t>Sede</w:t>
            </w:r>
          </w:p>
        </w:tc>
        <w:tc>
          <w:tcPr>
            <w:tcW w:w="3299" w:type="dxa"/>
            <w:noWrap/>
            <w:hideMark/>
          </w:tcPr>
          <w:p w14:paraId="2DB0B867" w14:textId="77777777" w:rsidR="00692187" w:rsidRPr="00F540CC" w:rsidRDefault="00692187" w:rsidP="009F03D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</w:pPr>
            <w:r w:rsidRPr="00F540CC"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  <w:t>Nombre</w:t>
            </w:r>
          </w:p>
        </w:tc>
        <w:tc>
          <w:tcPr>
            <w:tcW w:w="3870" w:type="dxa"/>
            <w:noWrap/>
            <w:hideMark/>
          </w:tcPr>
          <w:p w14:paraId="6F9F17D0" w14:textId="77777777" w:rsidR="00692187" w:rsidRPr="00F540CC" w:rsidRDefault="00692187" w:rsidP="009F03D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</w:pPr>
            <w:r w:rsidRPr="00F540CC"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  <w:t>Rol</w:t>
            </w:r>
          </w:p>
        </w:tc>
      </w:tr>
      <w:tr w:rsidR="00F540CC" w:rsidRPr="00F540CC" w14:paraId="2876543B" w14:textId="77777777" w:rsidTr="00F540CC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hideMark/>
          </w:tcPr>
          <w:p w14:paraId="48E94578" w14:textId="4B3D106A" w:rsidR="00F540CC" w:rsidRPr="00F540CC" w:rsidRDefault="00F540CC" w:rsidP="00F540CC">
            <w:pPr>
              <w:tabs>
                <w:tab w:val="left" w:pos="180"/>
                <w:tab w:val="center" w:pos="241"/>
              </w:tabs>
              <w:jc w:val="center"/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</w:pPr>
            <w:r w:rsidRPr="00F540CC">
              <w:rPr>
                <w:rFonts w:eastAsia="Times New Roman" w:cs="Segoe UI"/>
                <w:color w:val="000000"/>
                <w:sz w:val="22"/>
                <w:lang w:eastAsia="es-MX"/>
              </w:rPr>
              <w:t>1</w:t>
            </w:r>
          </w:p>
        </w:tc>
        <w:tc>
          <w:tcPr>
            <w:tcW w:w="1487" w:type="dxa"/>
            <w:noWrap/>
          </w:tcPr>
          <w:p w14:paraId="381AF857" w14:textId="049F628F" w:rsidR="00F540CC" w:rsidRPr="00F540CC" w:rsidRDefault="00F540CC" w:rsidP="00F54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/>
                <w:color w:val="000000"/>
                <w:sz w:val="22"/>
                <w:lang w:eastAsia="es-MX"/>
              </w:rPr>
            </w:pPr>
            <w:r w:rsidRPr="00F540CC">
              <w:rPr>
                <w:rFonts w:cs="Segoe UI"/>
                <w:sz w:val="22"/>
              </w:rPr>
              <w:t>Chilpancingo</w:t>
            </w:r>
          </w:p>
        </w:tc>
        <w:tc>
          <w:tcPr>
            <w:tcW w:w="3299" w:type="dxa"/>
          </w:tcPr>
          <w:p w14:paraId="7DB60315" w14:textId="71A2195F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/>
                <w:color w:val="000000"/>
                <w:sz w:val="22"/>
                <w:lang w:eastAsia="es-MX"/>
              </w:rPr>
            </w:pPr>
            <w:r w:rsidRPr="00F540CC">
              <w:rPr>
                <w:rFonts w:cs="Segoe UI"/>
                <w:sz w:val="22"/>
              </w:rPr>
              <w:t>Araceli García Navat</w:t>
            </w:r>
          </w:p>
        </w:tc>
        <w:tc>
          <w:tcPr>
            <w:tcW w:w="3870" w:type="dxa"/>
            <w:noWrap/>
          </w:tcPr>
          <w:p w14:paraId="4AA148E5" w14:textId="083747AF" w:rsidR="00F540CC" w:rsidRPr="00F540CC" w:rsidRDefault="00F540CC" w:rsidP="00F54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/>
                <w:color w:val="000000"/>
                <w:sz w:val="22"/>
                <w:lang w:eastAsia="es-MX"/>
              </w:rPr>
            </w:pPr>
            <w:r w:rsidRPr="00F540CC">
              <w:rPr>
                <w:rFonts w:cs="Segoe UI"/>
                <w:sz w:val="22"/>
              </w:rPr>
              <w:t>Encargado de Atención al Público</w:t>
            </w:r>
          </w:p>
        </w:tc>
      </w:tr>
    </w:tbl>
    <w:p w14:paraId="4600CC91" w14:textId="77777777" w:rsidR="00F540CC" w:rsidRDefault="00F540CC" w:rsidP="00F540CC">
      <w:bookmarkStart w:id="3" w:name="_Toc425342901"/>
    </w:p>
    <w:p w14:paraId="16409B65" w14:textId="77777777" w:rsidR="008E5182" w:rsidRDefault="008E5182" w:rsidP="00912F0E">
      <w:pPr>
        <w:pStyle w:val="Heading2"/>
      </w:pPr>
      <w:bookmarkStart w:id="4" w:name="_Toc449705621"/>
      <w:r w:rsidRPr="00912F0E">
        <w:t>UNAI Atención y Determinación</w:t>
      </w:r>
      <w:r w:rsidR="00AD1B3E" w:rsidRPr="00912F0E">
        <w:t xml:space="preserve"> Grupo A</w:t>
      </w:r>
      <w:bookmarkEnd w:id="4"/>
    </w:p>
    <w:tbl>
      <w:tblPr>
        <w:tblStyle w:val="GridTable1Light-Accent1"/>
        <w:tblW w:w="9356" w:type="dxa"/>
        <w:tblLook w:val="04A0" w:firstRow="1" w:lastRow="0" w:firstColumn="1" w:lastColumn="0" w:noHBand="0" w:noVBand="1"/>
      </w:tblPr>
      <w:tblGrid>
        <w:gridCol w:w="699"/>
        <w:gridCol w:w="2896"/>
        <w:gridCol w:w="3600"/>
        <w:gridCol w:w="2161"/>
      </w:tblGrid>
      <w:tr w:rsidR="00ED5189" w:rsidRPr="00F540CC" w14:paraId="14C07524" w14:textId="77777777" w:rsidTr="00F54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noWrap/>
            <w:hideMark/>
          </w:tcPr>
          <w:p w14:paraId="08BFD00C" w14:textId="77777777" w:rsidR="00ED5189" w:rsidRPr="00F540CC" w:rsidRDefault="00ED5189" w:rsidP="00CD1F14">
            <w:pPr>
              <w:jc w:val="left"/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</w:pPr>
            <w:r w:rsidRPr="00F540CC"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  <w:t>Cant</w:t>
            </w:r>
          </w:p>
        </w:tc>
        <w:tc>
          <w:tcPr>
            <w:tcW w:w="2896" w:type="dxa"/>
            <w:noWrap/>
            <w:hideMark/>
          </w:tcPr>
          <w:p w14:paraId="419D1993" w14:textId="77777777" w:rsidR="00ED5189" w:rsidRPr="00F540CC" w:rsidRDefault="00ED5189" w:rsidP="00CD1F1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</w:pPr>
            <w:r w:rsidRPr="00F540CC"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  <w:t>Sede</w:t>
            </w:r>
          </w:p>
        </w:tc>
        <w:tc>
          <w:tcPr>
            <w:tcW w:w="3600" w:type="dxa"/>
            <w:noWrap/>
            <w:hideMark/>
          </w:tcPr>
          <w:p w14:paraId="42EB059A" w14:textId="77777777" w:rsidR="00ED5189" w:rsidRPr="00F540CC" w:rsidRDefault="00ED5189" w:rsidP="00CD1F1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</w:pPr>
            <w:r w:rsidRPr="00F540CC"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  <w:t>Nombre</w:t>
            </w:r>
          </w:p>
        </w:tc>
        <w:tc>
          <w:tcPr>
            <w:tcW w:w="2161" w:type="dxa"/>
            <w:noWrap/>
            <w:hideMark/>
          </w:tcPr>
          <w:p w14:paraId="4D42BFAF" w14:textId="77777777" w:rsidR="00ED5189" w:rsidRPr="00F540CC" w:rsidRDefault="00ED5189" w:rsidP="00CD1F1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</w:pPr>
            <w:r w:rsidRPr="00F540CC"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  <w:t>Rol</w:t>
            </w:r>
          </w:p>
        </w:tc>
      </w:tr>
      <w:tr w:rsidR="00F540CC" w:rsidRPr="00F540CC" w14:paraId="01C0FBE2" w14:textId="77777777" w:rsidTr="00F540CC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hideMark/>
          </w:tcPr>
          <w:p w14:paraId="365AB461" w14:textId="77777777" w:rsidR="00F540CC" w:rsidRPr="00327690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</w:pPr>
            <w:r w:rsidRPr="00327690"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  <w:t>1</w:t>
            </w:r>
          </w:p>
        </w:tc>
        <w:tc>
          <w:tcPr>
            <w:tcW w:w="2896" w:type="dxa"/>
            <w:noWrap/>
          </w:tcPr>
          <w:p w14:paraId="50C6BFF5" w14:textId="7F1CA7E8" w:rsidR="00F540CC" w:rsidRPr="00F540CC" w:rsidRDefault="00F540CC" w:rsidP="00F540C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/>
                <w:color w:val="000000"/>
                <w:sz w:val="22"/>
                <w:lang w:eastAsia="es-MX"/>
              </w:rPr>
            </w:pPr>
            <w:r w:rsidRPr="00F540CC">
              <w:rPr>
                <w:rFonts w:cs="Segoe UI"/>
                <w:sz w:val="22"/>
              </w:rPr>
              <w:t>Chilpancingo</w:t>
            </w:r>
          </w:p>
        </w:tc>
        <w:tc>
          <w:tcPr>
            <w:tcW w:w="3600" w:type="dxa"/>
          </w:tcPr>
          <w:p w14:paraId="73BF0838" w14:textId="1F1F8806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>Carlos Alberto Ramirez Hernández</w:t>
            </w:r>
          </w:p>
        </w:tc>
        <w:tc>
          <w:tcPr>
            <w:tcW w:w="2161" w:type="dxa"/>
            <w:noWrap/>
          </w:tcPr>
          <w:p w14:paraId="02AB53F8" w14:textId="22E23C9C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  <w:lang w:val="en-US"/>
              </w:rPr>
            </w:pPr>
            <w:r w:rsidRPr="00F540CC">
              <w:rPr>
                <w:rFonts w:cs="Segoe UI"/>
                <w:sz w:val="22"/>
              </w:rPr>
              <w:t>Oficial Ministerial</w:t>
            </w:r>
          </w:p>
        </w:tc>
      </w:tr>
      <w:tr w:rsidR="00F540CC" w:rsidRPr="00F540CC" w14:paraId="12F06369" w14:textId="77777777" w:rsidTr="00F540C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hideMark/>
          </w:tcPr>
          <w:p w14:paraId="638BB5B7" w14:textId="77777777" w:rsidR="00F540CC" w:rsidRPr="00327690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</w:pPr>
            <w:r w:rsidRPr="00327690"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  <w:t>2</w:t>
            </w:r>
          </w:p>
        </w:tc>
        <w:tc>
          <w:tcPr>
            <w:tcW w:w="2896" w:type="dxa"/>
            <w:noWrap/>
          </w:tcPr>
          <w:p w14:paraId="01C70931" w14:textId="04545277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>Chilpancingo</w:t>
            </w:r>
          </w:p>
        </w:tc>
        <w:tc>
          <w:tcPr>
            <w:tcW w:w="3600" w:type="dxa"/>
          </w:tcPr>
          <w:p w14:paraId="4BB85539" w14:textId="53C30931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>Liliana Molina Jaimes</w:t>
            </w:r>
          </w:p>
        </w:tc>
        <w:tc>
          <w:tcPr>
            <w:tcW w:w="2161" w:type="dxa"/>
          </w:tcPr>
          <w:p w14:paraId="79AA3CEE" w14:textId="689F6DB9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>Oficial Ministerial</w:t>
            </w:r>
          </w:p>
        </w:tc>
      </w:tr>
      <w:tr w:rsidR="00F540CC" w:rsidRPr="00F540CC" w14:paraId="2D432C2C" w14:textId="77777777" w:rsidTr="00F540C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hideMark/>
          </w:tcPr>
          <w:p w14:paraId="2B226AD1" w14:textId="77777777" w:rsidR="00F540CC" w:rsidRPr="00327690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</w:pPr>
            <w:r w:rsidRPr="00327690"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  <w:t>3</w:t>
            </w:r>
          </w:p>
        </w:tc>
        <w:tc>
          <w:tcPr>
            <w:tcW w:w="2896" w:type="dxa"/>
            <w:noWrap/>
          </w:tcPr>
          <w:p w14:paraId="6268AC31" w14:textId="2E3D2C40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>Chilpancingo</w:t>
            </w:r>
          </w:p>
        </w:tc>
        <w:tc>
          <w:tcPr>
            <w:tcW w:w="3600" w:type="dxa"/>
          </w:tcPr>
          <w:p w14:paraId="64A2AC97" w14:textId="12475F9E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>Oneida Martínez Gallardo</w:t>
            </w:r>
          </w:p>
        </w:tc>
        <w:tc>
          <w:tcPr>
            <w:tcW w:w="2161" w:type="dxa"/>
          </w:tcPr>
          <w:p w14:paraId="4FC4000F" w14:textId="4AA0D0BC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>Oficial Ministerial</w:t>
            </w:r>
          </w:p>
        </w:tc>
      </w:tr>
      <w:tr w:rsidR="00F540CC" w:rsidRPr="00F540CC" w14:paraId="4A0292EF" w14:textId="77777777" w:rsidTr="00F540C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hideMark/>
          </w:tcPr>
          <w:p w14:paraId="05025CF8" w14:textId="77777777" w:rsidR="00F540CC" w:rsidRPr="00327690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</w:pPr>
            <w:r w:rsidRPr="00327690"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  <w:t>4</w:t>
            </w:r>
          </w:p>
        </w:tc>
        <w:tc>
          <w:tcPr>
            <w:tcW w:w="2896" w:type="dxa"/>
            <w:noWrap/>
          </w:tcPr>
          <w:p w14:paraId="46B5466C" w14:textId="13263D94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>Chilpancingo</w:t>
            </w:r>
          </w:p>
        </w:tc>
        <w:tc>
          <w:tcPr>
            <w:tcW w:w="3600" w:type="dxa"/>
          </w:tcPr>
          <w:p w14:paraId="335B7D25" w14:textId="6B593CA4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>Edith García Estrada</w:t>
            </w:r>
          </w:p>
        </w:tc>
        <w:tc>
          <w:tcPr>
            <w:tcW w:w="2161" w:type="dxa"/>
          </w:tcPr>
          <w:p w14:paraId="57DCBB19" w14:textId="7844A151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>Oficial Ministerial</w:t>
            </w:r>
          </w:p>
        </w:tc>
      </w:tr>
      <w:tr w:rsidR="00F540CC" w:rsidRPr="00F540CC" w14:paraId="1EA585BD" w14:textId="77777777" w:rsidTr="00F540C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hideMark/>
          </w:tcPr>
          <w:p w14:paraId="5FCBC765" w14:textId="77777777" w:rsidR="00F540CC" w:rsidRPr="00327690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</w:pPr>
            <w:r w:rsidRPr="00327690"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  <w:t>5</w:t>
            </w:r>
          </w:p>
        </w:tc>
        <w:tc>
          <w:tcPr>
            <w:tcW w:w="2896" w:type="dxa"/>
            <w:noWrap/>
          </w:tcPr>
          <w:p w14:paraId="27AD4F1A" w14:textId="6491852B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>Altamirano</w:t>
            </w:r>
          </w:p>
        </w:tc>
        <w:tc>
          <w:tcPr>
            <w:tcW w:w="3600" w:type="dxa"/>
          </w:tcPr>
          <w:p w14:paraId="3EC05104" w14:textId="7332F8CE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>Antonio Arcos Rodríguez</w:t>
            </w:r>
          </w:p>
        </w:tc>
        <w:tc>
          <w:tcPr>
            <w:tcW w:w="2161" w:type="dxa"/>
          </w:tcPr>
          <w:p w14:paraId="72F0E59C" w14:textId="1951CB17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>AMPF Orientador</w:t>
            </w:r>
          </w:p>
        </w:tc>
      </w:tr>
      <w:tr w:rsidR="00F540CC" w:rsidRPr="00F540CC" w14:paraId="0FEF01E9" w14:textId="77777777" w:rsidTr="00F540C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4F086512" w14:textId="77777777" w:rsidR="00F540CC" w:rsidRPr="00327690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</w:pPr>
            <w:r w:rsidRPr="00327690"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  <w:t>6</w:t>
            </w:r>
          </w:p>
        </w:tc>
        <w:tc>
          <w:tcPr>
            <w:tcW w:w="2896" w:type="dxa"/>
            <w:noWrap/>
          </w:tcPr>
          <w:p w14:paraId="101A5356" w14:textId="0F2C6AB8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>Altamirano</w:t>
            </w:r>
          </w:p>
        </w:tc>
        <w:tc>
          <w:tcPr>
            <w:tcW w:w="3600" w:type="dxa"/>
          </w:tcPr>
          <w:p w14:paraId="5CFBBE04" w14:textId="3BAD5591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>Celia Martínez Carlos</w:t>
            </w:r>
          </w:p>
        </w:tc>
        <w:tc>
          <w:tcPr>
            <w:tcW w:w="2161" w:type="dxa"/>
          </w:tcPr>
          <w:p w14:paraId="40B58D00" w14:textId="56A958D0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>Oficial Ministerial</w:t>
            </w:r>
          </w:p>
        </w:tc>
      </w:tr>
      <w:tr w:rsidR="00F540CC" w:rsidRPr="00F540CC" w14:paraId="2A613932" w14:textId="77777777" w:rsidTr="00F540C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5F28F101" w14:textId="77777777" w:rsidR="00F540CC" w:rsidRPr="00327690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</w:pPr>
            <w:r w:rsidRPr="00327690"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  <w:t>7</w:t>
            </w:r>
          </w:p>
        </w:tc>
        <w:tc>
          <w:tcPr>
            <w:tcW w:w="2896" w:type="dxa"/>
            <w:noWrap/>
          </w:tcPr>
          <w:p w14:paraId="40B29765" w14:textId="3E8F0A04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>Iguala de la Independencia</w:t>
            </w:r>
          </w:p>
        </w:tc>
        <w:tc>
          <w:tcPr>
            <w:tcW w:w="3600" w:type="dxa"/>
          </w:tcPr>
          <w:p w14:paraId="1E66C3FA" w14:textId="1EBD58E6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>Maricela Núñez Cruz</w:t>
            </w:r>
          </w:p>
        </w:tc>
        <w:tc>
          <w:tcPr>
            <w:tcW w:w="2161" w:type="dxa"/>
          </w:tcPr>
          <w:p w14:paraId="67790FD4" w14:textId="15310229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>Oficial Ministerial</w:t>
            </w:r>
          </w:p>
        </w:tc>
      </w:tr>
    </w:tbl>
    <w:p w14:paraId="0EAC72E1" w14:textId="77777777" w:rsidR="00ED5189" w:rsidRPr="00ED5189" w:rsidRDefault="00ED5189" w:rsidP="00ED5189"/>
    <w:p w14:paraId="00FA6236" w14:textId="3A06E051" w:rsidR="00912F0E" w:rsidRDefault="00912F0E" w:rsidP="00912F0E">
      <w:pPr>
        <w:pStyle w:val="Heading2"/>
      </w:pPr>
      <w:bookmarkStart w:id="5" w:name="_Toc449705622"/>
      <w:bookmarkStart w:id="6" w:name="_Toc425342905"/>
      <w:bookmarkEnd w:id="3"/>
      <w:r w:rsidRPr="00912F0E">
        <w:t>UNAI Atención y Determinación Grupo B</w:t>
      </w:r>
      <w:bookmarkEnd w:id="5"/>
    </w:p>
    <w:tbl>
      <w:tblPr>
        <w:tblStyle w:val="GridTable1Light-Accent1"/>
        <w:tblW w:w="9356" w:type="dxa"/>
        <w:tblLook w:val="04A0" w:firstRow="1" w:lastRow="0" w:firstColumn="1" w:lastColumn="0" w:noHBand="0" w:noVBand="1"/>
      </w:tblPr>
      <w:tblGrid>
        <w:gridCol w:w="699"/>
        <w:gridCol w:w="2896"/>
        <w:gridCol w:w="3510"/>
        <w:gridCol w:w="2251"/>
      </w:tblGrid>
      <w:tr w:rsidR="00ED5189" w:rsidRPr="00F540CC" w14:paraId="13FD9CF4" w14:textId="77777777" w:rsidTr="00F54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noWrap/>
            <w:hideMark/>
          </w:tcPr>
          <w:p w14:paraId="6F936436" w14:textId="77777777" w:rsidR="00ED5189" w:rsidRPr="00F540CC" w:rsidRDefault="00ED5189" w:rsidP="00CD1F14">
            <w:pPr>
              <w:jc w:val="left"/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</w:pPr>
            <w:r w:rsidRPr="00F540CC"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  <w:t>Cant</w:t>
            </w:r>
          </w:p>
        </w:tc>
        <w:tc>
          <w:tcPr>
            <w:tcW w:w="2896" w:type="dxa"/>
            <w:noWrap/>
            <w:hideMark/>
          </w:tcPr>
          <w:p w14:paraId="0478624F" w14:textId="77777777" w:rsidR="00ED5189" w:rsidRPr="00F540CC" w:rsidRDefault="00ED5189" w:rsidP="00CD1F1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</w:pPr>
            <w:r w:rsidRPr="00F540CC"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  <w:t>Sede</w:t>
            </w:r>
          </w:p>
        </w:tc>
        <w:tc>
          <w:tcPr>
            <w:tcW w:w="3510" w:type="dxa"/>
            <w:noWrap/>
            <w:hideMark/>
          </w:tcPr>
          <w:p w14:paraId="19601963" w14:textId="77777777" w:rsidR="00ED5189" w:rsidRPr="00F540CC" w:rsidRDefault="00ED5189" w:rsidP="00CD1F1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</w:pPr>
            <w:r w:rsidRPr="00F540CC"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  <w:t>Nombre</w:t>
            </w:r>
          </w:p>
        </w:tc>
        <w:tc>
          <w:tcPr>
            <w:tcW w:w="2251" w:type="dxa"/>
            <w:noWrap/>
            <w:hideMark/>
          </w:tcPr>
          <w:p w14:paraId="16BAB6A5" w14:textId="77777777" w:rsidR="00ED5189" w:rsidRPr="00F540CC" w:rsidRDefault="00ED5189" w:rsidP="00CD1F1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</w:pPr>
            <w:r w:rsidRPr="00F540CC"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  <w:t>Rol</w:t>
            </w:r>
          </w:p>
        </w:tc>
      </w:tr>
      <w:tr w:rsidR="00F540CC" w:rsidRPr="00F540CC" w14:paraId="2CABC32C" w14:textId="77777777" w:rsidTr="00F540CC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hideMark/>
          </w:tcPr>
          <w:p w14:paraId="037AFB49" w14:textId="77777777" w:rsidR="00F540CC" w:rsidRPr="00327690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</w:pPr>
            <w:r w:rsidRPr="00327690"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  <w:t>1</w:t>
            </w:r>
          </w:p>
        </w:tc>
        <w:tc>
          <w:tcPr>
            <w:tcW w:w="2896" w:type="dxa"/>
            <w:noWrap/>
          </w:tcPr>
          <w:p w14:paraId="2006CD4E" w14:textId="0E295E7A" w:rsidR="00F540CC" w:rsidRPr="00F540CC" w:rsidRDefault="00F540CC" w:rsidP="00F540C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/>
                <w:color w:val="000000"/>
                <w:sz w:val="22"/>
                <w:lang w:eastAsia="es-MX"/>
              </w:rPr>
            </w:pPr>
            <w:r w:rsidRPr="00F540CC">
              <w:rPr>
                <w:rFonts w:cs="Segoe UI"/>
                <w:sz w:val="22"/>
              </w:rPr>
              <w:t>Chilpancingo</w:t>
            </w:r>
          </w:p>
        </w:tc>
        <w:tc>
          <w:tcPr>
            <w:tcW w:w="3510" w:type="dxa"/>
          </w:tcPr>
          <w:p w14:paraId="3FFEDC23" w14:textId="5B69AB71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>Blanca Iris Flores Astudillo</w:t>
            </w:r>
          </w:p>
        </w:tc>
        <w:tc>
          <w:tcPr>
            <w:tcW w:w="2251" w:type="dxa"/>
            <w:noWrap/>
          </w:tcPr>
          <w:p w14:paraId="2F500A66" w14:textId="406AF60B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  <w:lang w:val="en-US"/>
              </w:rPr>
            </w:pPr>
            <w:r w:rsidRPr="00F540CC">
              <w:rPr>
                <w:rFonts w:cs="Segoe UI"/>
                <w:sz w:val="22"/>
              </w:rPr>
              <w:t>AMPF Supervisor</w:t>
            </w:r>
          </w:p>
        </w:tc>
      </w:tr>
      <w:tr w:rsidR="00F540CC" w:rsidRPr="00F540CC" w14:paraId="546F6629" w14:textId="77777777" w:rsidTr="00F540C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hideMark/>
          </w:tcPr>
          <w:p w14:paraId="546B39D6" w14:textId="77777777" w:rsidR="00F540CC" w:rsidRPr="00327690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</w:pPr>
            <w:r w:rsidRPr="00327690"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  <w:t>2</w:t>
            </w:r>
          </w:p>
        </w:tc>
        <w:tc>
          <w:tcPr>
            <w:tcW w:w="2896" w:type="dxa"/>
            <w:noWrap/>
          </w:tcPr>
          <w:p w14:paraId="3096B231" w14:textId="28F30E4D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>Chilpancingo</w:t>
            </w:r>
          </w:p>
        </w:tc>
        <w:tc>
          <w:tcPr>
            <w:tcW w:w="3510" w:type="dxa"/>
          </w:tcPr>
          <w:p w14:paraId="203EC769" w14:textId="16E9ABA8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>Maria Maribel Parra Ventura</w:t>
            </w:r>
          </w:p>
        </w:tc>
        <w:tc>
          <w:tcPr>
            <w:tcW w:w="2251" w:type="dxa"/>
          </w:tcPr>
          <w:p w14:paraId="2374D72C" w14:textId="30C702A3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>Oficial Ministerial</w:t>
            </w:r>
          </w:p>
        </w:tc>
      </w:tr>
      <w:tr w:rsidR="00F540CC" w:rsidRPr="00F540CC" w14:paraId="50576CB2" w14:textId="77777777" w:rsidTr="00F540C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hideMark/>
          </w:tcPr>
          <w:p w14:paraId="50AF0F0E" w14:textId="77777777" w:rsidR="00F540CC" w:rsidRPr="00327690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</w:pPr>
            <w:r w:rsidRPr="00327690"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  <w:t>3</w:t>
            </w:r>
          </w:p>
        </w:tc>
        <w:tc>
          <w:tcPr>
            <w:tcW w:w="2896" w:type="dxa"/>
            <w:noWrap/>
          </w:tcPr>
          <w:p w14:paraId="66E175F5" w14:textId="335D701C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>Chilpancingo</w:t>
            </w:r>
          </w:p>
        </w:tc>
        <w:tc>
          <w:tcPr>
            <w:tcW w:w="3510" w:type="dxa"/>
          </w:tcPr>
          <w:p w14:paraId="72772B17" w14:textId="5539719C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>Rubén Sánchez Vite</w:t>
            </w:r>
          </w:p>
        </w:tc>
        <w:tc>
          <w:tcPr>
            <w:tcW w:w="2251" w:type="dxa"/>
          </w:tcPr>
          <w:p w14:paraId="60BD118E" w14:textId="7AFEAC27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>AMPF Orientador</w:t>
            </w:r>
          </w:p>
        </w:tc>
      </w:tr>
      <w:tr w:rsidR="00F540CC" w:rsidRPr="00F540CC" w14:paraId="183F321F" w14:textId="77777777" w:rsidTr="00F540C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hideMark/>
          </w:tcPr>
          <w:p w14:paraId="44F1C906" w14:textId="77777777" w:rsidR="00F540CC" w:rsidRPr="00327690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</w:pPr>
            <w:r w:rsidRPr="00327690">
              <w:rPr>
                <w:rFonts w:eastAsia="Times New Roman" w:cs="Segoe UI"/>
                <w:bCs w:val="0"/>
                <w:color w:val="000000"/>
                <w:sz w:val="22"/>
                <w:lang w:eastAsia="es-MX"/>
              </w:rPr>
              <w:t>4</w:t>
            </w:r>
          </w:p>
        </w:tc>
        <w:tc>
          <w:tcPr>
            <w:tcW w:w="2896" w:type="dxa"/>
            <w:noWrap/>
          </w:tcPr>
          <w:p w14:paraId="0AB9B54A" w14:textId="27A9D59F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>Iguala de la Independencia</w:t>
            </w:r>
          </w:p>
        </w:tc>
        <w:tc>
          <w:tcPr>
            <w:tcW w:w="3510" w:type="dxa"/>
          </w:tcPr>
          <w:p w14:paraId="116C7DA6" w14:textId="5A875E13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>Miguel Ángel Astudillo Ponce</w:t>
            </w:r>
          </w:p>
        </w:tc>
        <w:tc>
          <w:tcPr>
            <w:tcW w:w="2251" w:type="dxa"/>
          </w:tcPr>
          <w:p w14:paraId="0A1D11C4" w14:textId="6B22E0C1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2"/>
              </w:rPr>
            </w:pPr>
            <w:r w:rsidRPr="00F540CC">
              <w:rPr>
                <w:rFonts w:cs="Segoe UI"/>
                <w:sz w:val="22"/>
              </w:rPr>
              <w:t>AMPF Orientador</w:t>
            </w:r>
          </w:p>
        </w:tc>
      </w:tr>
    </w:tbl>
    <w:p w14:paraId="10826BF5" w14:textId="77777777" w:rsidR="00ED5189" w:rsidRDefault="00ED5189" w:rsidP="00ED5189"/>
    <w:p w14:paraId="38833231" w14:textId="77777777" w:rsidR="00F540CC" w:rsidRPr="00ED5189" w:rsidRDefault="00F540CC" w:rsidP="00ED5189"/>
    <w:p w14:paraId="65ACBDBE" w14:textId="7E0B1913" w:rsidR="00124138" w:rsidRPr="00124138" w:rsidRDefault="002C2B68" w:rsidP="0010728C">
      <w:pPr>
        <w:pStyle w:val="Heading2"/>
      </w:pPr>
      <w:bookmarkStart w:id="7" w:name="_Toc449705623"/>
      <w:r w:rsidRPr="00BE5EB3">
        <w:lastRenderedPageBreak/>
        <w:t xml:space="preserve">Mesas de Investigación </w:t>
      </w:r>
      <w:bookmarkEnd w:id="6"/>
      <w:r w:rsidR="000339DD">
        <w:t xml:space="preserve">Grupo </w:t>
      </w:r>
      <w:r w:rsidR="00912F0E">
        <w:t>A</w:t>
      </w:r>
      <w:bookmarkEnd w:id="7"/>
    </w:p>
    <w:tbl>
      <w:tblPr>
        <w:tblStyle w:val="GridTable1Light-Accent1"/>
        <w:tblW w:w="5388" w:type="pct"/>
        <w:tblLayout w:type="fixed"/>
        <w:tblLook w:val="04A0" w:firstRow="1" w:lastRow="0" w:firstColumn="1" w:lastColumn="0" w:noHBand="0" w:noVBand="1"/>
      </w:tblPr>
      <w:tblGrid>
        <w:gridCol w:w="665"/>
        <w:gridCol w:w="1580"/>
        <w:gridCol w:w="2970"/>
        <w:gridCol w:w="3001"/>
        <w:gridCol w:w="1860"/>
      </w:tblGrid>
      <w:tr w:rsidR="00ED5189" w:rsidRPr="00F540CC" w14:paraId="538F7340" w14:textId="77777777" w:rsidTr="00F54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noWrap/>
            <w:vAlign w:val="center"/>
            <w:hideMark/>
          </w:tcPr>
          <w:p w14:paraId="535CE475" w14:textId="2D44DEB3" w:rsidR="00ED5189" w:rsidRPr="00F540CC" w:rsidRDefault="00ED5189" w:rsidP="00CD1F14">
            <w:pPr>
              <w:jc w:val="left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Cant</w:t>
            </w:r>
          </w:p>
        </w:tc>
        <w:tc>
          <w:tcPr>
            <w:tcW w:w="784" w:type="pct"/>
            <w:noWrap/>
            <w:vAlign w:val="center"/>
            <w:hideMark/>
          </w:tcPr>
          <w:p w14:paraId="2DB54E3F" w14:textId="77777777" w:rsidR="00ED5189" w:rsidRPr="00F540CC" w:rsidRDefault="00ED5189" w:rsidP="00CD1F1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Sede</w:t>
            </w:r>
          </w:p>
        </w:tc>
        <w:tc>
          <w:tcPr>
            <w:tcW w:w="1474" w:type="pct"/>
            <w:noWrap/>
            <w:vAlign w:val="center"/>
            <w:hideMark/>
          </w:tcPr>
          <w:p w14:paraId="1F879663" w14:textId="59C46FEC" w:rsidR="00ED5189" w:rsidRPr="00F540CC" w:rsidRDefault="00F540CC" w:rsidP="00CD1F1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 w:val="0"/>
                <w:bCs w:val="0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Agencia</w:t>
            </w:r>
          </w:p>
        </w:tc>
        <w:tc>
          <w:tcPr>
            <w:tcW w:w="1489" w:type="pct"/>
            <w:noWrap/>
            <w:vAlign w:val="center"/>
            <w:hideMark/>
          </w:tcPr>
          <w:p w14:paraId="2FA12317" w14:textId="20222A7B" w:rsidR="00ED5189" w:rsidRPr="00F540CC" w:rsidRDefault="00F540CC" w:rsidP="00CD1F1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 w:val="0"/>
                <w:bCs w:val="0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923" w:type="pct"/>
            <w:vAlign w:val="center"/>
          </w:tcPr>
          <w:p w14:paraId="53CBFC00" w14:textId="77777777" w:rsidR="00ED5189" w:rsidRPr="00F540CC" w:rsidRDefault="00ED5189" w:rsidP="00CD1F1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  <w:t>Rol</w:t>
            </w:r>
          </w:p>
        </w:tc>
      </w:tr>
      <w:tr w:rsidR="00F540CC" w:rsidRPr="00F540CC" w14:paraId="4B99AA39" w14:textId="77777777" w:rsidTr="00F540CC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vAlign w:val="center"/>
            <w:hideMark/>
          </w:tcPr>
          <w:p w14:paraId="414543A1" w14:textId="77777777" w:rsidR="00F540CC" w:rsidRPr="00F540CC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784" w:type="pct"/>
            <w:noWrap/>
            <w:vAlign w:val="center"/>
          </w:tcPr>
          <w:p w14:paraId="1940481D" w14:textId="7E6A6FFB" w:rsidR="00F540CC" w:rsidRPr="00F540CC" w:rsidRDefault="00F540CC" w:rsidP="00F540C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Chilpancingo</w:t>
            </w:r>
          </w:p>
        </w:tc>
        <w:tc>
          <w:tcPr>
            <w:tcW w:w="1474" w:type="pct"/>
            <w:vAlign w:val="center"/>
          </w:tcPr>
          <w:p w14:paraId="521B4518" w14:textId="22F27E83" w:rsidR="00F540CC" w:rsidRPr="00F540CC" w:rsidRDefault="00F540CC" w:rsidP="00F540C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Agencia Primera</w:t>
            </w:r>
          </w:p>
        </w:tc>
        <w:tc>
          <w:tcPr>
            <w:tcW w:w="1489" w:type="pct"/>
            <w:noWrap/>
            <w:vAlign w:val="center"/>
          </w:tcPr>
          <w:p w14:paraId="7689E94C" w14:textId="3E1EB298" w:rsidR="00F540CC" w:rsidRPr="00F540CC" w:rsidRDefault="00F540CC" w:rsidP="00F540C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Venus Montalvo Recinos</w:t>
            </w:r>
          </w:p>
        </w:tc>
        <w:tc>
          <w:tcPr>
            <w:tcW w:w="923" w:type="pct"/>
            <w:vAlign w:val="center"/>
          </w:tcPr>
          <w:p w14:paraId="23C805F7" w14:textId="7F75A417" w:rsidR="00F540CC" w:rsidRPr="00F540CC" w:rsidRDefault="00F540CC" w:rsidP="00F540C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AMPF</w:t>
            </w:r>
          </w:p>
        </w:tc>
      </w:tr>
      <w:tr w:rsidR="00F540CC" w:rsidRPr="00F540CC" w14:paraId="12D22B8C" w14:textId="77777777" w:rsidTr="00F540CC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vAlign w:val="center"/>
            <w:hideMark/>
          </w:tcPr>
          <w:p w14:paraId="61243036" w14:textId="77777777" w:rsidR="00F540CC" w:rsidRPr="00F540CC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784" w:type="pct"/>
            <w:noWrap/>
            <w:vAlign w:val="center"/>
          </w:tcPr>
          <w:p w14:paraId="445A69D9" w14:textId="2A768DE7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Chilpancingo</w:t>
            </w:r>
          </w:p>
        </w:tc>
        <w:tc>
          <w:tcPr>
            <w:tcW w:w="1474" w:type="pct"/>
            <w:vAlign w:val="center"/>
          </w:tcPr>
          <w:p w14:paraId="5B9B88B1" w14:textId="142397FA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Agencia Primera</w:t>
            </w:r>
          </w:p>
        </w:tc>
        <w:tc>
          <w:tcPr>
            <w:tcW w:w="1489" w:type="pct"/>
            <w:vAlign w:val="center"/>
          </w:tcPr>
          <w:p w14:paraId="78D7C67D" w14:textId="2C817739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Jhony Jiménez Trejo</w:t>
            </w:r>
          </w:p>
        </w:tc>
        <w:tc>
          <w:tcPr>
            <w:tcW w:w="923" w:type="pct"/>
            <w:vAlign w:val="center"/>
          </w:tcPr>
          <w:p w14:paraId="08E6A199" w14:textId="6E99AB85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Oficial Ministerial</w:t>
            </w:r>
          </w:p>
        </w:tc>
      </w:tr>
      <w:tr w:rsidR="00F540CC" w:rsidRPr="00F540CC" w14:paraId="57264383" w14:textId="77777777" w:rsidTr="00F540CC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vAlign w:val="center"/>
            <w:hideMark/>
          </w:tcPr>
          <w:p w14:paraId="23DD5FD8" w14:textId="77777777" w:rsidR="00F540CC" w:rsidRPr="00F540CC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784" w:type="pct"/>
            <w:noWrap/>
            <w:vAlign w:val="center"/>
          </w:tcPr>
          <w:p w14:paraId="7EB2ADF8" w14:textId="365D4F91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Chilpancingo</w:t>
            </w:r>
          </w:p>
        </w:tc>
        <w:tc>
          <w:tcPr>
            <w:tcW w:w="1474" w:type="pct"/>
            <w:vAlign w:val="center"/>
          </w:tcPr>
          <w:p w14:paraId="27C8EE65" w14:textId="1B724DCF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Agencia Tercera</w:t>
            </w:r>
          </w:p>
        </w:tc>
        <w:tc>
          <w:tcPr>
            <w:tcW w:w="1489" w:type="pct"/>
            <w:vAlign w:val="center"/>
          </w:tcPr>
          <w:p w14:paraId="626E505D" w14:textId="5D7982C8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Christian Arturo Ramirez Dionicio</w:t>
            </w:r>
          </w:p>
        </w:tc>
        <w:tc>
          <w:tcPr>
            <w:tcW w:w="923" w:type="pct"/>
            <w:vAlign w:val="center"/>
          </w:tcPr>
          <w:p w14:paraId="3D0DD80D" w14:textId="6D188BD9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Oficial Ministerial</w:t>
            </w:r>
          </w:p>
        </w:tc>
      </w:tr>
      <w:tr w:rsidR="00F540CC" w:rsidRPr="00F540CC" w14:paraId="5B84F23D" w14:textId="77777777" w:rsidTr="00F540CC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vAlign w:val="center"/>
            <w:hideMark/>
          </w:tcPr>
          <w:p w14:paraId="71F8DBCB" w14:textId="77777777" w:rsidR="00F540CC" w:rsidRPr="00F540CC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784" w:type="pct"/>
            <w:noWrap/>
            <w:vAlign w:val="center"/>
          </w:tcPr>
          <w:p w14:paraId="7314E777" w14:textId="3698D1D8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Chilpancingo</w:t>
            </w:r>
          </w:p>
        </w:tc>
        <w:tc>
          <w:tcPr>
            <w:tcW w:w="1474" w:type="pct"/>
            <w:vAlign w:val="center"/>
          </w:tcPr>
          <w:p w14:paraId="0400AFA7" w14:textId="4FB4BE28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Agencia Cuarta</w:t>
            </w:r>
          </w:p>
        </w:tc>
        <w:tc>
          <w:tcPr>
            <w:tcW w:w="1489" w:type="pct"/>
            <w:vAlign w:val="center"/>
          </w:tcPr>
          <w:p w14:paraId="295F510B" w14:textId="03FC16A5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Anahí González Vega</w:t>
            </w:r>
          </w:p>
        </w:tc>
        <w:tc>
          <w:tcPr>
            <w:tcW w:w="923" w:type="pct"/>
            <w:vAlign w:val="center"/>
          </w:tcPr>
          <w:p w14:paraId="48B4CF63" w14:textId="2D39D79B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Oficial Ministerial</w:t>
            </w:r>
          </w:p>
        </w:tc>
      </w:tr>
      <w:tr w:rsidR="00F540CC" w:rsidRPr="00F540CC" w14:paraId="1BCD2E2F" w14:textId="77777777" w:rsidTr="00F540CC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vAlign w:val="center"/>
            <w:hideMark/>
          </w:tcPr>
          <w:p w14:paraId="164DEFDF" w14:textId="77777777" w:rsidR="00F540CC" w:rsidRPr="00F540CC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784" w:type="pct"/>
            <w:noWrap/>
            <w:vAlign w:val="center"/>
          </w:tcPr>
          <w:p w14:paraId="46F7EC18" w14:textId="6DB87F9A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Chilpancingo</w:t>
            </w:r>
          </w:p>
        </w:tc>
        <w:tc>
          <w:tcPr>
            <w:tcW w:w="1474" w:type="pct"/>
            <w:vAlign w:val="center"/>
          </w:tcPr>
          <w:p w14:paraId="30292365" w14:textId="69DF36EF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Agencia Cuarta</w:t>
            </w:r>
          </w:p>
        </w:tc>
        <w:tc>
          <w:tcPr>
            <w:tcW w:w="1489" w:type="pct"/>
            <w:vAlign w:val="center"/>
          </w:tcPr>
          <w:p w14:paraId="353FA8E4" w14:textId="6FF7D0D3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Leticia Gómez Bernal</w:t>
            </w:r>
          </w:p>
        </w:tc>
        <w:tc>
          <w:tcPr>
            <w:tcW w:w="923" w:type="pct"/>
            <w:vAlign w:val="center"/>
          </w:tcPr>
          <w:p w14:paraId="663F0C71" w14:textId="260DCF59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Base</w:t>
            </w:r>
          </w:p>
        </w:tc>
      </w:tr>
      <w:tr w:rsidR="00F540CC" w:rsidRPr="00F540CC" w14:paraId="0CC86DF7" w14:textId="77777777" w:rsidTr="00F540CC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vAlign w:val="center"/>
            <w:hideMark/>
          </w:tcPr>
          <w:p w14:paraId="29718077" w14:textId="77777777" w:rsidR="00F540CC" w:rsidRPr="00F540CC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784" w:type="pct"/>
            <w:noWrap/>
            <w:vAlign w:val="center"/>
          </w:tcPr>
          <w:p w14:paraId="025A2256" w14:textId="56AFAB34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Altamirano</w:t>
            </w:r>
          </w:p>
        </w:tc>
        <w:tc>
          <w:tcPr>
            <w:tcW w:w="1474" w:type="pct"/>
            <w:vAlign w:val="center"/>
          </w:tcPr>
          <w:p w14:paraId="56E3ED32" w14:textId="5A15589E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Agencia Única de Altamirano</w:t>
            </w:r>
          </w:p>
        </w:tc>
        <w:tc>
          <w:tcPr>
            <w:tcW w:w="1489" w:type="pct"/>
            <w:vAlign w:val="center"/>
          </w:tcPr>
          <w:p w14:paraId="010F7A9A" w14:textId="0C4C68BA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Christian López Sánchez</w:t>
            </w:r>
          </w:p>
        </w:tc>
        <w:tc>
          <w:tcPr>
            <w:tcW w:w="923" w:type="pct"/>
            <w:vAlign w:val="center"/>
          </w:tcPr>
          <w:p w14:paraId="49DF0B7C" w14:textId="2791AAF7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AMPF</w:t>
            </w:r>
          </w:p>
        </w:tc>
      </w:tr>
      <w:tr w:rsidR="00F540CC" w:rsidRPr="00F540CC" w14:paraId="607CE996" w14:textId="77777777" w:rsidTr="00F540CC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vAlign w:val="center"/>
            <w:hideMark/>
          </w:tcPr>
          <w:p w14:paraId="002F5A7A" w14:textId="77777777" w:rsidR="00F540CC" w:rsidRPr="00F540CC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784" w:type="pct"/>
            <w:noWrap/>
            <w:vAlign w:val="center"/>
          </w:tcPr>
          <w:p w14:paraId="33AEA136" w14:textId="50BB6614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Altamirano</w:t>
            </w:r>
          </w:p>
        </w:tc>
        <w:tc>
          <w:tcPr>
            <w:tcW w:w="1474" w:type="pct"/>
            <w:vAlign w:val="center"/>
          </w:tcPr>
          <w:p w14:paraId="4D6B5282" w14:textId="226B3D9F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Agencia Única de Altamirano</w:t>
            </w:r>
          </w:p>
        </w:tc>
        <w:tc>
          <w:tcPr>
            <w:tcW w:w="1489" w:type="pct"/>
            <w:vAlign w:val="center"/>
          </w:tcPr>
          <w:p w14:paraId="779545B0" w14:textId="186D282A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Ernie Rafael Cortes Flores</w:t>
            </w:r>
          </w:p>
        </w:tc>
        <w:tc>
          <w:tcPr>
            <w:tcW w:w="923" w:type="pct"/>
            <w:vAlign w:val="center"/>
          </w:tcPr>
          <w:p w14:paraId="349F5B43" w14:textId="5E8CB124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Oficial Ministerial</w:t>
            </w:r>
          </w:p>
        </w:tc>
      </w:tr>
      <w:tr w:rsidR="00F540CC" w:rsidRPr="00F540CC" w14:paraId="122213F8" w14:textId="77777777" w:rsidTr="00F540CC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vAlign w:val="center"/>
            <w:hideMark/>
          </w:tcPr>
          <w:p w14:paraId="331A0DF0" w14:textId="77777777" w:rsidR="00F540CC" w:rsidRPr="00F540CC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784" w:type="pct"/>
            <w:noWrap/>
            <w:vAlign w:val="center"/>
          </w:tcPr>
          <w:p w14:paraId="09957FFD" w14:textId="51CC3529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Altamirano</w:t>
            </w:r>
          </w:p>
        </w:tc>
        <w:tc>
          <w:tcPr>
            <w:tcW w:w="1474" w:type="pct"/>
            <w:vAlign w:val="center"/>
          </w:tcPr>
          <w:p w14:paraId="475BD18B" w14:textId="4BFA4CCB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Agencia Única de Altamirano</w:t>
            </w:r>
          </w:p>
        </w:tc>
        <w:tc>
          <w:tcPr>
            <w:tcW w:w="1489" w:type="pct"/>
            <w:vAlign w:val="center"/>
          </w:tcPr>
          <w:p w14:paraId="2882AA06" w14:textId="0D0E39E8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Ma. Guadalupe Pérez Rojas</w:t>
            </w:r>
          </w:p>
        </w:tc>
        <w:tc>
          <w:tcPr>
            <w:tcW w:w="923" w:type="pct"/>
            <w:vAlign w:val="center"/>
          </w:tcPr>
          <w:p w14:paraId="37C16A91" w14:textId="501DCB75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PQ3</w:t>
            </w:r>
          </w:p>
        </w:tc>
      </w:tr>
      <w:tr w:rsidR="00F540CC" w:rsidRPr="00F540CC" w14:paraId="09D1C9AB" w14:textId="77777777" w:rsidTr="00F540CC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vAlign w:val="center"/>
            <w:hideMark/>
          </w:tcPr>
          <w:p w14:paraId="4064DC06" w14:textId="77777777" w:rsidR="00F540CC" w:rsidRPr="00F540CC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784" w:type="pct"/>
            <w:noWrap/>
            <w:vAlign w:val="center"/>
          </w:tcPr>
          <w:p w14:paraId="78599E3B" w14:textId="51D38B93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Altamirano</w:t>
            </w:r>
          </w:p>
        </w:tc>
        <w:tc>
          <w:tcPr>
            <w:tcW w:w="1474" w:type="pct"/>
            <w:vAlign w:val="center"/>
          </w:tcPr>
          <w:p w14:paraId="21182549" w14:textId="44524E0B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Agencia Única de Altamirano</w:t>
            </w:r>
          </w:p>
        </w:tc>
        <w:tc>
          <w:tcPr>
            <w:tcW w:w="1489" w:type="pct"/>
            <w:vAlign w:val="center"/>
          </w:tcPr>
          <w:p w14:paraId="365B3212" w14:textId="2F6C50D5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Olga Lizbeth Torres Salazar</w:t>
            </w:r>
          </w:p>
        </w:tc>
        <w:tc>
          <w:tcPr>
            <w:tcW w:w="923" w:type="pct"/>
            <w:vAlign w:val="center"/>
          </w:tcPr>
          <w:p w14:paraId="639C9A21" w14:textId="7EAC8550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PQ3</w:t>
            </w:r>
          </w:p>
        </w:tc>
      </w:tr>
      <w:tr w:rsidR="00F540CC" w:rsidRPr="00F540CC" w14:paraId="117D6A5B" w14:textId="77777777" w:rsidTr="00F540CC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vAlign w:val="center"/>
          </w:tcPr>
          <w:p w14:paraId="50326B41" w14:textId="77777777" w:rsidR="00F540CC" w:rsidRPr="00F540CC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784" w:type="pct"/>
            <w:noWrap/>
            <w:vAlign w:val="center"/>
          </w:tcPr>
          <w:p w14:paraId="3949770D" w14:textId="342DFD2E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Iguala de la Independencia</w:t>
            </w:r>
          </w:p>
        </w:tc>
        <w:tc>
          <w:tcPr>
            <w:tcW w:w="1474" w:type="pct"/>
            <w:vAlign w:val="center"/>
          </w:tcPr>
          <w:p w14:paraId="526910C7" w14:textId="0C8C533D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Agencia Primera</w:t>
            </w:r>
          </w:p>
        </w:tc>
        <w:tc>
          <w:tcPr>
            <w:tcW w:w="1489" w:type="pct"/>
            <w:vAlign w:val="center"/>
          </w:tcPr>
          <w:p w14:paraId="23B58114" w14:textId="0ECBF7E7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Jorge Luis Solano Aguirre</w:t>
            </w:r>
          </w:p>
        </w:tc>
        <w:tc>
          <w:tcPr>
            <w:tcW w:w="923" w:type="pct"/>
            <w:vAlign w:val="center"/>
          </w:tcPr>
          <w:p w14:paraId="0525AD7E" w14:textId="7C905ED8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Oficial Ministerial</w:t>
            </w:r>
          </w:p>
        </w:tc>
      </w:tr>
      <w:tr w:rsidR="00F540CC" w:rsidRPr="00F540CC" w14:paraId="11AFC49E" w14:textId="77777777" w:rsidTr="00F540CC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vAlign w:val="center"/>
          </w:tcPr>
          <w:p w14:paraId="1365E5A6" w14:textId="77777777" w:rsidR="00F540CC" w:rsidRPr="00F540CC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  <w:t>11</w:t>
            </w:r>
          </w:p>
        </w:tc>
        <w:tc>
          <w:tcPr>
            <w:tcW w:w="784" w:type="pct"/>
            <w:noWrap/>
            <w:vAlign w:val="center"/>
          </w:tcPr>
          <w:p w14:paraId="4727DACF" w14:textId="3B724AF0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Chilpancingo</w:t>
            </w:r>
          </w:p>
        </w:tc>
        <w:tc>
          <w:tcPr>
            <w:tcW w:w="1474" w:type="pct"/>
            <w:vAlign w:val="center"/>
          </w:tcPr>
          <w:p w14:paraId="5F02184E" w14:textId="7EBABEE0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Mesa de Inteligencia en Chilapa de Alvarez</w:t>
            </w:r>
          </w:p>
        </w:tc>
        <w:tc>
          <w:tcPr>
            <w:tcW w:w="1489" w:type="pct"/>
            <w:vAlign w:val="center"/>
          </w:tcPr>
          <w:p w14:paraId="6E6B51C2" w14:textId="03E38CD4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José Jerónimo Martínez Victorio</w:t>
            </w:r>
          </w:p>
        </w:tc>
        <w:tc>
          <w:tcPr>
            <w:tcW w:w="923" w:type="pct"/>
            <w:vAlign w:val="center"/>
          </w:tcPr>
          <w:p w14:paraId="262C6F1F" w14:textId="113978AF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AMPF</w:t>
            </w:r>
          </w:p>
        </w:tc>
      </w:tr>
      <w:tr w:rsidR="00F540CC" w:rsidRPr="00F540CC" w14:paraId="159E90FC" w14:textId="77777777" w:rsidTr="00F540CC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vAlign w:val="center"/>
          </w:tcPr>
          <w:p w14:paraId="1F169866" w14:textId="77777777" w:rsidR="00F540CC" w:rsidRPr="00F540CC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  <w:t>12</w:t>
            </w:r>
          </w:p>
        </w:tc>
        <w:tc>
          <w:tcPr>
            <w:tcW w:w="784" w:type="pct"/>
            <w:noWrap/>
            <w:vAlign w:val="center"/>
          </w:tcPr>
          <w:p w14:paraId="40E140F8" w14:textId="3E84CDF3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Chilpancingo</w:t>
            </w:r>
          </w:p>
        </w:tc>
        <w:tc>
          <w:tcPr>
            <w:tcW w:w="1474" w:type="pct"/>
            <w:vAlign w:val="center"/>
          </w:tcPr>
          <w:p w14:paraId="1C86419D" w14:textId="61F78AB2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Subdelegación De Procedimientos Penales “A”</w:t>
            </w:r>
          </w:p>
        </w:tc>
        <w:tc>
          <w:tcPr>
            <w:tcW w:w="1489" w:type="pct"/>
            <w:vAlign w:val="center"/>
          </w:tcPr>
          <w:p w14:paraId="658FDD81" w14:textId="7C436480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Sergio Archundia Miranda</w:t>
            </w:r>
          </w:p>
        </w:tc>
        <w:tc>
          <w:tcPr>
            <w:tcW w:w="923" w:type="pct"/>
            <w:vAlign w:val="center"/>
          </w:tcPr>
          <w:p w14:paraId="5B3183EA" w14:textId="2ADCFFF7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Subdelegado AMPF</w:t>
            </w:r>
          </w:p>
        </w:tc>
      </w:tr>
      <w:tr w:rsidR="00F540CC" w:rsidRPr="00F540CC" w14:paraId="037D5FBC" w14:textId="77777777" w:rsidTr="00F540CC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vAlign w:val="center"/>
          </w:tcPr>
          <w:p w14:paraId="7F2CD960" w14:textId="77777777" w:rsidR="00F540CC" w:rsidRPr="00F540CC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  <w:t>13</w:t>
            </w:r>
          </w:p>
        </w:tc>
        <w:tc>
          <w:tcPr>
            <w:tcW w:w="784" w:type="pct"/>
            <w:noWrap/>
            <w:vAlign w:val="center"/>
          </w:tcPr>
          <w:p w14:paraId="769C432A" w14:textId="731A5B1D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Chilpancingo</w:t>
            </w:r>
          </w:p>
        </w:tc>
        <w:tc>
          <w:tcPr>
            <w:tcW w:w="1474" w:type="pct"/>
            <w:vAlign w:val="center"/>
          </w:tcPr>
          <w:p w14:paraId="63C995DF" w14:textId="3D3E5138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Subdelegación De Procedimientos Penales “A”</w:t>
            </w:r>
          </w:p>
        </w:tc>
        <w:tc>
          <w:tcPr>
            <w:tcW w:w="1489" w:type="pct"/>
            <w:vAlign w:val="center"/>
          </w:tcPr>
          <w:p w14:paraId="47877057" w14:textId="1DD9F159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Paul Fernando Pichardo García</w:t>
            </w:r>
          </w:p>
        </w:tc>
        <w:tc>
          <w:tcPr>
            <w:tcW w:w="923" w:type="pct"/>
            <w:vAlign w:val="center"/>
          </w:tcPr>
          <w:p w14:paraId="31ED9BC3" w14:textId="7697F9A7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Oficial Ministerial</w:t>
            </w:r>
          </w:p>
        </w:tc>
      </w:tr>
    </w:tbl>
    <w:p w14:paraId="1D050C12" w14:textId="0ACDEF4F" w:rsidR="00124138" w:rsidRPr="00124138" w:rsidRDefault="00D74459" w:rsidP="0010728C">
      <w:pPr>
        <w:pStyle w:val="Heading2"/>
      </w:pPr>
      <w:bookmarkStart w:id="8" w:name="_Toc449705624"/>
      <w:r w:rsidRPr="00BE5EB3">
        <w:t xml:space="preserve">Mesas de Investigación </w:t>
      </w:r>
      <w:r>
        <w:t xml:space="preserve">Grupo </w:t>
      </w:r>
      <w:r w:rsidR="00912F0E">
        <w:t>B</w:t>
      </w:r>
      <w:bookmarkEnd w:id="8"/>
    </w:p>
    <w:tbl>
      <w:tblPr>
        <w:tblStyle w:val="GridTable1Light-Accent1"/>
        <w:tblW w:w="5388" w:type="pct"/>
        <w:tblLook w:val="04A0" w:firstRow="1" w:lastRow="0" w:firstColumn="1" w:lastColumn="0" w:noHBand="0" w:noVBand="1"/>
      </w:tblPr>
      <w:tblGrid>
        <w:gridCol w:w="649"/>
        <w:gridCol w:w="2594"/>
        <w:gridCol w:w="1884"/>
        <w:gridCol w:w="2968"/>
        <w:gridCol w:w="1981"/>
      </w:tblGrid>
      <w:tr w:rsidR="00F540CC" w:rsidRPr="00F540CC" w14:paraId="76677453" w14:textId="77777777" w:rsidTr="00F54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" w:type="pct"/>
            <w:noWrap/>
            <w:hideMark/>
          </w:tcPr>
          <w:p w14:paraId="3F012B38" w14:textId="77777777" w:rsidR="00F540CC" w:rsidRPr="00F540CC" w:rsidRDefault="00F540CC" w:rsidP="00F540CC">
            <w:pPr>
              <w:jc w:val="left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Cant</w:t>
            </w:r>
          </w:p>
        </w:tc>
        <w:tc>
          <w:tcPr>
            <w:tcW w:w="1287" w:type="pct"/>
            <w:noWrap/>
            <w:hideMark/>
          </w:tcPr>
          <w:p w14:paraId="2AE3D026" w14:textId="3CF17495" w:rsidR="00F540CC" w:rsidRPr="00F540CC" w:rsidRDefault="00F540CC" w:rsidP="00F540C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 w:val="0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cs="Segoe UI"/>
                <w:sz w:val="20"/>
                <w:szCs w:val="20"/>
              </w:rPr>
              <w:t>Sede/Subsede</w:t>
            </w:r>
          </w:p>
        </w:tc>
        <w:tc>
          <w:tcPr>
            <w:tcW w:w="935" w:type="pct"/>
            <w:noWrap/>
            <w:hideMark/>
          </w:tcPr>
          <w:p w14:paraId="00B4FC41" w14:textId="58D3BDC6" w:rsidR="00F540CC" w:rsidRPr="00F540CC" w:rsidRDefault="00F540CC" w:rsidP="00F540C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 w:val="0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cs="Segoe UI"/>
                <w:sz w:val="20"/>
                <w:szCs w:val="20"/>
              </w:rPr>
              <w:t>Agencia</w:t>
            </w:r>
          </w:p>
        </w:tc>
        <w:tc>
          <w:tcPr>
            <w:tcW w:w="1473" w:type="pct"/>
            <w:noWrap/>
            <w:hideMark/>
          </w:tcPr>
          <w:p w14:paraId="3A3DF0CD" w14:textId="5C5136AD" w:rsidR="00F540CC" w:rsidRPr="00F540CC" w:rsidRDefault="00F540CC" w:rsidP="00F540C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 w:val="0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cs="Segoe UI"/>
                <w:sz w:val="20"/>
                <w:szCs w:val="20"/>
              </w:rPr>
              <w:t>Nombre</w:t>
            </w:r>
          </w:p>
        </w:tc>
        <w:tc>
          <w:tcPr>
            <w:tcW w:w="983" w:type="pct"/>
          </w:tcPr>
          <w:p w14:paraId="754BC23C" w14:textId="79082EA5" w:rsidR="00F540CC" w:rsidRPr="00F540CC" w:rsidRDefault="00F540CC" w:rsidP="00F540C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cs="Segoe UI"/>
                <w:sz w:val="20"/>
                <w:szCs w:val="20"/>
              </w:rPr>
              <w:t>Rol</w:t>
            </w:r>
          </w:p>
        </w:tc>
      </w:tr>
      <w:tr w:rsidR="00F540CC" w:rsidRPr="00F540CC" w14:paraId="312EA610" w14:textId="77777777" w:rsidTr="00F540CC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" w:type="pct"/>
            <w:hideMark/>
          </w:tcPr>
          <w:p w14:paraId="79E69028" w14:textId="77777777" w:rsidR="00F540CC" w:rsidRPr="00F540CC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287" w:type="pct"/>
            <w:noWrap/>
          </w:tcPr>
          <w:p w14:paraId="1D35400D" w14:textId="49F25698" w:rsidR="00F540CC" w:rsidRPr="00F540CC" w:rsidRDefault="00F540CC" w:rsidP="00F540C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Chilpancingo</w:t>
            </w:r>
          </w:p>
        </w:tc>
        <w:tc>
          <w:tcPr>
            <w:tcW w:w="935" w:type="pct"/>
          </w:tcPr>
          <w:p w14:paraId="1EE6ED65" w14:textId="70F0D95C" w:rsidR="00F540CC" w:rsidRPr="00F540CC" w:rsidRDefault="00F540CC" w:rsidP="00F540C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Agencia Primera</w:t>
            </w:r>
          </w:p>
        </w:tc>
        <w:tc>
          <w:tcPr>
            <w:tcW w:w="1473" w:type="pct"/>
            <w:noWrap/>
          </w:tcPr>
          <w:p w14:paraId="1C2DF7C9" w14:textId="62CF9DF3" w:rsidR="00F540CC" w:rsidRPr="00F540CC" w:rsidRDefault="00F540CC" w:rsidP="00F540C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Diana Laura Morales Miranda</w:t>
            </w:r>
          </w:p>
        </w:tc>
        <w:tc>
          <w:tcPr>
            <w:tcW w:w="983" w:type="pct"/>
          </w:tcPr>
          <w:p w14:paraId="2A87A76C" w14:textId="51EB531C" w:rsidR="00F540CC" w:rsidRPr="00F540CC" w:rsidRDefault="00F540CC" w:rsidP="00F540C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Oficial Ministerial</w:t>
            </w:r>
          </w:p>
        </w:tc>
      </w:tr>
      <w:tr w:rsidR="00F540CC" w:rsidRPr="00F540CC" w14:paraId="3568B138" w14:textId="77777777" w:rsidTr="00F540CC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" w:type="pct"/>
            <w:hideMark/>
          </w:tcPr>
          <w:p w14:paraId="65A586C2" w14:textId="77777777" w:rsidR="00F540CC" w:rsidRPr="00F540CC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1287" w:type="pct"/>
            <w:noWrap/>
          </w:tcPr>
          <w:p w14:paraId="1A2F9D3E" w14:textId="4BE03F39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Chilpancingo</w:t>
            </w:r>
          </w:p>
        </w:tc>
        <w:tc>
          <w:tcPr>
            <w:tcW w:w="935" w:type="pct"/>
          </w:tcPr>
          <w:p w14:paraId="2FB0020E" w14:textId="74E656AE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Agencia Segunda</w:t>
            </w:r>
          </w:p>
        </w:tc>
        <w:tc>
          <w:tcPr>
            <w:tcW w:w="1473" w:type="pct"/>
          </w:tcPr>
          <w:p w14:paraId="0E4BA536" w14:textId="43983D68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Isidra García Sánchez</w:t>
            </w:r>
          </w:p>
        </w:tc>
        <w:tc>
          <w:tcPr>
            <w:tcW w:w="983" w:type="pct"/>
          </w:tcPr>
          <w:p w14:paraId="070DBF18" w14:textId="4278A3B6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AMPF</w:t>
            </w:r>
          </w:p>
        </w:tc>
      </w:tr>
      <w:tr w:rsidR="00F540CC" w:rsidRPr="00F540CC" w14:paraId="498F084C" w14:textId="77777777" w:rsidTr="00F540CC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" w:type="pct"/>
            <w:hideMark/>
          </w:tcPr>
          <w:p w14:paraId="0C637F59" w14:textId="77777777" w:rsidR="00F540CC" w:rsidRPr="00F540CC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1287" w:type="pct"/>
            <w:noWrap/>
          </w:tcPr>
          <w:p w14:paraId="6019302E" w14:textId="292D4A4C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Chilpancingo</w:t>
            </w:r>
          </w:p>
        </w:tc>
        <w:tc>
          <w:tcPr>
            <w:tcW w:w="935" w:type="pct"/>
          </w:tcPr>
          <w:p w14:paraId="415A2D0D" w14:textId="4987FC88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Agencia Segunda</w:t>
            </w:r>
          </w:p>
        </w:tc>
        <w:tc>
          <w:tcPr>
            <w:tcW w:w="1473" w:type="pct"/>
          </w:tcPr>
          <w:p w14:paraId="3B7F2B7B" w14:textId="00EFCCB8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Oliver Bello Martínez</w:t>
            </w:r>
          </w:p>
        </w:tc>
        <w:tc>
          <w:tcPr>
            <w:tcW w:w="983" w:type="pct"/>
          </w:tcPr>
          <w:p w14:paraId="18B3ECC5" w14:textId="0A8D641F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Oficial Ministerial</w:t>
            </w:r>
          </w:p>
        </w:tc>
      </w:tr>
      <w:tr w:rsidR="00F540CC" w:rsidRPr="00F540CC" w14:paraId="246DCE04" w14:textId="77777777" w:rsidTr="00F540CC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" w:type="pct"/>
            <w:hideMark/>
          </w:tcPr>
          <w:p w14:paraId="0F3E376F" w14:textId="77777777" w:rsidR="00F540CC" w:rsidRPr="00F540CC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1287" w:type="pct"/>
            <w:noWrap/>
          </w:tcPr>
          <w:p w14:paraId="60E15F69" w14:textId="6D46B25B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Chilpancingo</w:t>
            </w:r>
          </w:p>
        </w:tc>
        <w:tc>
          <w:tcPr>
            <w:tcW w:w="935" w:type="pct"/>
          </w:tcPr>
          <w:p w14:paraId="411620ED" w14:textId="4C354222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Agencia Segunda</w:t>
            </w:r>
          </w:p>
        </w:tc>
        <w:tc>
          <w:tcPr>
            <w:tcW w:w="1473" w:type="pct"/>
          </w:tcPr>
          <w:p w14:paraId="08F9FF84" w14:textId="3236F855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Iván Roque Jiménez</w:t>
            </w:r>
          </w:p>
        </w:tc>
        <w:tc>
          <w:tcPr>
            <w:tcW w:w="983" w:type="pct"/>
          </w:tcPr>
          <w:p w14:paraId="79CC0F24" w14:textId="01E19087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Oficial Ministerial</w:t>
            </w:r>
          </w:p>
        </w:tc>
      </w:tr>
      <w:tr w:rsidR="00F540CC" w:rsidRPr="00F540CC" w14:paraId="6A615800" w14:textId="77777777" w:rsidTr="00F540CC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" w:type="pct"/>
            <w:hideMark/>
          </w:tcPr>
          <w:p w14:paraId="238545B3" w14:textId="77777777" w:rsidR="00F540CC" w:rsidRPr="00F540CC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1287" w:type="pct"/>
            <w:noWrap/>
          </w:tcPr>
          <w:p w14:paraId="4ACF9A20" w14:textId="45722EA2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Chilpancingo</w:t>
            </w:r>
          </w:p>
        </w:tc>
        <w:tc>
          <w:tcPr>
            <w:tcW w:w="935" w:type="pct"/>
          </w:tcPr>
          <w:p w14:paraId="19589D03" w14:textId="4873E168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Agencia Tercera</w:t>
            </w:r>
          </w:p>
        </w:tc>
        <w:tc>
          <w:tcPr>
            <w:tcW w:w="1473" w:type="pct"/>
          </w:tcPr>
          <w:p w14:paraId="778C3854" w14:textId="209B3A7C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Araceli Jorge Blanco</w:t>
            </w:r>
          </w:p>
        </w:tc>
        <w:tc>
          <w:tcPr>
            <w:tcW w:w="983" w:type="pct"/>
          </w:tcPr>
          <w:p w14:paraId="5959F037" w14:textId="7E1F6981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Base</w:t>
            </w:r>
          </w:p>
        </w:tc>
      </w:tr>
      <w:tr w:rsidR="00F540CC" w:rsidRPr="00F540CC" w14:paraId="1B49CD1E" w14:textId="77777777" w:rsidTr="00F540CC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" w:type="pct"/>
            <w:hideMark/>
          </w:tcPr>
          <w:p w14:paraId="3379F907" w14:textId="77777777" w:rsidR="00F540CC" w:rsidRPr="00F540CC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1287" w:type="pct"/>
            <w:noWrap/>
          </w:tcPr>
          <w:p w14:paraId="69535323" w14:textId="161F7E7D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Chilpancingo</w:t>
            </w:r>
          </w:p>
        </w:tc>
        <w:tc>
          <w:tcPr>
            <w:tcW w:w="935" w:type="pct"/>
          </w:tcPr>
          <w:p w14:paraId="3CA95E80" w14:textId="5144485E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Agencia Cuarta</w:t>
            </w:r>
          </w:p>
        </w:tc>
        <w:tc>
          <w:tcPr>
            <w:tcW w:w="1473" w:type="pct"/>
          </w:tcPr>
          <w:p w14:paraId="489B26D9" w14:textId="43991883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Juan Manuel Pérez Trujillo</w:t>
            </w:r>
          </w:p>
        </w:tc>
        <w:tc>
          <w:tcPr>
            <w:tcW w:w="983" w:type="pct"/>
          </w:tcPr>
          <w:p w14:paraId="032E1E37" w14:textId="634E35AD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AMPF</w:t>
            </w:r>
          </w:p>
        </w:tc>
      </w:tr>
      <w:tr w:rsidR="00F540CC" w:rsidRPr="00F540CC" w14:paraId="212C740C" w14:textId="77777777" w:rsidTr="00F540CC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" w:type="pct"/>
            <w:hideMark/>
          </w:tcPr>
          <w:p w14:paraId="794EC706" w14:textId="77777777" w:rsidR="00F540CC" w:rsidRPr="00F540CC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1287" w:type="pct"/>
            <w:noWrap/>
          </w:tcPr>
          <w:p w14:paraId="5E361AD4" w14:textId="4A6E10C1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Chilpancingo</w:t>
            </w:r>
          </w:p>
        </w:tc>
        <w:tc>
          <w:tcPr>
            <w:tcW w:w="935" w:type="pct"/>
          </w:tcPr>
          <w:p w14:paraId="5CB01559" w14:textId="7B858CF5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Agencia Cuarta</w:t>
            </w:r>
          </w:p>
        </w:tc>
        <w:tc>
          <w:tcPr>
            <w:tcW w:w="1473" w:type="pct"/>
          </w:tcPr>
          <w:p w14:paraId="6A2FEB78" w14:textId="4D7D92D5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Yeny Izel Martínez Pileño</w:t>
            </w:r>
          </w:p>
        </w:tc>
        <w:tc>
          <w:tcPr>
            <w:tcW w:w="983" w:type="pct"/>
          </w:tcPr>
          <w:p w14:paraId="4B694943" w14:textId="6576CAB8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Oficial Ministerial</w:t>
            </w:r>
          </w:p>
        </w:tc>
      </w:tr>
      <w:tr w:rsidR="00F540CC" w:rsidRPr="00F540CC" w14:paraId="03FD505A" w14:textId="77777777" w:rsidTr="00F540CC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" w:type="pct"/>
            <w:hideMark/>
          </w:tcPr>
          <w:p w14:paraId="416CA8A1" w14:textId="77777777" w:rsidR="00F540CC" w:rsidRPr="00F540CC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1287" w:type="pct"/>
            <w:noWrap/>
          </w:tcPr>
          <w:p w14:paraId="008E1224" w14:textId="194BF0C7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Iguala de la Independencia</w:t>
            </w:r>
          </w:p>
        </w:tc>
        <w:tc>
          <w:tcPr>
            <w:tcW w:w="935" w:type="pct"/>
          </w:tcPr>
          <w:p w14:paraId="655AA6E6" w14:textId="1160C668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Agencia Primera</w:t>
            </w:r>
          </w:p>
        </w:tc>
        <w:tc>
          <w:tcPr>
            <w:tcW w:w="1473" w:type="pct"/>
          </w:tcPr>
          <w:p w14:paraId="61C1ABC2" w14:textId="3C4E9207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Joel Enrique Martínez Nevares</w:t>
            </w:r>
          </w:p>
        </w:tc>
        <w:tc>
          <w:tcPr>
            <w:tcW w:w="983" w:type="pct"/>
          </w:tcPr>
          <w:p w14:paraId="5DE70D7D" w14:textId="79008946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AMPF</w:t>
            </w:r>
          </w:p>
        </w:tc>
      </w:tr>
      <w:tr w:rsidR="00F540CC" w:rsidRPr="00F540CC" w14:paraId="7CA8B0F8" w14:textId="77777777" w:rsidTr="00F540CC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" w:type="pct"/>
            <w:hideMark/>
          </w:tcPr>
          <w:p w14:paraId="28003B4D" w14:textId="77777777" w:rsidR="00F540CC" w:rsidRPr="00F540CC" w:rsidRDefault="00F540CC" w:rsidP="00F540CC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F540CC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1287" w:type="pct"/>
            <w:noWrap/>
          </w:tcPr>
          <w:p w14:paraId="2BEFD210" w14:textId="249F3D77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Iguala de la Independencia</w:t>
            </w:r>
          </w:p>
        </w:tc>
        <w:tc>
          <w:tcPr>
            <w:tcW w:w="935" w:type="pct"/>
          </w:tcPr>
          <w:p w14:paraId="2A5A8887" w14:textId="0C05BB9A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Agencia Primera</w:t>
            </w:r>
          </w:p>
        </w:tc>
        <w:tc>
          <w:tcPr>
            <w:tcW w:w="1473" w:type="pct"/>
          </w:tcPr>
          <w:p w14:paraId="6E347F47" w14:textId="2ECD9739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Nidia Citlalli Taboada Jiménez</w:t>
            </w:r>
          </w:p>
        </w:tc>
        <w:tc>
          <w:tcPr>
            <w:tcW w:w="983" w:type="pct"/>
          </w:tcPr>
          <w:p w14:paraId="6F03B7A2" w14:textId="75D94E8D" w:rsidR="00F540CC" w:rsidRPr="00F540CC" w:rsidRDefault="00F540CC" w:rsidP="00F5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F540CC">
              <w:rPr>
                <w:rFonts w:cs="Segoe UI"/>
                <w:sz w:val="20"/>
                <w:szCs w:val="20"/>
              </w:rPr>
              <w:t>Oficial Ministerial</w:t>
            </w:r>
          </w:p>
        </w:tc>
      </w:tr>
    </w:tbl>
    <w:p w14:paraId="3F94494F" w14:textId="617C10CC" w:rsidR="00F540CC" w:rsidRDefault="00F540CC" w:rsidP="00F540CC">
      <w:pPr>
        <w:pStyle w:val="Heading1"/>
      </w:pPr>
      <w:bookmarkStart w:id="9" w:name="_Toc449705625"/>
      <w:r>
        <w:lastRenderedPageBreak/>
        <w:t>Grupos en Acapulco</w:t>
      </w:r>
      <w:bookmarkEnd w:id="9"/>
    </w:p>
    <w:p w14:paraId="7B5BA903" w14:textId="77777777" w:rsidR="00F540CC" w:rsidRDefault="00F540CC" w:rsidP="00F540CC">
      <w:pPr>
        <w:pStyle w:val="Heading2"/>
      </w:pPr>
      <w:bookmarkStart w:id="10" w:name="_Toc449705626"/>
      <w:r w:rsidRPr="00912F0E">
        <w:t>UNAI Atención y Determinación Grupo A</w:t>
      </w:r>
      <w:bookmarkEnd w:id="10"/>
    </w:p>
    <w:tbl>
      <w:tblPr>
        <w:tblStyle w:val="GridTable1Light-Accent1"/>
        <w:tblW w:w="9356" w:type="dxa"/>
        <w:tblLook w:val="04A0" w:firstRow="1" w:lastRow="0" w:firstColumn="1" w:lastColumn="0" w:noHBand="0" w:noVBand="1"/>
      </w:tblPr>
      <w:tblGrid>
        <w:gridCol w:w="699"/>
        <w:gridCol w:w="1816"/>
        <w:gridCol w:w="4410"/>
        <w:gridCol w:w="2431"/>
      </w:tblGrid>
      <w:tr w:rsidR="00327690" w:rsidRPr="00327690" w14:paraId="578BD27B" w14:textId="77777777" w:rsidTr="003276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noWrap/>
            <w:vAlign w:val="center"/>
            <w:hideMark/>
          </w:tcPr>
          <w:p w14:paraId="066FE482" w14:textId="77777777" w:rsidR="00F540CC" w:rsidRPr="00327690" w:rsidRDefault="00F540CC" w:rsidP="00F540CC">
            <w:pPr>
              <w:jc w:val="left"/>
              <w:rPr>
                <w:rFonts w:eastAsia="Times New Roman" w:cs="Segoe UI"/>
                <w:bCs w:val="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bCs w:val="0"/>
                <w:sz w:val="20"/>
                <w:szCs w:val="20"/>
                <w:lang w:eastAsia="es-MX"/>
              </w:rPr>
              <w:t>Cant</w:t>
            </w:r>
          </w:p>
        </w:tc>
        <w:tc>
          <w:tcPr>
            <w:tcW w:w="1816" w:type="dxa"/>
            <w:noWrap/>
            <w:vAlign w:val="center"/>
            <w:hideMark/>
          </w:tcPr>
          <w:p w14:paraId="0D9E11FE" w14:textId="77777777" w:rsidR="00F540CC" w:rsidRPr="00327690" w:rsidRDefault="00F540CC" w:rsidP="00F540C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 w:val="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bCs w:val="0"/>
                <w:sz w:val="20"/>
                <w:szCs w:val="20"/>
                <w:lang w:eastAsia="es-MX"/>
              </w:rPr>
              <w:t>Sede</w:t>
            </w:r>
          </w:p>
        </w:tc>
        <w:tc>
          <w:tcPr>
            <w:tcW w:w="4410" w:type="dxa"/>
            <w:noWrap/>
            <w:vAlign w:val="center"/>
            <w:hideMark/>
          </w:tcPr>
          <w:p w14:paraId="0424EAAF" w14:textId="77777777" w:rsidR="00F540CC" w:rsidRPr="00327690" w:rsidRDefault="00F540CC" w:rsidP="00F540C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 w:val="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bCs w:val="0"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2431" w:type="dxa"/>
            <w:noWrap/>
            <w:vAlign w:val="center"/>
            <w:hideMark/>
          </w:tcPr>
          <w:p w14:paraId="174BF1E6" w14:textId="77777777" w:rsidR="00F540CC" w:rsidRPr="00327690" w:rsidRDefault="00F540CC" w:rsidP="00F540C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 w:val="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bCs w:val="0"/>
                <w:sz w:val="20"/>
                <w:szCs w:val="20"/>
                <w:lang w:eastAsia="es-MX"/>
              </w:rPr>
              <w:t>Rol</w:t>
            </w:r>
          </w:p>
        </w:tc>
      </w:tr>
      <w:tr w:rsidR="00327690" w:rsidRPr="00327690" w14:paraId="774D7662" w14:textId="77777777" w:rsidTr="00327690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Align w:val="center"/>
            <w:hideMark/>
          </w:tcPr>
          <w:p w14:paraId="2A168EED" w14:textId="77777777" w:rsidR="00327690" w:rsidRPr="00327690" w:rsidRDefault="00327690" w:rsidP="00327690">
            <w:pPr>
              <w:jc w:val="center"/>
              <w:rPr>
                <w:rFonts w:eastAsia="Times New Roman" w:cs="Segoe UI"/>
                <w:bCs w:val="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bCs w:val="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816" w:type="dxa"/>
            <w:noWrap/>
            <w:vAlign w:val="center"/>
          </w:tcPr>
          <w:p w14:paraId="3E75F68F" w14:textId="56532723" w:rsidR="00327690" w:rsidRPr="00327690" w:rsidRDefault="00327690" w:rsidP="003276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/>
                <w:sz w:val="20"/>
                <w:szCs w:val="20"/>
                <w:lang w:eastAsia="es-MX"/>
              </w:rPr>
            </w:pPr>
            <w:r w:rsidRPr="00327690">
              <w:rPr>
                <w:rFonts w:cs="Segoe UI"/>
                <w:sz w:val="20"/>
                <w:szCs w:val="20"/>
              </w:rPr>
              <w:t>Acapulco</w:t>
            </w:r>
          </w:p>
        </w:tc>
        <w:tc>
          <w:tcPr>
            <w:tcW w:w="4410" w:type="dxa"/>
            <w:vAlign w:val="center"/>
          </w:tcPr>
          <w:p w14:paraId="4E80AB55" w14:textId="63BB575E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Alejandra García Mellado</w:t>
            </w:r>
          </w:p>
        </w:tc>
        <w:tc>
          <w:tcPr>
            <w:tcW w:w="2431" w:type="dxa"/>
            <w:noWrap/>
            <w:vAlign w:val="center"/>
          </w:tcPr>
          <w:p w14:paraId="3939BE7C" w14:textId="7EEF4238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  <w:lang w:val="en-US"/>
              </w:rPr>
            </w:pPr>
            <w:r w:rsidRPr="00327690">
              <w:rPr>
                <w:rFonts w:cs="Segoe UI"/>
                <w:sz w:val="20"/>
                <w:szCs w:val="20"/>
              </w:rPr>
              <w:t>AMPF Supervisor</w:t>
            </w:r>
          </w:p>
        </w:tc>
      </w:tr>
      <w:tr w:rsidR="00327690" w:rsidRPr="00327690" w14:paraId="64110387" w14:textId="77777777" w:rsidTr="00327690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Align w:val="center"/>
            <w:hideMark/>
          </w:tcPr>
          <w:p w14:paraId="71C3778C" w14:textId="77777777" w:rsidR="00327690" w:rsidRPr="00327690" w:rsidRDefault="00327690" w:rsidP="00327690">
            <w:pPr>
              <w:jc w:val="center"/>
              <w:rPr>
                <w:rFonts w:eastAsia="Times New Roman" w:cs="Segoe UI"/>
                <w:bCs w:val="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bCs w:val="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1816" w:type="dxa"/>
            <w:noWrap/>
            <w:vAlign w:val="center"/>
          </w:tcPr>
          <w:p w14:paraId="72CE3011" w14:textId="287F679D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Acapulco</w:t>
            </w:r>
          </w:p>
        </w:tc>
        <w:tc>
          <w:tcPr>
            <w:tcW w:w="4410" w:type="dxa"/>
            <w:vAlign w:val="center"/>
          </w:tcPr>
          <w:p w14:paraId="6B16DFE7" w14:textId="0ED56349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Sarahi Cruz Fragoso</w:t>
            </w:r>
          </w:p>
        </w:tc>
        <w:tc>
          <w:tcPr>
            <w:tcW w:w="2431" w:type="dxa"/>
            <w:vAlign w:val="center"/>
          </w:tcPr>
          <w:p w14:paraId="67989820" w14:textId="0509B2DE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Oficial Ministerial</w:t>
            </w:r>
          </w:p>
        </w:tc>
      </w:tr>
      <w:tr w:rsidR="00327690" w:rsidRPr="00327690" w14:paraId="3AB18E89" w14:textId="77777777" w:rsidTr="00327690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Align w:val="center"/>
            <w:hideMark/>
          </w:tcPr>
          <w:p w14:paraId="7BC12E34" w14:textId="77777777" w:rsidR="00327690" w:rsidRPr="00327690" w:rsidRDefault="00327690" w:rsidP="00327690">
            <w:pPr>
              <w:jc w:val="center"/>
              <w:rPr>
                <w:rFonts w:eastAsia="Times New Roman" w:cs="Segoe UI"/>
                <w:bCs w:val="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bCs w:val="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1816" w:type="dxa"/>
            <w:noWrap/>
            <w:vAlign w:val="center"/>
          </w:tcPr>
          <w:p w14:paraId="3D166AC4" w14:textId="39E6086D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Acapulco</w:t>
            </w:r>
          </w:p>
        </w:tc>
        <w:tc>
          <w:tcPr>
            <w:tcW w:w="4410" w:type="dxa"/>
            <w:vAlign w:val="center"/>
          </w:tcPr>
          <w:p w14:paraId="200AAE02" w14:textId="091C6D8C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Virgilio Barrera Ramos</w:t>
            </w:r>
          </w:p>
        </w:tc>
        <w:tc>
          <w:tcPr>
            <w:tcW w:w="2431" w:type="dxa"/>
            <w:vAlign w:val="center"/>
          </w:tcPr>
          <w:p w14:paraId="54C23D2B" w14:textId="6D649ADE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Oficial Ministerial</w:t>
            </w:r>
          </w:p>
        </w:tc>
      </w:tr>
      <w:tr w:rsidR="00327690" w:rsidRPr="00327690" w14:paraId="0E6261B1" w14:textId="77777777" w:rsidTr="00327690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Align w:val="center"/>
            <w:hideMark/>
          </w:tcPr>
          <w:p w14:paraId="48B5F789" w14:textId="77777777" w:rsidR="00327690" w:rsidRPr="00327690" w:rsidRDefault="00327690" w:rsidP="00327690">
            <w:pPr>
              <w:jc w:val="center"/>
              <w:rPr>
                <w:rFonts w:eastAsia="Times New Roman" w:cs="Segoe UI"/>
                <w:bCs w:val="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bCs w:val="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1816" w:type="dxa"/>
            <w:noWrap/>
            <w:vAlign w:val="center"/>
          </w:tcPr>
          <w:p w14:paraId="07E60D7A" w14:textId="679B0830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Zihuatanejo</w:t>
            </w:r>
          </w:p>
        </w:tc>
        <w:tc>
          <w:tcPr>
            <w:tcW w:w="4410" w:type="dxa"/>
            <w:vAlign w:val="center"/>
          </w:tcPr>
          <w:p w14:paraId="1F9FB878" w14:textId="30F058F9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Ana Leysli Fernández Esquivel</w:t>
            </w:r>
          </w:p>
        </w:tc>
        <w:tc>
          <w:tcPr>
            <w:tcW w:w="2431" w:type="dxa"/>
            <w:vAlign w:val="center"/>
          </w:tcPr>
          <w:p w14:paraId="4D74A172" w14:textId="74BBE975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AMPF Orientador</w:t>
            </w:r>
          </w:p>
        </w:tc>
      </w:tr>
      <w:tr w:rsidR="00327690" w:rsidRPr="00327690" w14:paraId="2AD50F86" w14:textId="77777777" w:rsidTr="00327690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Align w:val="center"/>
            <w:hideMark/>
          </w:tcPr>
          <w:p w14:paraId="6F4A7D84" w14:textId="77777777" w:rsidR="00327690" w:rsidRPr="00327690" w:rsidRDefault="00327690" w:rsidP="00327690">
            <w:pPr>
              <w:jc w:val="center"/>
              <w:rPr>
                <w:rFonts w:eastAsia="Times New Roman" w:cs="Segoe UI"/>
                <w:bCs w:val="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bCs w:val="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1816" w:type="dxa"/>
            <w:noWrap/>
            <w:vAlign w:val="center"/>
          </w:tcPr>
          <w:p w14:paraId="17BE3654" w14:textId="37E1605C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Zihuatanejo</w:t>
            </w:r>
          </w:p>
        </w:tc>
        <w:tc>
          <w:tcPr>
            <w:tcW w:w="4410" w:type="dxa"/>
            <w:vAlign w:val="center"/>
          </w:tcPr>
          <w:p w14:paraId="7736F447" w14:textId="4B041BEF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Betzaida García Bedolla</w:t>
            </w:r>
          </w:p>
        </w:tc>
        <w:tc>
          <w:tcPr>
            <w:tcW w:w="2431" w:type="dxa"/>
            <w:vAlign w:val="center"/>
          </w:tcPr>
          <w:p w14:paraId="124637BD" w14:textId="4A8585EB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Oficial Ministerial</w:t>
            </w:r>
          </w:p>
        </w:tc>
      </w:tr>
    </w:tbl>
    <w:p w14:paraId="11D02312" w14:textId="77777777" w:rsidR="00F540CC" w:rsidRPr="00ED5189" w:rsidRDefault="00F540CC" w:rsidP="00F540CC"/>
    <w:p w14:paraId="78DE1A77" w14:textId="77777777" w:rsidR="00F540CC" w:rsidRDefault="00F540CC" w:rsidP="00F540CC">
      <w:pPr>
        <w:pStyle w:val="Heading2"/>
      </w:pPr>
      <w:bookmarkStart w:id="11" w:name="_Toc449705627"/>
      <w:r w:rsidRPr="00912F0E">
        <w:t>UNAI Atención y Determinación Grupo B</w:t>
      </w:r>
      <w:bookmarkEnd w:id="11"/>
    </w:p>
    <w:tbl>
      <w:tblPr>
        <w:tblStyle w:val="GridTable1Light-Accent1"/>
        <w:tblW w:w="9356" w:type="dxa"/>
        <w:tblLook w:val="04A0" w:firstRow="1" w:lastRow="0" w:firstColumn="1" w:lastColumn="0" w:noHBand="0" w:noVBand="1"/>
      </w:tblPr>
      <w:tblGrid>
        <w:gridCol w:w="699"/>
        <w:gridCol w:w="1816"/>
        <w:gridCol w:w="4410"/>
        <w:gridCol w:w="2431"/>
      </w:tblGrid>
      <w:tr w:rsidR="00F540CC" w:rsidRPr="00327690" w14:paraId="6DB548C7" w14:textId="77777777" w:rsidTr="003276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noWrap/>
            <w:vAlign w:val="center"/>
            <w:hideMark/>
          </w:tcPr>
          <w:p w14:paraId="7BAA3885" w14:textId="77777777" w:rsidR="00F540CC" w:rsidRPr="00327690" w:rsidRDefault="00F540CC" w:rsidP="00F540CC">
            <w:pPr>
              <w:jc w:val="left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  <w:t>Cant</w:t>
            </w:r>
          </w:p>
        </w:tc>
        <w:tc>
          <w:tcPr>
            <w:tcW w:w="1816" w:type="dxa"/>
            <w:noWrap/>
            <w:vAlign w:val="center"/>
            <w:hideMark/>
          </w:tcPr>
          <w:p w14:paraId="4C4738BB" w14:textId="77777777" w:rsidR="00F540CC" w:rsidRPr="00327690" w:rsidRDefault="00F540CC" w:rsidP="00F540C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  <w:t>Sede</w:t>
            </w:r>
          </w:p>
        </w:tc>
        <w:tc>
          <w:tcPr>
            <w:tcW w:w="4410" w:type="dxa"/>
            <w:noWrap/>
            <w:vAlign w:val="center"/>
            <w:hideMark/>
          </w:tcPr>
          <w:p w14:paraId="635845DB" w14:textId="77777777" w:rsidR="00F540CC" w:rsidRPr="00327690" w:rsidRDefault="00F540CC" w:rsidP="00F540C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2431" w:type="dxa"/>
            <w:noWrap/>
            <w:vAlign w:val="center"/>
            <w:hideMark/>
          </w:tcPr>
          <w:p w14:paraId="4C7CE04A" w14:textId="77777777" w:rsidR="00F540CC" w:rsidRPr="00327690" w:rsidRDefault="00F540CC" w:rsidP="00F540C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  <w:t>Rol</w:t>
            </w:r>
          </w:p>
        </w:tc>
      </w:tr>
      <w:tr w:rsidR="00327690" w:rsidRPr="00327690" w14:paraId="71E5D843" w14:textId="77777777" w:rsidTr="00327690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Align w:val="center"/>
            <w:hideMark/>
          </w:tcPr>
          <w:p w14:paraId="5EB5E896" w14:textId="77777777" w:rsidR="00327690" w:rsidRPr="00327690" w:rsidRDefault="00327690" w:rsidP="00327690">
            <w:pPr>
              <w:jc w:val="left"/>
              <w:rPr>
                <w:rFonts w:eastAsia="Times New Roman" w:cs="Segoe UI"/>
                <w:bCs w:val="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bCs w:val="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816" w:type="dxa"/>
            <w:noWrap/>
            <w:vAlign w:val="center"/>
          </w:tcPr>
          <w:p w14:paraId="03A8AAB9" w14:textId="6CEFEE2C" w:rsidR="00327690" w:rsidRPr="00327690" w:rsidRDefault="00327690" w:rsidP="003276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bCs/>
                <w:sz w:val="20"/>
                <w:szCs w:val="20"/>
                <w:lang w:eastAsia="es-MX"/>
              </w:rPr>
              <w:t>Acapulco</w:t>
            </w:r>
          </w:p>
        </w:tc>
        <w:tc>
          <w:tcPr>
            <w:tcW w:w="4410" w:type="dxa"/>
            <w:vAlign w:val="center"/>
          </w:tcPr>
          <w:p w14:paraId="78AA21B8" w14:textId="15DD2491" w:rsidR="00327690" w:rsidRPr="00327690" w:rsidRDefault="00327690" w:rsidP="003276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bCs/>
                <w:sz w:val="20"/>
                <w:szCs w:val="20"/>
                <w:lang w:eastAsia="es-MX"/>
              </w:rPr>
              <w:t>Ana Laura Arriaga Godínez</w:t>
            </w:r>
          </w:p>
        </w:tc>
        <w:tc>
          <w:tcPr>
            <w:tcW w:w="2431" w:type="dxa"/>
            <w:noWrap/>
            <w:vAlign w:val="center"/>
          </w:tcPr>
          <w:p w14:paraId="31DC779F" w14:textId="60B2DA95" w:rsidR="00327690" w:rsidRPr="00327690" w:rsidRDefault="00327690" w:rsidP="003276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bCs/>
                <w:sz w:val="20"/>
                <w:szCs w:val="20"/>
                <w:lang w:eastAsia="es-MX"/>
              </w:rPr>
              <w:t>AMPF Orientador</w:t>
            </w:r>
          </w:p>
        </w:tc>
      </w:tr>
      <w:tr w:rsidR="00327690" w:rsidRPr="00327690" w14:paraId="319C69F9" w14:textId="77777777" w:rsidTr="00327690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Align w:val="center"/>
            <w:hideMark/>
          </w:tcPr>
          <w:p w14:paraId="19A689D0" w14:textId="77777777" w:rsidR="00327690" w:rsidRPr="00327690" w:rsidRDefault="00327690" w:rsidP="00327690">
            <w:pPr>
              <w:jc w:val="left"/>
              <w:rPr>
                <w:rFonts w:eastAsia="Times New Roman" w:cs="Segoe UI"/>
                <w:bCs w:val="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bCs w:val="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1816" w:type="dxa"/>
            <w:noWrap/>
            <w:vAlign w:val="center"/>
          </w:tcPr>
          <w:p w14:paraId="2501B3A0" w14:textId="512B2F0B" w:rsidR="00327690" w:rsidRPr="00327690" w:rsidRDefault="00327690" w:rsidP="003276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bCs/>
                <w:sz w:val="20"/>
                <w:szCs w:val="20"/>
                <w:lang w:eastAsia="es-MX"/>
              </w:rPr>
              <w:t>Acapulco</w:t>
            </w:r>
          </w:p>
        </w:tc>
        <w:tc>
          <w:tcPr>
            <w:tcW w:w="4410" w:type="dxa"/>
            <w:vAlign w:val="center"/>
          </w:tcPr>
          <w:p w14:paraId="4D54CA68" w14:textId="45E87644" w:rsidR="00327690" w:rsidRPr="00327690" w:rsidRDefault="00327690" w:rsidP="003276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bCs/>
                <w:sz w:val="20"/>
                <w:szCs w:val="20"/>
                <w:lang w:eastAsia="es-MX"/>
              </w:rPr>
              <w:t>Irene Rodríguez Nájera</w:t>
            </w:r>
          </w:p>
        </w:tc>
        <w:tc>
          <w:tcPr>
            <w:tcW w:w="2431" w:type="dxa"/>
            <w:vAlign w:val="center"/>
          </w:tcPr>
          <w:p w14:paraId="48E5C3FC" w14:textId="693D6989" w:rsidR="00327690" w:rsidRPr="00327690" w:rsidRDefault="00327690" w:rsidP="003276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bCs/>
                <w:sz w:val="20"/>
                <w:szCs w:val="20"/>
                <w:lang w:eastAsia="es-MX"/>
              </w:rPr>
              <w:t>Oficial Ministerial</w:t>
            </w:r>
          </w:p>
        </w:tc>
      </w:tr>
    </w:tbl>
    <w:p w14:paraId="16437CB4" w14:textId="77777777" w:rsidR="00F540CC" w:rsidRPr="00ED5189" w:rsidRDefault="00F540CC" w:rsidP="00F540CC"/>
    <w:p w14:paraId="3613BE1D" w14:textId="77777777" w:rsidR="00F540CC" w:rsidRPr="00124138" w:rsidRDefault="00F540CC" w:rsidP="00F540CC">
      <w:pPr>
        <w:pStyle w:val="Heading2"/>
      </w:pPr>
      <w:bookmarkStart w:id="12" w:name="_Toc449705628"/>
      <w:r w:rsidRPr="00BE5EB3">
        <w:t xml:space="preserve">Mesas de Investigación </w:t>
      </w:r>
      <w:r>
        <w:t>Grupo A</w:t>
      </w:r>
      <w:bookmarkEnd w:id="12"/>
    </w:p>
    <w:tbl>
      <w:tblPr>
        <w:tblStyle w:val="GridTable1Light-Accent1"/>
        <w:tblW w:w="5388" w:type="pct"/>
        <w:tblLayout w:type="fixed"/>
        <w:tblLook w:val="04A0" w:firstRow="1" w:lastRow="0" w:firstColumn="1" w:lastColumn="0" w:noHBand="0" w:noVBand="1"/>
      </w:tblPr>
      <w:tblGrid>
        <w:gridCol w:w="665"/>
        <w:gridCol w:w="1310"/>
        <w:gridCol w:w="2610"/>
        <w:gridCol w:w="3240"/>
        <w:gridCol w:w="2251"/>
      </w:tblGrid>
      <w:tr w:rsidR="00F540CC" w:rsidRPr="00327690" w14:paraId="14F9E09C" w14:textId="77777777" w:rsidTr="003276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noWrap/>
            <w:vAlign w:val="center"/>
            <w:hideMark/>
          </w:tcPr>
          <w:p w14:paraId="2E712545" w14:textId="77777777" w:rsidR="00F540CC" w:rsidRPr="00327690" w:rsidRDefault="00F540CC" w:rsidP="00F540CC">
            <w:pPr>
              <w:jc w:val="left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Cant</w:t>
            </w:r>
          </w:p>
        </w:tc>
        <w:tc>
          <w:tcPr>
            <w:tcW w:w="650" w:type="pct"/>
            <w:noWrap/>
            <w:vAlign w:val="center"/>
            <w:hideMark/>
          </w:tcPr>
          <w:p w14:paraId="45AF8D86" w14:textId="77777777" w:rsidR="00F540CC" w:rsidRPr="00327690" w:rsidRDefault="00F540CC" w:rsidP="00F540C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Sede</w:t>
            </w:r>
          </w:p>
        </w:tc>
        <w:tc>
          <w:tcPr>
            <w:tcW w:w="1295" w:type="pct"/>
            <w:noWrap/>
            <w:vAlign w:val="center"/>
            <w:hideMark/>
          </w:tcPr>
          <w:p w14:paraId="7AD53620" w14:textId="77777777" w:rsidR="00F540CC" w:rsidRPr="00327690" w:rsidRDefault="00F540CC" w:rsidP="00F540C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 w:val="0"/>
                <w:bCs w:val="0"/>
                <w:color w:val="00000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Agencia</w:t>
            </w:r>
          </w:p>
        </w:tc>
        <w:tc>
          <w:tcPr>
            <w:tcW w:w="1608" w:type="pct"/>
            <w:noWrap/>
            <w:vAlign w:val="center"/>
            <w:hideMark/>
          </w:tcPr>
          <w:p w14:paraId="608A71C5" w14:textId="77777777" w:rsidR="00F540CC" w:rsidRPr="00327690" w:rsidRDefault="00F540CC" w:rsidP="00F540C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 w:val="0"/>
                <w:bCs w:val="0"/>
                <w:color w:val="00000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1117" w:type="pct"/>
            <w:vAlign w:val="center"/>
          </w:tcPr>
          <w:p w14:paraId="3A3B6E0E" w14:textId="77777777" w:rsidR="00F540CC" w:rsidRPr="00327690" w:rsidRDefault="00F540CC" w:rsidP="00F540C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  <w:t>Rol</w:t>
            </w:r>
          </w:p>
        </w:tc>
      </w:tr>
      <w:tr w:rsidR="00327690" w:rsidRPr="00327690" w14:paraId="469D063F" w14:textId="77777777" w:rsidTr="00327690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vAlign w:val="center"/>
            <w:hideMark/>
          </w:tcPr>
          <w:p w14:paraId="512A8C20" w14:textId="77777777" w:rsidR="00327690" w:rsidRPr="00327690" w:rsidRDefault="00327690" w:rsidP="00327690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650" w:type="pct"/>
            <w:noWrap/>
            <w:vAlign w:val="center"/>
          </w:tcPr>
          <w:p w14:paraId="684E7E17" w14:textId="7E01BCBF" w:rsidR="00327690" w:rsidRPr="00327690" w:rsidRDefault="00327690" w:rsidP="003276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Acapulco</w:t>
            </w:r>
          </w:p>
        </w:tc>
        <w:tc>
          <w:tcPr>
            <w:tcW w:w="1295" w:type="pct"/>
            <w:vAlign w:val="center"/>
          </w:tcPr>
          <w:p w14:paraId="264829B9" w14:textId="21E532F4" w:rsidR="00327690" w:rsidRPr="00327690" w:rsidRDefault="00327690" w:rsidP="003276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Agencia Primera</w:t>
            </w:r>
          </w:p>
        </w:tc>
        <w:tc>
          <w:tcPr>
            <w:tcW w:w="1608" w:type="pct"/>
            <w:noWrap/>
            <w:vAlign w:val="center"/>
          </w:tcPr>
          <w:p w14:paraId="3975713A" w14:textId="6DE75B51" w:rsidR="00327690" w:rsidRPr="00327690" w:rsidRDefault="00327690" w:rsidP="003276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Jessica Sánchez Juárez</w:t>
            </w:r>
          </w:p>
        </w:tc>
        <w:tc>
          <w:tcPr>
            <w:tcW w:w="1117" w:type="pct"/>
            <w:vAlign w:val="center"/>
          </w:tcPr>
          <w:p w14:paraId="6985A1CC" w14:textId="2A42F3C6" w:rsidR="00327690" w:rsidRPr="00327690" w:rsidRDefault="00327690" w:rsidP="003276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Oficial Ministerial</w:t>
            </w:r>
          </w:p>
        </w:tc>
      </w:tr>
      <w:tr w:rsidR="00327690" w:rsidRPr="00327690" w14:paraId="355BB45F" w14:textId="77777777" w:rsidTr="00327690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vAlign w:val="center"/>
            <w:hideMark/>
          </w:tcPr>
          <w:p w14:paraId="11057163" w14:textId="77777777" w:rsidR="00327690" w:rsidRPr="00327690" w:rsidRDefault="00327690" w:rsidP="00327690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650" w:type="pct"/>
            <w:noWrap/>
            <w:vAlign w:val="center"/>
          </w:tcPr>
          <w:p w14:paraId="18DB95EB" w14:textId="30B765BC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Acapulco</w:t>
            </w:r>
          </w:p>
        </w:tc>
        <w:tc>
          <w:tcPr>
            <w:tcW w:w="1295" w:type="pct"/>
            <w:vAlign w:val="center"/>
          </w:tcPr>
          <w:p w14:paraId="3B131FA1" w14:textId="0CAF5675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Agencia Segunda</w:t>
            </w:r>
          </w:p>
        </w:tc>
        <w:tc>
          <w:tcPr>
            <w:tcW w:w="1608" w:type="pct"/>
            <w:vAlign w:val="center"/>
          </w:tcPr>
          <w:p w14:paraId="67B1335C" w14:textId="02B6D3C4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Ma. Guadalupe Diego Galeana</w:t>
            </w:r>
          </w:p>
        </w:tc>
        <w:tc>
          <w:tcPr>
            <w:tcW w:w="1117" w:type="pct"/>
            <w:vAlign w:val="center"/>
          </w:tcPr>
          <w:p w14:paraId="140C4264" w14:textId="41962C91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Oficial Ministerial</w:t>
            </w:r>
          </w:p>
        </w:tc>
      </w:tr>
      <w:tr w:rsidR="00327690" w:rsidRPr="00327690" w14:paraId="0631D325" w14:textId="77777777" w:rsidTr="00327690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vAlign w:val="center"/>
            <w:hideMark/>
          </w:tcPr>
          <w:p w14:paraId="1A236347" w14:textId="77777777" w:rsidR="00327690" w:rsidRPr="00327690" w:rsidRDefault="00327690" w:rsidP="00327690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650" w:type="pct"/>
            <w:noWrap/>
            <w:vAlign w:val="center"/>
          </w:tcPr>
          <w:p w14:paraId="5AA44833" w14:textId="474F892E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Acapulco</w:t>
            </w:r>
          </w:p>
        </w:tc>
        <w:tc>
          <w:tcPr>
            <w:tcW w:w="1295" w:type="pct"/>
            <w:vAlign w:val="center"/>
          </w:tcPr>
          <w:p w14:paraId="6B72A936" w14:textId="4D3EBCB4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Agencia Segunda</w:t>
            </w:r>
          </w:p>
        </w:tc>
        <w:tc>
          <w:tcPr>
            <w:tcW w:w="1608" w:type="pct"/>
            <w:vAlign w:val="center"/>
          </w:tcPr>
          <w:p w14:paraId="28D270E8" w14:textId="1D1AEA0A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Oscar Legaría Rodríguez</w:t>
            </w:r>
          </w:p>
        </w:tc>
        <w:tc>
          <w:tcPr>
            <w:tcW w:w="1117" w:type="pct"/>
            <w:vAlign w:val="center"/>
          </w:tcPr>
          <w:p w14:paraId="2C424A86" w14:textId="5B41B2BD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Base</w:t>
            </w:r>
          </w:p>
        </w:tc>
      </w:tr>
      <w:tr w:rsidR="00327690" w:rsidRPr="00327690" w14:paraId="65117A74" w14:textId="77777777" w:rsidTr="00327690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vAlign w:val="center"/>
            <w:hideMark/>
          </w:tcPr>
          <w:p w14:paraId="407DEB76" w14:textId="77777777" w:rsidR="00327690" w:rsidRPr="00327690" w:rsidRDefault="00327690" w:rsidP="00327690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650" w:type="pct"/>
            <w:noWrap/>
            <w:vAlign w:val="center"/>
          </w:tcPr>
          <w:p w14:paraId="39BEF079" w14:textId="0A51018A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Acapulco</w:t>
            </w:r>
          </w:p>
        </w:tc>
        <w:tc>
          <w:tcPr>
            <w:tcW w:w="1295" w:type="pct"/>
            <w:vAlign w:val="center"/>
          </w:tcPr>
          <w:p w14:paraId="6D1C2D4B" w14:textId="0FBF5DD3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Agencia Tercera</w:t>
            </w:r>
          </w:p>
        </w:tc>
        <w:tc>
          <w:tcPr>
            <w:tcW w:w="1608" w:type="pct"/>
            <w:vAlign w:val="center"/>
          </w:tcPr>
          <w:p w14:paraId="6D028031" w14:textId="1876D930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Edgar Adelfo Juárez Palma</w:t>
            </w:r>
          </w:p>
        </w:tc>
        <w:tc>
          <w:tcPr>
            <w:tcW w:w="1117" w:type="pct"/>
            <w:vAlign w:val="center"/>
          </w:tcPr>
          <w:p w14:paraId="13FCD203" w14:textId="3EC74331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Oficial Ministerial</w:t>
            </w:r>
          </w:p>
        </w:tc>
      </w:tr>
      <w:tr w:rsidR="00327690" w:rsidRPr="00327690" w14:paraId="3404EACC" w14:textId="77777777" w:rsidTr="00327690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vAlign w:val="center"/>
            <w:hideMark/>
          </w:tcPr>
          <w:p w14:paraId="6A93AB46" w14:textId="77777777" w:rsidR="00327690" w:rsidRPr="00327690" w:rsidRDefault="00327690" w:rsidP="00327690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650" w:type="pct"/>
            <w:noWrap/>
            <w:vAlign w:val="center"/>
          </w:tcPr>
          <w:p w14:paraId="3E1E954A" w14:textId="5213CB20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Acapulco</w:t>
            </w:r>
          </w:p>
        </w:tc>
        <w:tc>
          <w:tcPr>
            <w:tcW w:w="1295" w:type="pct"/>
            <w:vAlign w:val="center"/>
          </w:tcPr>
          <w:p w14:paraId="36521133" w14:textId="114F87D7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Agencia Cuarta</w:t>
            </w:r>
          </w:p>
        </w:tc>
        <w:tc>
          <w:tcPr>
            <w:tcW w:w="1608" w:type="pct"/>
            <w:vAlign w:val="center"/>
          </w:tcPr>
          <w:p w14:paraId="056A98CA" w14:textId="2AE5D5A6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Juan Carlos Narciso Adame</w:t>
            </w:r>
          </w:p>
        </w:tc>
        <w:tc>
          <w:tcPr>
            <w:tcW w:w="1117" w:type="pct"/>
            <w:vAlign w:val="center"/>
          </w:tcPr>
          <w:p w14:paraId="657426E4" w14:textId="58043887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Oficial Ministerial</w:t>
            </w:r>
          </w:p>
        </w:tc>
      </w:tr>
      <w:tr w:rsidR="00327690" w:rsidRPr="00327690" w14:paraId="0EF6F056" w14:textId="77777777" w:rsidTr="00327690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vAlign w:val="center"/>
            <w:hideMark/>
          </w:tcPr>
          <w:p w14:paraId="3BB05227" w14:textId="77777777" w:rsidR="00327690" w:rsidRPr="00327690" w:rsidRDefault="00327690" w:rsidP="00327690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650" w:type="pct"/>
            <w:noWrap/>
            <w:vAlign w:val="center"/>
          </w:tcPr>
          <w:p w14:paraId="764C64ED" w14:textId="618D97DB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Zihuatanejo</w:t>
            </w:r>
          </w:p>
        </w:tc>
        <w:tc>
          <w:tcPr>
            <w:tcW w:w="1295" w:type="pct"/>
            <w:vAlign w:val="center"/>
          </w:tcPr>
          <w:p w14:paraId="6BC8D23A" w14:textId="0E4B2B3E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Mesa Única de Zihuatanejo</w:t>
            </w:r>
          </w:p>
        </w:tc>
        <w:tc>
          <w:tcPr>
            <w:tcW w:w="1608" w:type="pct"/>
            <w:vAlign w:val="center"/>
          </w:tcPr>
          <w:p w14:paraId="1235FE46" w14:textId="055BF9D4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Ana Leysli Fernández Esquivel</w:t>
            </w:r>
          </w:p>
        </w:tc>
        <w:tc>
          <w:tcPr>
            <w:tcW w:w="1117" w:type="pct"/>
            <w:vAlign w:val="center"/>
          </w:tcPr>
          <w:p w14:paraId="3C687901" w14:textId="756DE01A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AMPF</w:t>
            </w:r>
          </w:p>
        </w:tc>
      </w:tr>
      <w:tr w:rsidR="00327690" w:rsidRPr="00327690" w14:paraId="5CEA7048" w14:textId="77777777" w:rsidTr="00327690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vAlign w:val="center"/>
            <w:hideMark/>
          </w:tcPr>
          <w:p w14:paraId="326EC5F8" w14:textId="77777777" w:rsidR="00327690" w:rsidRPr="00327690" w:rsidRDefault="00327690" w:rsidP="00327690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650" w:type="pct"/>
            <w:noWrap/>
            <w:vAlign w:val="center"/>
          </w:tcPr>
          <w:p w14:paraId="5EAD93CF" w14:textId="5FFDB050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Zihuatanejo</w:t>
            </w:r>
          </w:p>
        </w:tc>
        <w:tc>
          <w:tcPr>
            <w:tcW w:w="1295" w:type="pct"/>
            <w:vAlign w:val="center"/>
          </w:tcPr>
          <w:p w14:paraId="440C4870" w14:textId="20820AC4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Mesa Única de Zihuatanejo</w:t>
            </w:r>
          </w:p>
        </w:tc>
        <w:tc>
          <w:tcPr>
            <w:tcW w:w="1608" w:type="pct"/>
            <w:vAlign w:val="center"/>
          </w:tcPr>
          <w:p w14:paraId="2643BB2B" w14:textId="3A06B5CD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Cecilia Cadenas Rivas</w:t>
            </w:r>
          </w:p>
        </w:tc>
        <w:tc>
          <w:tcPr>
            <w:tcW w:w="1117" w:type="pct"/>
            <w:vAlign w:val="center"/>
          </w:tcPr>
          <w:p w14:paraId="0F70293B" w14:textId="7CF17317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Oficial Ministerial</w:t>
            </w:r>
          </w:p>
        </w:tc>
      </w:tr>
      <w:tr w:rsidR="00327690" w:rsidRPr="00327690" w14:paraId="711A06C5" w14:textId="77777777" w:rsidTr="00327690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vAlign w:val="center"/>
            <w:hideMark/>
          </w:tcPr>
          <w:p w14:paraId="28E26EAC" w14:textId="77777777" w:rsidR="00327690" w:rsidRPr="00327690" w:rsidRDefault="00327690" w:rsidP="00327690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650" w:type="pct"/>
            <w:noWrap/>
            <w:vAlign w:val="center"/>
          </w:tcPr>
          <w:p w14:paraId="11BC8146" w14:textId="05E73E4A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Zihuatanejo</w:t>
            </w:r>
          </w:p>
        </w:tc>
        <w:tc>
          <w:tcPr>
            <w:tcW w:w="1295" w:type="pct"/>
            <w:vAlign w:val="center"/>
          </w:tcPr>
          <w:p w14:paraId="07B8042B" w14:textId="171C5617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Mesa Única de Zihuatanejo</w:t>
            </w:r>
          </w:p>
        </w:tc>
        <w:tc>
          <w:tcPr>
            <w:tcW w:w="1608" w:type="pct"/>
            <w:vAlign w:val="center"/>
          </w:tcPr>
          <w:p w14:paraId="39849FC4" w14:textId="10F50C2A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Florina Flores Figueroa</w:t>
            </w:r>
          </w:p>
        </w:tc>
        <w:tc>
          <w:tcPr>
            <w:tcW w:w="1117" w:type="pct"/>
            <w:vAlign w:val="center"/>
          </w:tcPr>
          <w:p w14:paraId="2FF1FA3F" w14:textId="7386B320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Oficial Ministerial</w:t>
            </w:r>
          </w:p>
        </w:tc>
      </w:tr>
      <w:tr w:rsidR="00327690" w:rsidRPr="00327690" w14:paraId="3B39E086" w14:textId="77777777" w:rsidTr="00327690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vAlign w:val="center"/>
            <w:hideMark/>
          </w:tcPr>
          <w:p w14:paraId="0E82A323" w14:textId="77777777" w:rsidR="00327690" w:rsidRPr="00327690" w:rsidRDefault="00327690" w:rsidP="00327690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650" w:type="pct"/>
            <w:noWrap/>
            <w:vAlign w:val="center"/>
          </w:tcPr>
          <w:p w14:paraId="44B93B06" w14:textId="48DFBE7D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Acapulco</w:t>
            </w:r>
          </w:p>
        </w:tc>
        <w:tc>
          <w:tcPr>
            <w:tcW w:w="1295" w:type="pct"/>
            <w:vAlign w:val="center"/>
          </w:tcPr>
          <w:p w14:paraId="111A2FB2" w14:textId="4F8E4D30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Subdelegación De Procedimientos Penales “B”</w:t>
            </w:r>
          </w:p>
        </w:tc>
        <w:tc>
          <w:tcPr>
            <w:tcW w:w="1608" w:type="pct"/>
            <w:vAlign w:val="center"/>
          </w:tcPr>
          <w:p w14:paraId="34A48353" w14:textId="63FF44AE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Onieda Cruz Acevedo</w:t>
            </w:r>
          </w:p>
        </w:tc>
        <w:tc>
          <w:tcPr>
            <w:tcW w:w="1117" w:type="pct"/>
            <w:vAlign w:val="center"/>
          </w:tcPr>
          <w:p w14:paraId="264EE1D1" w14:textId="7415607D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Subdelegado AMPF</w:t>
            </w:r>
          </w:p>
        </w:tc>
      </w:tr>
      <w:tr w:rsidR="00327690" w:rsidRPr="00327690" w14:paraId="3C837265" w14:textId="77777777" w:rsidTr="00327690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  <w:vAlign w:val="center"/>
          </w:tcPr>
          <w:p w14:paraId="3667471A" w14:textId="77777777" w:rsidR="00327690" w:rsidRPr="00327690" w:rsidRDefault="00327690" w:rsidP="00327690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650" w:type="pct"/>
            <w:noWrap/>
            <w:vAlign w:val="center"/>
          </w:tcPr>
          <w:p w14:paraId="331F82CB" w14:textId="33B1BA46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Acapulco</w:t>
            </w:r>
          </w:p>
        </w:tc>
        <w:tc>
          <w:tcPr>
            <w:tcW w:w="1295" w:type="pct"/>
            <w:vAlign w:val="center"/>
          </w:tcPr>
          <w:p w14:paraId="5AE9711F" w14:textId="7C4D4E41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Subdelegación De Procedimientos Penales “B”</w:t>
            </w:r>
          </w:p>
        </w:tc>
        <w:tc>
          <w:tcPr>
            <w:tcW w:w="1608" w:type="pct"/>
            <w:vAlign w:val="center"/>
          </w:tcPr>
          <w:p w14:paraId="48A5A820" w14:textId="2C6C7137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Freddy Olea Macedo</w:t>
            </w:r>
          </w:p>
        </w:tc>
        <w:tc>
          <w:tcPr>
            <w:tcW w:w="1117" w:type="pct"/>
            <w:vAlign w:val="center"/>
          </w:tcPr>
          <w:p w14:paraId="162FA2C1" w14:textId="4E1CF426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Oficial Ministerial</w:t>
            </w:r>
          </w:p>
        </w:tc>
      </w:tr>
    </w:tbl>
    <w:p w14:paraId="494A0F2C" w14:textId="77777777" w:rsidR="00F540CC" w:rsidRPr="00124138" w:rsidRDefault="00F540CC" w:rsidP="00F540CC">
      <w:pPr>
        <w:pStyle w:val="Heading2"/>
      </w:pPr>
      <w:bookmarkStart w:id="13" w:name="_Toc449705629"/>
      <w:r w:rsidRPr="00BE5EB3">
        <w:lastRenderedPageBreak/>
        <w:t xml:space="preserve">Mesas de Investigación </w:t>
      </w:r>
      <w:r>
        <w:t>Grupo B</w:t>
      </w:r>
      <w:bookmarkEnd w:id="13"/>
    </w:p>
    <w:tbl>
      <w:tblPr>
        <w:tblStyle w:val="GridTable1Light-Accent1"/>
        <w:tblW w:w="5388" w:type="pct"/>
        <w:tblLook w:val="04A0" w:firstRow="1" w:lastRow="0" w:firstColumn="1" w:lastColumn="0" w:noHBand="0" w:noVBand="1"/>
      </w:tblPr>
      <w:tblGrid>
        <w:gridCol w:w="650"/>
        <w:gridCol w:w="1596"/>
        <w:gridCol w:w="2160"/>
        <w:gridCol w:w="3510"/>
        <w:gridCol w:w="2160"/>
      </w:tblGrid>
      <w:tr w:rsidR="00F540CC" w:rsidRPr="00327690" w14:paraId="547D02C9" w14:textId="77777777" w:rsidTr="003276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" w:type="pct"/>
            <w:noWrap/>
            <w:vAlign w:val="center"/>
            <w:hideMark/>
          </w:tcPr>
          <w:p w14:paraId="3934F216" w14:textId="77777777" w:rsidR="00F540CC" w:rsidRPr="00327690" w:rsidRDefault="00F540CC" w:rsidP="00F540CC">
            <w:pPr>
              <w:jc w:val="left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Cant</w:t>
            </w:r>
          </w:p>
        </w:tc>
        <w:tc>
          <w:tcPr>
            <w:tcW w:w="792" w:type="pct"/>
            <w:noWrap/>
            <w:vAlign w:val="center"/>
            <w:hideMark/>
          </w:tcPr>
          <w:p w14:paraId="3F380D6F" w14:textId="77777777" w:rsidR="00F540CC" w:rsidRPr="00327690" w:rsidRDefault="00F540CC" w:rsidP="00F540C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 w:val="0"/>
                <w:bCs w:val="0"/>
                <w:color w:val="000000"/>
                <w:sz w:val="20"/>
                <w:szCs w:val="20"/>
                <w:lang w:eastAsia="es-MX"/>
              </w:rPr>
            </w:pPr>
            <w:r w:rsidRPr="00327690">
              <w:rPr>
                <w:rFonts w:cs="Segoe UI"/>
                <w:sz w:val="20"/>
                <w:szCs w:val="20"/>
              </w:rPr>
              <w:t>Sede/Subsede</w:t>
            </w:r>
          </w:p>
        </w:tc>
        <w:tc>
          <w:tcPr>
            <w:tcW w:w="1072" w:type="pct"/>
            <w:noWrap/>
            <w:vAlign w:val="center"/>
            <w:hideMark/>
          </w:tcPr>
          <w:p w14:paraId="64683430" w14:textId="77777777" w:rsidR="00F540CC" w:rsidRPr="00327690" w:rsidRDefault="00F540CC" w:rsidP="00F540C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 w:val="0"/>
                <w:bCs w:val="0"/>
                <w:color w:val="000000"/>
                <w:sz w:val="20"/>
                <w:szCs w:val="20"/>
                <w:lang w:eastAsia="es-MX"/>
              </w:rPr>
            </w:pPr>
            <w:r w:rsidRPr="00327690">
              <w:rPr>
                <w:rFonts w:cs="Segoe UI"/>
                <w:sz w:val="20"/>
                <w:szCs w:val="20"/>
              </w:rPr>
              <w:t>Agencia</w:t>
            </w:r>
          </w:p>
        </w:tc>
        <w:tc>
          <w:tcPr>
            <w:tcW w:w="1742" w:type="pct"/>
            <w:noWrap/>
            <w:vAlign w:val="center"/>
            <w:hideMark/>
          </w:tcPr>
          <w:p w14:paraId="0CA6FF9D" w14:textId="77777777" w:rsidR="00F540CC" w:rsidRPr="00327690" w:rsidRDefault="00F540CC" w:rsidP="00F540C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 w:val="0"/>
                <w:bCs w:val="0"/>
                <w:color w:val="000000"/>
                <w:sz w:val="20"/>
                <w:szCs w:val="20"/>
                <w:lang w:eastAsia="es-MX"/>
              </w:rPr>
            </w:pPr>
            <w:r w:rsidRPr="00327690">
              <w:rPr>
                <w:rFonts w:cs="Segoe UI"/>
                <w:sz w:val="20"/>
                <w:szCs w:val="20"/>
              </w:rPr>
              <w:t>Nombre</w:t>
            </w:r>
          </w:p>
        </w:tc>
        <w:tc>
          <w:tcPr>
            <w:tcW w:w="1072" w:type="pct"/>
            <w:vAlign w:val="center"/>
          </w:tcPr>
          <w:p w14:paraId="7DA8EC45" w14:textId="77777777" w:rsidR="00F540CC" w:rsidRPr="00327690" w:rsidRDefault="00F540CC" w:rsidP="00F540C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327690">
              <w:rPr>
                <w:rFonts w:cs="Segoe UI"/>
                <w:sz w:val="20"/>
                <w:szCs w:val="20"/>
              </w:rPr>
              <w:t>Rol</w:t>
            </w:r>
          </w:p>
        </w:tc>
      </w:tr>
      <w:tr w:rsidR="00327690" w:rsidRPr="00327690" w14:paraId="7B6284CC" w14:textId="77777777" w:rsidTr="00327690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" w:type="pct"/>
            <w:vAlign w:val="center"/>
            <w:hideMark/>
          </w:tcPr>
          <w:p w14:paraId="5AE0AC43" w14:textId="77777777" w:rsidR="00327690" w:rsidRPr="00327690" w:rsidRDefault="00327690" w:rsidP="00327690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792" w:type="pct"/>
            <w:noWrap/>
            <w:vAlign w:val="center"/>
          </w:tcPr>
          <w:p w14:paraId="783D7EF9" w14:textId="6366AD2D" w:rsidR="00327690" w:rsidRPr="00327690" w:rsidRDefault="00327690" w:rsidP="003276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Acapulco</w:t>
            </w:r>
          </w:p>
        </w:tc>
        <w:tc>
          <w:tcPr>
            <w:tcW w:w="1072" w:type="pct"/>
            <w:vAlign w:val="center"/>
          </w:tcPr>
          <w:p w14:paraId="6A3D013A" w14:textId="462D2F34" w:rsidR="00327690" w:rsidRPr="00327690" w:rsidRDefault="00327690" w:rsidP="003276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Agencia Primera</w:t>
            </w:r>
          </w:p>
        </w:tc>
        <w:tc>
          <w:tcPr>
            <w:tcW w:w="1742" w:type="pct"/>
            <w:noWrap/>
            <w:vAlign w:val="center"/>
          </w:tcPr>
          <w:p w14:paraId="41650821" w14:textId="098C02D5" w:rsidR="00327690" w:rsidRPr="00327690" w:rsidRDefault="00327690" w:rsidP="003276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Oneida Cruz Acevedo</w:t>
            </w:r>
          </w:p>
        </w:tc>
        <w:tc>
          <w:tcPr>
            <w:tcW w:w="1072" w:type="pct"/>
            <w:vAlign w:val="center"/>
          </w:tcPr>
          <w:p w14:paraId="5BF5AFB4" w14:textId="739222FD" w:rsidR="00327690" w:rsidRPr="00327690" w:rsidRDefault="00327690" w:rsidP="003276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AMPF</w:t>
            </w:r>
          </w:p>
        </w:tc>
      </w:tr>
      <w:tr w:rsidR="00327690" w:rsidRPr="00327690" w14:paraId="0279E1C5" w14:textId="77777777" w:rsidTr="00327690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" w:type="pct"/>
            <w:vAlign w:val="center"/>
            <w:hideMark/>
          </w:tcPr>
          <w:p w14:paraId="0D8D8258" w14:textId="77777777" w:rsidR="00327690" w:rsidRPr="00327690" w:rsidRDefault="00327690" w:rsidP="00327690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792" w:type="pct"/>
            <w:noWrap/>
            <w:vAlign w:val="center"/>
          </w:tcPr>
          <w:p w14:paraId="08CE23BE" w14:textId="06E143CA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Acapulco</w:t>
            </w:r>
          </w:p>
        </w:tc>
        <w:tc>
          <w:tcPr>
            <w:tcW w:w="1072" w:type="pct"/>
            <w:vAlign w:val="center"/>
          </w:tcPr>
          <w:p w14:paraId="673DE538" w14:textId="0EC8C742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Agencia Primera</w:t>
            </w:r>
          </w:p>
        </w:tc>
        <w:tc>
          <w:tcPr>
            <w:tcW w:w="1742" w:type="pct"/>
            <w:vAlign w:val="center"/>
          </w:tcPr>
          <w:p w14:paraId="4C8F9432" w14:textId="1DD05C5B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Rodelia Leyva Cantoriano</w:t>
            </w:r>
          </w:p>
        </w:tc>
        <w:tc>
          <w:tcPr>
            <w:tcW w:w="1072" w:type="pct"/>
            <w:vAlign w:val="center"/>
          </w:tcPr>
          <w:p w14:paraId="3B352FDC" w14:textId="3FC6933D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Oficial Ministerial</w:t>
            </w:r>
          </w:p>
        </w:tc>
      </w:tr>
      <w:tr w:rsidR="00327690" w:rsidRPr="00327690" w14:paraId="6A2DF76F" w14:textId="77777777" w:rsidTr="00327690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" w:type="pct"/>
            <w:vAlign w:val="center"/>
            <w:hideMark/>
          </w:tcPr>
          <w:p w14:paraId="18D6E3B0" w14:textId="77777777" w:rsidR="00327690" w:rsidRPr="00327690" w:rsidRDefault="00327690" w:rsidP="00327690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792" w:type="pct"/>
            <w:noWrap/>
            <w:vAlign w:val="center"/>
          </w:tcPr>
          <w:p w14:paraId="06E9955C" w14:textId="119012C5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Acapulco</w:t>
            </w:r>
          </w:p>
        </w:tc>
        <w:tc>
          <w:tcPr>
            <w:tcW w:w="1072" w:type="pct"/>
            <w:vAlign w:val="center"/>
          </w:tcPr>
          <w:p w14:paraId="4A139A4D" w14:textId="51F8BD8A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Agencia Segunda</w:t>
            </w:r>
          </w:p>
        </w:tc>
        <w:tc>
          <w:tcPr>
            <w:tcW w:w="1742" w:type="pct"/>
            <w:vAlign w:val="center"/>
          </w:tcPr>
          <w:p w14:paraId="6D13586F" w14:textId="75369B7E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Heriberto De La Sancha Salgado</w:t>
            </w:r>
          </w:p>
        </w:tc>
        <w:tc>
          <w:tcPr>
            <w:tcW w:w="1072" w:type="pct"/>
            <w:vAlign w:val="center"/>
          </w:tcPr>
          <w:p w14:paraId="1A3479B6" w14:textId="2F928BF3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AMPF</w:t>
            </w:r>
          </w:p>
        </w:tc>
      </w:tr>
      <w:tr w:rsidR="00327690" w:rsidRPr="00327690" w14:paraId="030F1A7B" w14:textId="77777777" w:rsidTr="00327690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" w:type="pct"/>
            <w:vAlign w:val="center"/>
            <w:hideMark/>
          </w:tcPr>
          <w:p w14:paraId="007A3FA2" w14:textId="77777777" w:rsidR="00327690" w:rsidRPr="00327690" w:rsidRDefault="00327690" w:rsidP="00327690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792" w:type="pct"/>
            <w:noWrap/>
            <w:vAlign w:val="center"/>
          </w:tcPr>
          <w:p w14:paraId="6CE7E950" w14:textId="0941E428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Acapulco</w:t>
            </w:r>
          </w:p>
        </w:tc>
        <w:tc>
          <w:tcPr>
            <w:tcW w:w="1072" w:type="pct"/>
            <w:vAlign w:val="center"/>
          </w:tcPr>
          <w:p w14:paraId="17EE9C80" w14:textId="3BC43E60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Agencia Segunda</w:t>
            </w:r>
          </w:p>
        </w:tc>
        <w:tc>
          <w:tcPr>
            <w:tcW w:w="1742" w:type="pct"/>
            <w:vAlign w:val="center"/>
          </w:tcPr>
          <w:p w14:paraId="37F691DF" w14:textId="0F59DD75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Edmar Rodríguez Morales</w:t>
            </w:r>
          </w:p>
        </w:tc>
        <w:tc>
          <w:tcPr>
            <w:tcW w:w="1072" w:type="pct"/>
            <w:vAlign w:val="center"/>
          </w:tcPr>
          <w:p w14:paraId="0946FAC5" w14:textId="3CEC08BB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Oficial Ministerial</w:t>
            </w:r>
          </w:p>
        </w:tc>
      </w:tr>
      <w:tr w:rsidR="00327690" w:rsidRPr="00327690" w14:paraId="3131DA77" w14:textId="77777777" w:rsidTr="00327690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" w:type="pct"/>
            <w:vAlign w:val="center"/>
            <w:hideMark/>
          </w:tcPr>
          <w:p w14:paraId="75779C06" w14:textId="77777777" w:rsidR="00327690" w:rsidRPr="00327690" w:rsidRDefault="00327690" w:rsidP="00327690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792" w:type="pct"/>
            <w:noWrap/>
            <w:vAlign w:val="center"/>
          </w:tcPr>
          <w:p w14:paraId="08A98CFE" w14:textId="1B013577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Acapulco</w:t>
            </w:r>
          </w:p>
        </w:tc>
        <w:tc>
          <w:tcPr>
            <w:tcW w:w="1072" w:type="pct"/>
            <w:vAlign w:val="center"/>
          </w:tcPr>
          <w:p w14:paraId="6B92AB96" w14:textId="2107307B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Agencia Tercera</w:t>
            </w:r>
          </w:p>
        </w:tc>
        <w:tc>
          <w:tcPr>
            <w:tcW w:w="1742" w:type="pct"/>
            <w:vAlign w:val="center"/>
          </w:tcPr>
          <w:p w14:paraId="74CD85FC" w14:textId="21C7FD77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Juan José Rodríguez Acosta</w:t>
            </w:r>
          </w:p>
        </w:tc>
        <w:tc>
          <w:tcPr>
            <w:tcW w:w="1072" w:type="pct"/>
            <w:vAlign w:val="center"/>
          </w:tcPr>
          <w:p w14:paraId="0B9A155A" w14:textId="6E99A344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AMPF</w:t>
            </w:r>
          </w:p>
        </w:tc>
      </w:tr>
      <w:tr w:rsidR="00327690" w:rsidRPr="00327690" w14:paraId="4D8D48B2" w14:textId="77777777" w:rsidTr="00327690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" w:type="pct"/>
            <w:vAlign w:val="center"/>
            <w:hideMark/>
          </w:tcPr>
          <w:p w14:paraId="6096C69E" w14:textId="77777777" w:rsidR="00327690" w:rsidRPr="00327690" w:rsidRDefault="00327690" w:rsidP="00327690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792" w:type="pct"/>
            <w:noWrap/>
            <w:vAlign w:val="center"/>
          </w:tcPr>
          <w:p w14:paraId="134E8EDE" w14:textId="416CA6CB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Acapulco</w:t>
            </w:r>
          </w:p>
        </w:tc>
        <w:tc>
          <w:tcPr>
            <w:tcW w:w="1072" w:type="pct"/>
            <w:vAlign w:val="center"/>
          </w:tcPr>
          <w:p w14:paraId="47CB8A9A" w14:textId="524C71D0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Agencia Cuarta</w:t>
            </w:r>
          </w:p>
        </w:tc>
        <w:tc>
          <w:tcPr>
            <w:tcW w:w="1742" w:type="pct"/>
            <w:vAlign w:val="center"/>
          </w:tcPr>
          <w:p w14:paraId="66911960" w14:textId="61DC1BDC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Jeans Eduardo Liborio Alonso</w:t>
            </w:r>
          </w:p>
        </w:tc>
        <w:tc>
          <w:tcPr>
            <w:tcW w:w="1072" w:type="pct"/>
            <w:vAlign w:val="center"/>
          </w:tcPr>
          <w:p w14:paraId="67875323" w14:textId="4419390E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PQ3</w:t>
            </w:r>
          </w:p>
        </w:tc>
      </w:tr>
      <w:tr w:rsidR="00327690" w:rsidRPr="00327690" w14:paraId="56EB2FF5" w14:textId="77777777" w:rsidTr="00327690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" w:type="pct"/>
            <w:vAlign w:val="center"/>
            <w:hideMark/>
          </w:tcPr>
          <w:p w14:paraId="402AAC7B" w14:textId="77777777" w:rsidR="00327690" w:rsidRPr="00327690" w:rsidRDefault="00327690" w:rsidP="00327690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792" w:type="pct"/>
            <w:noWrap/>
            <w:vAlign w:val="center"/>
          </w:tcPr>
          <w:p w14:paraId="4027C007" w14:textId="427902C8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Zihuatanejo</w:t>
            </w:r>
          </w:p>
        </w:tc>
        <w:tc>
          <w:tcPr>
            <w:tcW w:w="1072" w:type="pct"/>
            <w:vAlign w:val="center"/>
          </w:tcPr>
          <w:p w14:paraId="4FFEA21C" w14:textId="5BB845E6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Mesa Única de Zihuatanejo</w:t>
            </w:r>
          </w:p>
        </w:tc>
        <w:tc>
          <w:tcPr>
            <w:tcW w:w="1742" w:type="pct"/>
            <w:vAlign w:val="center"/>
          </w:tcPr>
          <w:p w14:paraId="769DF6A4" w14:textId="0F66BB06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Lorena Ballinas Vazquez</w:t>
            </w:r>
          </w:p>
        </w:tc>
        <w:tc>
          <w:tcPr>
            <w:tcW w:w="1072" w:type="pct"/>
            <w:vAlign w:val="center"/>
          </w:tcPr>
          <w:p w14:paraId="250BF60E" w14:textId="6A7B7012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AMPF</w:t>
            </w:r>
          </w:p>
        </w:tc>
      </w:tr>
      <w:tr w:rsidR="00327690" w:rsidRPr="00327690" w14:paraId="36053B6E" w14:textId="77777777" w:rsidTr="00327690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" w:type="pct"/>
            <w:vAlign w:val="center"/>
            <w:hideMark/>
          </w:tcPr>
          <w:p w14:paraId="179B9EAD" w14:textId="77777777" w:rsidR="00327690" w:rsidRPr="00327690" w:rsidRDefault="00327690" w:rsidP="00327690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792" w:type="pct"/>
            <w:noWrap/>
            <w:vAlign w:val="center"/>
          </w:tcPr>
          <w:p w14:paraId="48231010" w14:textId="0C3DDA3D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Zihuatanejo</w:t>
            </w:r>
          </w:p>
        </w:tc>
        <w:tc>
          <w:tcPr>
            <w:tcW w:w="1072" w:type="pct"/>
            <w:vAlign w:val="center"/>
          </w:tcPr>
          <w:p w14:paraId="042C1F04" w14:textId="1F26E55E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Mesa Única de Zihuatanejo</w:t>
            </w:r>
          </w:p>
        </w:tc>
        <w:tc>
          <w:tcPr>
            <w:tcW w:w="1742" w:type="pct"/>
            <w:vAlign w:val="center"/>
          </w:tcPr>
          <w:p w14:paraId="2BAE90D4" w14:textId="78F9B3A2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Amayrani Magdalena Barrera Flores</w:t>
            </w:r>
          </w:p>
        </w:tc>
        <w:tc>
          <w:tcPr>
            <w:tcW w:w="1072" w:type="pct"/>
            <w:vAlign w:val="center"/>
          </w:tcPr>
          <w:p w14:paraId="62F6ED94" w14:textId="622A42E6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Oficial Ministerial</w:t>
            </w:r>
          </w:p>
        </w:tc>
      </w:tr>
      <w:tr w:rsidR="00327690" w:rsidRPr="00327690" w14:paraId="6ECDDB2F" w14:textId="77777777" w:rsidTr="00327690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" w:type="pct"/>
            <w:vAlign w:val="center"/>
            <w:hideMark/>
          </w:tcPr>
          <w:p w14:paraId="01C5BDB0" w14:textId="77777777" w:rsidR="00327690" w:rsidRPr="00327690" w:rsidRDefault="00327690" w:rsidP="00327690">
            <w:pPr>
              <w:jc w:val="center"/>
              <w:rPr>
                <w:rFonts w:eastAsia="Times New Roman" w:cs="Segoe UI"/>
                <w:bCs w:val="0"/>
                <w:color w:val="00000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792" w:type="pct"/>
            <w:noWrap/>
            <w:vAlign w:val="center"/>
          </w:tcPr>
          <w:p w14:paraId="1A0AAA6F" w14:textId="0A561886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Zihuatanejo</w:t>
            </w:r>
          </w:p>
        </w:tc>
        <w:tc>
          <w:tcPr>
            <w:tcW w:w="1072" w:type="pct"/>
            <w:vAlign w:val="center"/>
          </w:tcPr>
          <w:p w14:paraId="26391F39" w14:textId="69A028D4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Mesa Única de Zihuatanejo</w:t>
            </w:r>
          </w:p>
        </w:tc>
        <w:tc>
          <w:tcPr>
            <w:tcW w:w="1742" w:type="pct"/>
            <w:vAlign w:val="center"/>
          </w:tcPr>
          <w:p w14:paraId="786F8F57" w14:textId="526B8285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Isabel Cristina Ramos Gutiérrez</w:t>
            </w:r>
          </w:p>
        </w:tc>
        <w:tc>
          <w:tcPr>
            <w:tcW w:w="1072" w:type="pct"/>
            <w:vAlign w:val="center"/>
          </w:tcPr>
          <w:p w14:paraId="6ADB014D" w14:textId="4D8FDFB4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Oficial Ministerial</w:t>
            </w:r>
          </w:p>
        </w:tc>
      </w:tr>
      <w:tr w:rsidR="00327690" w:rsidRPr="00327690" w14:paraId="705A14DD" w14:textId="77777777" w:rsidTr="00327690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" w:type="pct"/>
            <w:vAlign w:val="center"/>
          </w:tcPr>
          <w:p w14:paraId="6D2039DB" w14:textId="4ADF4304" w:rsidR="00327690" w:rsidRPr="00327690" w:rsidRDefault="00327690" w:rsidP="00327690">
            <w:pPr>
              <w:jc w:val="center"/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</w:pPr>
            <w:r w:rsidRPr="00327690">
              <w:rPr>
                <w:rFonts w:eastAsia="Times New Roman" w:cs="Segoe UI"/>
                <w:color w:val="000000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792" w:type="pct"/>
            <w:noWrap/>
            <w:vAlign w:val="center"/>
          </w:tcPr>
          <w:p w14:paraId="08588378" w14:textId="2385D4F5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Acapulco</w:t>
            </w:r>
          </w:p>
        </w:tc>
        <w:tc>
          <w:tcPr>
            <w:tcW w:w="1072" w:type="pct"/>
            <w:vAlign w:val="center"/>
          </w:tcPr>
          <w:p w14:paraId="46B83E47" w14:textId="6047894D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Subdelegación De Procedimientos Penales “B”</w:t>
            </w:r>
          </w:p>
        </w:tc>
        <w:tc>
          <w:tcPr>
            <w:tcW w:w="1742" w:type="pct"/>
            <w:vAlign w:val="center"/>
          </w:tcPr>
          <w:p w14:paraId="2539FFAA" w14:textId="336B480F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Esmirna Martinez Barrientos</w:t>
            </w:r>
          </w:p>
        </w:tc>
        <w:tc>
          <w:tcPr>
            <w:tcW w:w="1072" w:type="pct"/>
            <w:vAlign w:val="center"/>
          </w:tcPr>
          <w:p w14:paraId="3D11D661" w14:textId="35B82F4E" w:rsidR="00327690" w:rsidRPr="00327690" w:rsidRDefault="00327690" w:rsidP="0032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327690">
              <w:rPr>
                <w:rFonts w:cs="Segoe UI"/>
                <w:sz w:val="20"/>
                <w:szCs w:val="20"/>
              </w:rPr>
              <w:t>Oficial Ministerial</w:t>
            </w:r>
          </w:p>
        </w:tc>
      </w:tr>
    </w:tbl>
    <w:p w14:paraId="0EDD3AFD" w14:textId="77777777" w:rsidR="00124138" w:rsidRPr="00124138" w:rsidRDefault="00124138" w:rsidP="00124138"/>
    <w:p w14:paraId="351F961F" w14:textId="77777777" w:rsidR="00D33071" w:rsidRPr="00BE5EB3" w:rsidRDefault="00CB4650" w:rsidP="00AD1B3E">
      <w:pPr>
        <w:pStyle w:val="Heading1"/>
      </w:pPr>
      <w:bookmarkStart w:id="14" w:name="_Toc425342910"/>
      <w:bookmarkStart w:id="15" w:name="_Toc449705630"/>
      <w:r w:rsidRPr="00BE5EB3">
        <w:t>A</w:t>
      </w:r>
      <w:r w:rsidR="00701A9D" w:rsidRPr="00BE5EB3">
        <w:t>ula</w:t>
      </w:r>
      <w:r w:rsidR="00E203A4">
        <w:t>s</w:t>
      </w:r>
      <w:bookmarkEnd w:id="14"/>
      <w:bookmarkEnd w:id="15"/>
    </w:p>
    <w:p w14:paraId="17CEEF18" w14:textId="77777777" w:rsidR="00D33071" w:rsidRPr="00BE5EB3" w:rsidRDefault="007E6DAF" w:rsidP="00D33071">
      <w:r w:rsidRPr="00BE5EB3">
        <w:t xml:space="preserve">Para la impartición de la capacitación, </w:t>
      </w:r>
      <w:r w:rsidR="00E73A23" w:rsidRPr="00BE5EB3">
        <w:t>se requiere lo siguiente</w:t>
      </w:r>
      <w:r w:rsidR="00E203A4">
        <w:t>:</w:t>
      </w:r>
      <w:bookmarkStart w:id="16" w:name="_GoBack"/>
      <w:bookmarkEnd w:id="16"/>
    </w:p>
    <w:p w14:paraId="78B7184C" w14:textId="6ADCAC0E" w:rsidR="00EA689B" w:rsidRPr="00431E06" w:rsidRDefault="00CD1F14" w:rsidP="002E6DE5">
      <w:pPr>
        <w:pStyle w:val="ListParagraph"/>
        <w:numPr>
          <w:ilvl w:val="1"/>
          <w:numId w:val="9"/>
        </w:numPr>
      </w:pPr>
      <w:r>
        <w:t>2</w:t>
      </w:r>
      <w:r w:rsidR="00E203A4" w:rsidRPr="00431E06">
        <w:t xml:space="preserve"> </w:t>
      </w:r>
      <w:r w:rsidR="000339DD" w:rsidRPr="00431E06">
        <w:t>a</w:t>
      </w:r>
      <w:r w:rsidR="00E203A4" w:rsidRPr="00431E06">
        <w:t>ula</w:t>
      </w:r>
      <w:r w:rsidR="008E5182" w:rsidRPr="00431E06">
        <w:t>s</w:t>
      </w:r>
      <w:r w:rsidR="00E203A4" w:rsidRPr="00431E06">
        <w:t xml:space="preserve"> de capacitación</w:t>
      </w:r>
    </w:p>
    <w:p w14:paraId="6EA3E757" w14:textId="12604AC6" w:rsidR="00635545" w:rsidRDefault="00327690" w:rsidP="008450BA">
      <w:pPr>
        <w:pStyle w:val="ListParagraph"/>
        <w:numPr>
          <w:ilvl w:val="2"/>
          <w:numId w:val="9"/>
        </w:numPr>
      </w:pPr>
      <w:r>
        <w:t>Chilpancingo</w:t>
      </w:r>
    </w:p>
    <w:p w14:paraId="0D1FA742" w14:textId="13213F76" w:rsidR="00327690" w:rsidRPr="00431E06" w:rsidRDefault="00327690" w:rsidP="008450BA">
      <w:pPr>
        <w:pStyle w:val="ListParagraph"/>
        <w:numPr>
          <w:ilvl w:val="2"/>
          <w:numId w:val="9"/>
        </w:numPr>
      </w:pPr>
      <w:r>
        <w:t>Acapulco</w:t>
      </w:r>
    </w:p>
    <w:p w14:paraId="05615281" w14:textId="229C83D8" w:rsidR="00AD1B3E" w:rsidRPr="00F36C5B" w:rsidRDefault="006B6423" w:rsidP="002E6DE5">
      <w:pPr>
        <w:pStyle w:val="ListParagraph"/>
        <w:numPr>
          <w:ilvl w:val="1"/>
          <w:numId w:val="9"/>
        </w:numPr>
      </w:pPr>
      <w:r>
        <w:t>3</w:t>
      </w:r>
      <w:r w:rsidR="008450BA">
        <w:t>0</w:t>
      </w:r>
      <w:r w:rsidR="00173F1E" w:rsidRPr="00F36C5B">
        <w:t xml:space="preserve"> Equipos de c</w:t>
      </w:r>
      <w:r w:rsidR="00701A9D" w:rsidRPr="00F36C5B">
        <w:t>ómputo</w:t>
      </w:r>
    </w:p>
    <w:p w14:paraId="01A6E30D" w14:textId="765E818A" w:rsidR="00635545" w:rsidRDefault="00327690" w:rsidP="00635545">
      <w:pPr>
        <w:pStyle w:val="ListParagraph"/>
        <w:numPr>
          <w:ilvl w:val="2"/>
          <w:numId w:val="9"/>
        </w:numPr>
      </w:pPr>
      <w:r>
        <w:t>2</w:t>
      </w:r>
      <w:r w:rsidR="006B6423">
        <w:t>0</w:t>
      </w:r>
      <w:r w:rsidR="00635545" w:rsidRPr="00F36C5B">
        <w:t xml:space="preserve"> e</w:t>
      </w:r>
      <w:r w:rsidR="008450BA">
        <w:t>quipos</w:t>
      </w:r>
      <w:r w:rsidR="00CD1F14">
        <w:t xml:space="preserve"> Aula 1</w:t>
      </w:r>
      <w:r>
        <w:t xml:space="preserve"> en Chilpancingo</w:t>
      </w:r>
    </w:p>
    <w:p w14:paraId="2F5DC846" w14:textId="7069D936" w:rsidR="00CD1F14" w:rsidRPr="00F36C5B" w:rsidRDefault="00327690" w:rsidP="00635545">
      <w:pPr>
        <w:pStyle w:val="ListParagraph"/>
        <w:numPr>
          <w:ilvl w:val="2"/>
          <w:numId w:val="9"/>
        </w:numPr>
      </w:pPr>
      <w:r>
        <w:t>1</w:t>
      </w:r>
      <w:r w:rsidR="006B6423">
        <w:t>1</w:t>
      </w:r>
      <w:r>
        <w:t xml:space="preserve"> </w:t>
      </w:r>
      <w:r w:rsidR="00CD1F14">
        <w:t xml:space="preserve">equipos Aula 2 en </w:t>
      </w:r>
      <w:r>
        <w:t>Acapulco</w:t>
      </w:r>
    </w:p>
    <w:p w14:paraId="03F2380F" w14:textId="50AEEA7A" w:rsidR="00701A9D" w:rsidRPr="00F36C5B" w:rsidRDefault="00CD1F14" w:rsidP="00DA5765">
      <w:pPr>
        <w:pStyle w:val="ListParagraph"/>
        <w:numPr>
          <w:ilvl w:val="1"/>
          <w:numId w:val="9"/>
        </w:numPr>
      </w:pPr>
      <w:r>
        <w:t>2</w:t>
      </w:r>
      <w:r w:rsidR="00701A9D" w:rsidRPr="00F36C5B">
        <w:t xml:space="preserve"> Proyector</w:t>
      </w:r>
      <w:r w:rsidR="00B46A67" w:rsidRPr="00F36C5B">
        <w:t>es</w:t>
      </w:r>
    </w:p>
    <w:p w14:paraId="7E5D502B" w14:textId="2923CC6F" w:rsidR="00E6041D" w:rsidRDefault="00CD1F14" w:rsidP="00DA5765">
      <w:pPr>
        <w:pStyle w:val="ListParagraph"/>
        <w:numPr>
          <w:ilvl w:val="1"/>
          <w:numId w:val="9"/>
        </w:numPr>
      </w:pPr>
      <w:r>
        <w:t>2</w:t>
      </w:r>
      <w:r w:rsidR="00E6041D" w:rsidRPr="00F36C5B">
        <w:t xml:space="preserve"> nodo con acceso a la red </w:t>
      </w:r>
      <w:r w:rsidR="008450BA">
        <w:t>en el</w:t>
      </w:r>
      <w:r w:rsidR="008E5182" w:rsidRPr="00F36C5B">
        <w:t xml:space="preserve"> aula </w:t>
      </w:r>
      <w:r w:rsidR="00E6041D" w:rsidRPr="00F36C5B">
        <w:t>para el equipo del expositor</w:t>
      </w:r>
    </w:p>
    <w:p w14:paraId="4BCD2760" w14:textId="77777777" w:rsidR="0071073C" w:rsidRPr="00F36C5B" w:rsidRDefault="0071073C" w:rsidP="0071073C">
      <w:pPr>
        <w:pStyle w:val="ListParagraph"/>
        <w:ind w:left="1440"/>
      </w:pPr>
    </w:p>
    <w:p w14:paraId="5CD96EB7" w14:textId="77777777" w:rsidR="00701A9D" w:rsidRDefault="00701A9D" w:rsidP="00701A9D">
      <w:r w:rsidRPr="00BE5EB3">
        <w:t>Todos los equipos de cómputo</w:t>
      </w:r>
      <w:r w:rsidR="007C49F0" w:rsidRPr="00BE5EB3">
        <w:t xml:space="preserve"> deberán </w:t>
      </w:r>
      <w:r w:rsidR="00B352BD" w:rsidRPr="00BE5EB3">
        <w:t>estar</w:t>
      </w:r>
      <w:r w:rsidR="000339DD">
        <w:t xml:space="preserve"> conectados a la red de LA PROCURADURÍA</w:t>
      </w:r>
      <w:r w:rsidRPr="00BE5EB3">
        <w:t xml:space="preserve"> y con acceso al servidor de</w:t>
      </w:r>
      <w:r w:rsidR="00F466FF">
        <w:t xml:space="preserve"> aplicaciones de Capacitación. </w:t>
      </w:r>
    </w:p>
    <w:p w14:paraId="165836B9" w14:textId="77777777" w:rsidR="00E417F2" w:rsidRDefault="00E417F2" w:rsidP="00E417F2">
      <w:pPr>
        <w:pStyle w:val="Heading2"/>
      </w:pPr>
      <w:bookmarkStart w:id="17" w:name="_Toc449705631"/>
      <w:r>
        <w:lastRenderedPageBreak/>
        <w:t>Calendario Aula 1 Chilpancingo</w:t>
      </w:r>
      <w:bookmarkEnd w:id="17"/>
    </w:p>
    <w:tbl>
      <w:tblPr>
        <w:tblW w:w="9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1140"/>
        <w:gridCol w:w="1680"/>
        <w:gridCol w:w="1700"/>
        <w:gridCol w:w="1220"/>
        <w:gridCol w:w="1620"/>
      </w:tblGrid>
      <w:tr w:rsidR="00FF3C34" w:rsidRPr="00FF3C34" w14:paraId="4089FF25" w14:textId="77777777" w:rsidTr="00E417F2">
        <w:trPr>
          <w:trHeight w:val="615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center"/>
            <w:hideMark/>
          </w:tcPr>
          <w:p w14:paraId="33820811" w14:textId="77777777" w:rsidR="00FF3C34" w:rsidRPr="00FF3C34" w:rsidRDefault="00FF3C34" w:rsidP="00FF3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Horario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bottom"/>
            <w:hideMark/>
          </w:tcPr>
          <w:p w14:paraId="1E7C41A7" w14:textId="77777777" w:rsidR="00FF3C34" w:rsidRPr="00FF3C34" w:rsidRDefault="00FF3C34" w:rsidP="00FF3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Lunes</w:t>
            </w: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br/>
              <w:t>02-May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bottom"/>
            <w:hideMark/>
          </w:tcPr>
          <w:p w14:paraId="1FEF7677" w14:textId="77777777" w:rsidR="00FF3C34" w:rsidRPr="00FF3C34" w:rsidRDefault="00FF3C34" w:rsidP="00FF3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Martes</w:t>
            </w: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br/>
              <w:t>03-May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bottom"/>
            <w:hideMark/>
          </w:tcPr>
          <w:p w14:paraId="40A0820E" w14:textId="77777777" w:rsidR="00FF3C34" w:rsidRPr="00FF3C34" w:rsidRDefault="00FF3C34" w:rsidP="00FF3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Miércoles</w:t>
            </w: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br/>
              <w:t>04-May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bottom"/>
            <w:hideMark/>
          </w:tcPr>
          <w:p w14:paraId="68AA3038" w14:textId="77777777" w:rsidR="00FF3C34" w:rsidRPr="00FF3C34" w:rsidRDefault="00FF3C34" w:rsidP="00FF3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Jueves</w:t>
            </w: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br/>
              <w:t>05-May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bottom"/>
            <w:hideMark/>
          </w:tcPr>
          <w:p w14:paraId="6408CC14" w14:textId="77777777" w:rsidR="00FF3C34" w:rsidRPr="00FF3C34" w:rsidRDefault="00FF3C34" w:rsidP="00FF3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Viernes</w:t>
            </w: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br/>
              <w:t>06-May</w:t>
            </w:r>
          </w:p>
        </w:tc>
      </w:tr>
      <w:tr w:rsidR="00FF3C34" w:rsidRPr="00FF3C34" w14:paraId="6931C1B8" w14:textId="77777777" w:rsidTr="00E417F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090E0D28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09:00 - 10:00am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1B5B6B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80" w:type="dxa"/>
            <w:vMerge w:val="restart"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38F184C" w14:textId="77777777" w:rsidR="00FF3C34" w:rsidRPr="00FF3C34" w:rsidRDefault="00FF3C34" w:rsidP="00FF3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UNAI Grupo A</w:t>
            </w: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br/>
            </w:r>
            <w:r w:rsidRPr="00FF3C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(09:00 - 14:00 hrs)</w:t>
            </w:r>
          </w:p>
        </w:tc>
        <w:tc>
          <w:tcPr>
            <w:tcW w:w="1700" w:type="dxa"/>
            <w:vMerge w:val="restart"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3A40257" w14:textId="77777777" w:rsidR="00FF3C34" w:rsidRPr="00FF3C34" w:rsidRDefault="00FF3C34" w:rsidP="00FF3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Mesas de Investigación Grupo A</w:t>
            </w: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br/>
            </w:r>
            <w:r w:rsidRPr="00FF3C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(09:00 - 14:00 hrs)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FA7835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4E2505D" w14:textId="77777777" w:rsidR="00FF3C34" w:rsidRPr="00FF3C34" w:rsidRDefault="00FF3C34" w:rsidP="00FF3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UNAI Grupo B</w:t>
            </w: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br/>
            </w:r>
            <w:r w:rsidRPr="00FF3C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(09:00 - 14:00 hrs)</w:t>
            </w:r>
          </w:p>
        </w:tc>
      </w:tr>
      <w:tr w:rsidR="00FF3C34" w:rsidRPr="00FF3C34" w14:paraId="44A6ED10" w14:textId="77777777" w:rsidTr="00E417F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34E1AA0E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10:00 - 11:00am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459860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8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18F38B0C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5229FB9D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A68EFA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2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23C7D79A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  <w:tr w:rsidR="00FF3C34" w:rsidRPr="00FF3C34" w14:paraId="2031FF6C" w14:textId="77777777" w:rsidTr="00E417F2">
        <w:trPr>
          <w:trHeight w:val="54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52E1488B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11:00 - 12:00pm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8CC26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8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11AC8481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22641345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43FFB3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2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6FB57AB9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  <w:tr w:rsidR="00FF3C34" w:rsidRPr="00FF3C34" w14:paraId="0659307B" w14:textId="77777777" w:rsidTr="00E417F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3920A196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12:00 - 01:00pm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E3B8AE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8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4230C619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642C9395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6A78D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2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6EF69FB1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  <w:tr w:rsidR="00FF3C34" w:rsidRPr="00FF3C34" w14:paraId="3F9FFB9C" w14:textId="77777777" w:rsidTr="00E417F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26A596CF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01:00 - 02:00pm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97388D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8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79613948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21DF8AFA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E34A33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2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05A254E8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  <w:tr w:rsidR="00FF3C34" w:rsidRPr="00FF3C34" w14:paraId="54450FCA" w14:textId="77777777" w:rsidTr="00E417F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70C0"/>
            <w:noWrap/>
            <w:vAlign w:val="bottom"/>
            <w:hideMark/>
          </w:tcPr>
          <w:p w14:paraId="77845367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02:00 - 03:00pm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A809E6A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34A1610" w14:textId="77777777" w:rsidR="00FF3C34" w:rsidRPr="00FF3C34" w:rsidRDefault="00FF3C34" w:rsidP="00FF3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70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C3D1736" w14:textId="77777777" w:rsidR="00FF3C34" w:rsidRPr="00FF3C34" w:rsidRDefault="00FF3C34" w:rsidP="00FF3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EB063AE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FED0E29" w14:textId="77777777" w:rsidR="00FF3C34" w:rsidRPr="00FF3C34" w:rsidRDefault="00FF3C34" w:rsidP="00FF3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FF3C34" w:rsidRPr="00FF3C34" w14:paraId="3D50636C" w14:textId="77777777" w:rsidTr="00E417F2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70C0"/>
            <w:noWrap/>
            <w:vAlign w:val="bottom"/>
            <w:hideMark/>
          </w:tcPr>
          <w:p w14:paraId="787B8A80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03:00 - 04:00pm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67D53B3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100D5F8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81D39B4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43B611F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2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509A01D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  <w:tr w:rsidR="00FF3C34" w:rsidRPr="00FF3C34" w14:paraId="6CEB1B5D" w14:textId="77777777" w:rsidTr="00E417F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5002F129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04:00 - 05:00pm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EAA450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80" w:type="dxa"/>
            <w:vMerge w:val="restart"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3AE528E" w14:textId="77777777" w:rsidR="00FF3C34" w:rsidRPr="00FF3C34" w:rsidRDefault="00FF3C34" w:rsidP="00FF3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Mesas de Investigación Grupo A</w:t>
            </w: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br/>
            </w:r>
            <w:r w:rsidRPr="00FF3C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(16:00 - 21:00 hrs)</w:t>
            </w:r>
          </w:p>
        </w:tc>
        <w:tc>
          <w:tcPr>
            <w:tcW w:w="1700" w:type="dxa"/>
            <w:vMerge w:val="restart"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1A1BB9F" w14:textId="77777777" w:rsidR="00FF3C34" w:rsidRPr="00FF3C34" w:rsidRDefault="00FF3C34" w:rsidP="00FF3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UNAI Grupo A</w:t>
            </w: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br/>
            </w:r>
            <w:r w:rsidRPr="00FF3C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(16:00 - 21:00 hrs)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A798C7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20" w:type="dxa"/>
            <w:vMerge w:val="restart"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9CF837" w14:textId="77777777" w:rsidR="00FF3C34" w:rsidRPr="00FF3C34" w:rsidRDefault="00FF3C34" w:rsidP="00FF3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Mesas de Investigación Grupo B</w:t>
            </w: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br/>
            </w:r>
            <w:r w:rsidRPr="00FF3C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(16:00 - 21:00 hrs)</w:t>
            </w:r>
          </w:p>
        </w:tc>
      </w:tr>
      <w:tr w:rsidR="00FF3C34" w:rsidRPr="00FF3C34" w14:paraId="12F22C6D" w14:textId="77777777" w:rsidTr="00E417F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1285A045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05:00 - 6:00pm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6236AF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8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71D89337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70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1C94954D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30693E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2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5B4220D3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  <w:tr w:rsidR="00FF3C34" w:rsidRPr="00FF3C34" w14:paraId="0F45ADBD" w14:textId="77777777" w:rsidTr="00E417F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6F9F090B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06:00 - 7:00pm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2AD4B8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8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5D2F7C12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70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01B7A798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A518A7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2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41AFC5D7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  <w:tr w:rsidR="00FF3C34" w:rsidRPr="00FF3C34" w14:paraId="126155B5" w14:textId="77777777" w:rsidTr="00E417F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7F26DCF6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07:00 - 8:00pm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7B724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8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0A39979B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70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5E79B946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C59375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2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7CB6F852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  <w:tr w:rsidR="00FF3C34" w:rsidRPr="00FF3C34" w14:paraId="7B349201" w14:textId="77777777" w:rsidTr="00E417F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3B21B43B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08:00 - 9:00pm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C0D1C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8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445F9E33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70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2344D8C1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3C2FDE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2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570523A0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  <w:tr w:rsidR="00FF3C34" w:rsidRPr="00FF3C34" w14:paraId="46634B70" w14:textId="77777777" w:rsidTr="00E417F2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bottom"/>
            <w:hideMark/>
          </w:tcPr>
          <w:p w14:paraId="2AD22B3F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09:00 - 10:00pm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D1E587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5F5D7D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923809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7C90E1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CED8E3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</w:tbl>
    <w:p w14:paraId="7330788F" w14:textId="77777777" w:rsidR="00CD1F14" w:rsidRDefault="00CD1F14" w:rsidP="0010728C">
      <w:pPr>
        <w:jc w:val="left"/>
        <w:rPr>
          <w:rFonts w:ascii="Segoe UI Light" w:eastAsiaTheme="majorEastAsia" w:hAnsi="Segoe UI Light" w:cstheme="majorBidi"/>
          <w:b/>
          <w:color w:val="0070C0"/>
          <w:sz w:val="36"/>
          <w:szCs w:val="26"/>
        </w:rPr>
      </w:pPr>
    </w:p>
    <w:tbl>
      <w:tblPr>
        <w:tblW w:w="9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1600"/>
        <w:gridCol w:w="1420"/>
        <w:gridCol w:w="1500"/>
        <w:gridCol w:w="1540"/>
        <w:gridCol w:w="1300"/>
      </w:tblGrid>
      <w:tr w:rsidR="00FF3C34" w:rsidRPr="00FF3C34" w14:paraId="228324C1" w14:textId="77777777" w:rsidTr="00FF3C34">
        <w:trPr>
          <w:trHeight w:val="615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center"/>
            <w:hideMark/>
          </w:tcPr>
          <w:p w14:paraId="581406C9" w14:textId="77777777" w:rsidR="00FF3C34" w:rsidRPr="00FF3C34" w:rsidRDefault="00FF3C34" w:rsidP="00FF3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Horario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bottom"/>
            <w:hideMark/>
          </w:tcPr>
          <w:p w14:paraId="13551F98" w14:textId="77777777" w:rsidR="00FF3C34" w:rsidRPr="00FF3C34" w:rsidRDefault="00FF3C34" w:rsidP="00FF3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Lunes</w:t>
            </w: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br/>
              <w:t>09-May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bottom"/>
            <w:hideMark/>
          </w:tcPr>
          <w:p w14:paraId="43A9C423" w14:textId="77777777" w:rsidR="00FF3C34" w:rsidRPr="00FF3C34" w:rsidRDefault="00FF3C34" w:rsidP="00FF3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Martes</w:t>
            </w: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br/>
              <w:t>10-May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bottom"/>
            <w:hideMark/>
          </w:tcPr>
          <w:p w14:paraId="62D65C36" w14:textId="77777777" w:rsidR="00FF3C34" w:rsidRPr="00FF3C34" w:rsidRDefault="00FF3C34" w:rsidP="00FF3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Miércoles</w:t>
            </w: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br/>
              <w:t>11-May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bottom"/>
            <w:hideMark/>
          </w:tcPr>
          <w:p w14:paraId="549C7A3A" w14:textId="77777777" w:rsidR="00FF3C34" w:rsidRPr="00FF3C34" w:rsidRDefault="00FF3C34" w:rsidP="00FF3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Jueves</w:t>
            </w: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br/>
              <w:t>12-May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bottom"/>
            <w:hideMark/>
          </w:tcPr>
          <w:p w14:paraId="1209F185" w14:textId="77777777" w:rsidR="00FF3C34" w:rsidRPr="00FF3C34" w:rsidRDefault="00FF3C34" w:rsidP="00FF3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Viernes</w:t>
            </w: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br/>
              <w:t>13-May</w:t>
            </w:r>
          </w:p>
        </w:tc>
      </w:tr>
      <w:tr w:rsidR="00FF3C34" w:rsidRPr="00FF3C34" w14:paraId="4F07C5C4" w14:textId="77777777" w:rsidTr="00FF3C34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1C25C4C0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09:00 - 10:00am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F9BBE9" w14:textId="77777777" w:rsidR="00FF3C34" w:rsidRPr="00FF3C34" w:rsidRDefault="00FF3C34" w:rsidP="00FF3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Mesas de Investigación Grupo B</w:t>
            </w: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br/>
            </w:r>
            <w:r w:rsidRPr="00FF3C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(09:00 - 14:00 hrs)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AC265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3F07421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A41538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EC928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FF3C34" w:rsidRPr="00FF3C34" w14:paraId="5A606F07" w14:textId="77777777" w:rsidTr="00FF3C34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783ADFEB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10:00 - 11:00am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05AD33E9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AD16BB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B4E00C3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802A35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E0065A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FF3C34" w:rsidRPr="00FF3C34" w14:paraId="0D4410AE" w14:textId="77777777" w:rsidTr="00FF3C34">
        <w:trPr>
          <w:trHeight w:val="54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4090528F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11:00 - 12:00pm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7BBC0AD1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F7F014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dotDotDash" w:sz="4" w:space="0" w:color="auto"/>
              <w:left w:val="nil"/>
              <w:bottom w:val="dotDotDash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DC22EB7" w14:textId="77777777" w:rsidR="00FF3C34" w:rsidRPr="00FF3C34" w:rsidRDefault="00FF3C34" w:rsidP="00FF3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 xml:space="preserve">At. al Público </w:t>
            </w: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br/>
            </w:r>
            <w:r w:rsidRPr="00FF3C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(11:00 - 12:00 hrs)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8721A3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22721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FF3C34" w:rsidRPr="00FF3C34" w14:paraId="6FCEE344" w14:textId="77777777" w:rsidTr="00FF3C34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0740A813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12:00 - 01:00pm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567C919B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EAC3B3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625C14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351FE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1D583D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FF3C34" w:rsidRPr="00FF3C34" w14:paraId="1D2933DF" w14:textId="77777777" w:rsidTr="00FF3C34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6EF19000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01:00 - 02:00pm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442E4A35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E1B6FC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35B251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6C649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F1B7E8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FF3C34" w:rsidRPr="00FF3C34" w14:paraId="206BF3A6" w14:textId="77777777" w:rsidTr="00FF3C34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70C0"/>
            <w:noWrap/>
            <w:vAlign w:val="bottom"/>
            <w:hideMark/>
          </w:tcPr>
          <w:p w14:paraId="50B7BDC3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02:00 - 03:00pm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3F7D42E" w14:textId="77777777" w:rsidR="00FF3C34" w:rsidRPr="00FF3C34" w:rsidRDefault="00FF3C34" w:rsidP="00FF3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593C998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1A9A0BD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388484D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E4AA36A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FF3C34" w:rsidRPr="00FF3C34" w14:paraId="2B134AD6" w14:textId="77777777" w:rsidTr="00FF3C34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70C0"/>
            <w:noWrap/>
            <w:vAlign w:val="bottom"/>
            <w:hideMark/>
          </w:tcPr>
          <w:p w14:paraId="686EEE7C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03:00 - 04:00pm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2BFFA52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9F2C527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18226D7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918BD07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51894DA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FF3C34" w:rsidRPr="00FF3C34" w14:paraId="5507284C" w14:textId="77777777" w:rsidTr="00FF3C34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1E2AACD7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04:00 - 05:00pm</w:t>
            </w:r>
          </w:p>
        </w:tc>
        <w:tc>
          <w:tcPr>
            <w:tcW w:w="1600" w:type="dxa"/>
            <w:vMerge w:val="restart"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6357750" w14:textId="77777777" w:rsidR="00FF3C34" w:rsidRPr="00FF3C34" w:rsidRDefault="00FF3C34" w:rsidP="00FF3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UNAI Grupo B</w:t>
            </w: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br/>
            </w:r>
            <w:r w:rsidRPr="00FF3C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(16:00 - 21:00 hrs)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2F35A5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29BEE7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8D7418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AB7DD5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FF3C34" w:rsidRPr="00FF3C34" w14:paraId="78403346" w14:textId="77777777" w:rsidTr="00FF3C34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0EA1D63C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05:00 - 6:00pm</w:t>
            </w:r>
          </w:p>
        </w:tc>
        <w:tc>
          <w:tcPr>
            <w:tcW w:w="160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71A4817A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0822AD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71C58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77191D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0B2967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FF3C34" w:rsidRPr="00FF3C34" w14:paraId="25FADBA7" w14:textId="77777777" w:rsidTr="00FF3C34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51FC02FC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06:00 - 7:00pm</w:t>
            </w:r>
          </w:p>
        </w:tc>
        <w:tc>
          <w:tcPr>
            <w:tcW w:w="160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4C0B4F71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F39058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F56831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AB130A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064E68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FF3C34" w:rsidRPr="00FF3C34" w14:paraId="53601C33" w14:textId="77777777" w:rsidTr="00FF3C34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23C9507D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07:00 - 8:00pm</w:t>
            </w:r>
          </w:p>
        </w:tc>
        <w:tc>
          <w:tcPr>
            <w:tcW w:w="160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7D219570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6ED537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64546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CC3AF1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FDDEFC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FF3C34" w:rsidRPr="00FF3C34" w14:paraId="191AFABF" w14:textId="77777777" w:rsidTr="00FF3C34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2926A247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08:00 - 9:00pm</w:t>
            </w:r>
          </w:p>
        </w:tc>
        <w:tc>
          <w:tcPr>
            <w:tcW w:w="160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4A2C37CA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50A7D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50298A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565B97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047C21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FF3C34" w:rsidRPr="00FF3C34" w14:paraId="2D5BD41E" w14:textId="77777777" w:rsidTr="00FF3C34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bottom"/>
            <w:hideMark/>
          </w:tcPr>
          <w:p w14:paraId="3B12357F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09:00 - 10:00pm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9B273F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3D7B20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A928EE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94160B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1E66D5" w14:textId="77777777" w:rsidR="00FF3C34" w:rsidRPr="00FF3C34" w:rsidRDefault="00FF3C34" w:rsidP="00FF3C34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</w:tbl>
    <w:p w14:paraId="6A51F2C2" w14:textId="77777777" w:rsidR="00FF3C34" w:rsidRDefault="00FF3C34" w:rsidP="00FF3C34">
      <w:pPr>
        <w:jc w:val="left"/>
        <w:rPr>
          <w:rFonts w:ascii="Segoe UI Light" w:eastAsiaTheme="majorEastAsia" w:hAnsi="Segoe UI Light" w:cstheme="majorBidi"/>
          <w:b/>
          <w:color w:val="0070C0"/>
          <w:sz w:val="36"/>
          <w:szCs w:val="26"/>
        </w:rPr>
      </w:pPr>
    </w:p>
    <w:p w14:paraId="6DBAB63C" w14:textId="77777777" w:rsidR="00E417F2" w:rsidRDefault="00E417F2" w:rsidP="00FF3C34">
      <w:pPr>
        <w:jc w:val="left"/>
        <w:rPr>
          <w:rFonts w:ascii="Segoe UI Light" w:eastAsiaTheme="majorEastAsia" w:hAnsi="Segoe UI Light" w:cstheme="majorBidi"/>
          <w:b/>
          <w:color w:val="0070C0"/>
          <w:sz w:val="36"/>
          <w:szCs w:val="26"/>
        </w:rPr>
      </w:pPr>
    </w:p>
    <w:p w14:paraId="7EB24962" w14:textId="77777777" w:rsidR="00E417F2" w:rsidRDefault="00E417F2" w:rsidP="00E417F2">
      <w:pPr>
        <w:pStyle w:val="Heading2"/>
      </w:pPr>
      <w:bookmarkStart w:id="18" w:name="_Toc449705632"/>
      <w:r>
        <w:lastRenderedPageBreak/>
        <w:t>Calendario Aula 2 Acapulco</w:t>
      </w:r>
      <w:bookmarkEnd w:id="18"/>
    </w:p>
    <w:tbl>
      <w:tblPr>
        <w:tblW w:w="9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1140"/>
        <w:gridCol w:w="1680"/>
        <w:gridCol w:w="1700"/>
        <w:gridCol w:w="1220"/>
        <w:gridCol w:w="1620"/>
      </w:tblGrid>
      <w:tr w:rsidR="00E417F2" w:rsidRPr="00FF3C34" w14:paraId="3E17AD6F" w14:textId="77777777" w:rsidTr="00E417F2">
        <w:trPr>
          <w:trHeight w:val="615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center"/>
            <w:hideMark/>
          </w:tcPr>
          <w:p w14:paraId="18B62E96" w14:textId="77777777" w:rsidR="00E417F2" w:rsidRPr="00FF3C34" w:rsidRDefault="00E417F2" w:rsidP="00E375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Horario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bottom"/>
            <w:hideMark/>
          </w:tcPr>
          <w:p w14:paraId="2025FF3E" w14:textId="77777777" w:rsidR="00E417F2" w:rsidRPr="00FF3C34" w:rsidRDefault="00E417F2" w:rsidP="00E375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Lunes</w:t>
            </w: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br/>
              <w:t>02-May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bottom"/>
            <w:hideMark/>
          </w:tcPr>
          <w:p w14:paraId="6CBDC3B0" w14:textId="77777777" w:rsidR="00E417F2" w:rsidRPr="00FF3C34" w:rsidRDefault="00E417F2" w:rsidP="00E375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Martes</w:t>
            </w: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br/>
              <w:t>03-May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bottom"/>
            <w:hideMark/>
          </w:tcPr>
          <w:p w14:paraId="470932CB" w14:textId="77777777" w:rsidR="00E417F2" w:rsidRPr="00FF3C34" w:rsidRDefault="00E417F2" w:rsidP="00E375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Miércoles</w:t>
            </w: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br/>
              <w:t>04-May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bottom"/>
            <w:hideMark/>
          </w:tcPr>
          <w:p w14:paraId="46EE7953" w14:textId="77777777" w:rsidR="00E417F2" w:rsidRPr="00FF3C34" w:rsidRDefault="00E417F2" w:rsidP="00E375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Jueves</w:t>
            </w: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br/>
              <w:t>05-May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bottom"/>
            <w:hideMark/>
          </w:tcPr>
          <w:p w14:paraId="45B14E5A" w14:textId="77777777" w:rsidR="00E417F2" w:rsidRPr="00FF3C34" w:rsidRDefault="00E417F2" w:rsidP="00E375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Viernes</w:t>
            </w: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br/>
              <w:t>06-May</w:t>
            </w:r>
          </w:p>
        </w:tc>
      </w:tr>
      <w:tr w:rsidR="00E417F2" w:rsidRPr="00FF3C34" w14:paraId="7A5BB6B8" w14:textId="77777777" w:rsidTr="00E417F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2D6553E4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09:00 - 10:00am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502021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80" w:type="dxa"/>
            <w:vMerge w:val="restart"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3ED64B5" w14:textId="77777777" w:rsidR="00E417F2" w:rsidRPr="00FF3C34" w:rsidRDefault="00E417F2" w:rsidP="00E375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UNAI Grupo A</w:t>
            </w: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br/>
            </w:r>
            <w:r w:rsidRPr="00FF3C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(09:00 - 14:00 hrs)</w:t>
            </w:r>
          </w:p>
        </w:tc>
        <w:tc>
          <w:tcPr>
            <w:tcW w:w="1700" w:type="dxa"/>
            <w:vMerge w:val="restart"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53D61F9" w14:textId="77777777" w:rsidR="00E417F2" w:rsidRPr="00FF3C34" w:rsidRDefault="00E417F2" w:rsidP="00E375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Mesas de Investigación Grupo A</w:t>
            </w: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br/>
            </w:r>
            <w:r w:rsidRPr="00FF3C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(09:00 - 14:00 hrs)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E46EB7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C78337B" w14:textId="77777777" w:rsidR="00E417F2" w:rsidRPr="00FF3C34" w:rsidRDefault="00E417F2" w:rsidP="00E375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UNAI Grupo B</w:t>
            </w: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br/>
            </w:r>
            <w:r w:rsidRPr="00FF3C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(09:00 - 14:00 hrs)</w:t>
            </w:r>
          </w:p>
        </w:tc>
      </w:tr>
      <w:tr w:rsidR="00E417F2" w:rsidRPr="00FF3C34" w14:paraId="2CA43AC2" w14:textId="77777777" w:rsidTr="00E417F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2B7DA429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10:00 - 11:00am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0F815B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8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03E225FA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15D797DA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E94A3C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2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32D19094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  <w:tr w:rsidR="00E417F2" w:rsidRPr="00FF3C34" w14:paraId="786139BA" w14:textId="77777777" w:rsidTr="00E417F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336EF8C6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11:00 - 12:00pm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A84AB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8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1CD06B91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02BB4C2E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64485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2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7C5F8AEA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  <w:tr w:rsidR="00E417F2" w:rsidRPr="00FF3C34" w14:paraId="3A9A925D" w14:textId="77777777" w:rsidTr="00E417F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44F08530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12:00 - 01:00pm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325C93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8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591660F2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4A92132F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F6C1CC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2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75759323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  <w:tr w:rsidR="00E417F2" w:rsidRPr="00FF3C34" w14:paraId="6CCDD243" w14:textId="77777777" w:rsidTr="00E417F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56EDBBF2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01:00 - 02:00pm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501BA9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8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1142200D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30D45DBA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1C7B97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2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05BE3397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  <w:tr w:rsidR="00E417F2" w:rsidRPr="00FF3C34" w14:paraId="5146577B" w14:textId="77777777" w:rsidTr="00E417F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70C0"/>
            <w:noWrap/>
            <w:vAlign w:val="bottom"/>
            <w:hideMark/>
          </w:tcPr>
          <w:p w14:paraId="2F084D33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02:00 - 03:00pm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C8676EA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D8CE398" w14:textId="77777777" w:rsidR="00E417F2" w:rsidRPr="00FF3C34" w:rsidRDefault="00E417F2" w:rsidP="00E375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70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1043056" w14:textId="77777777" w:rsidR="00E417F2" w:rsidRPr="00FF3C34" w:rsidRDefault="00E417F2" w:rsidP="00E375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8BF1F4C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7206819" w14:textId="77777777" w:rsidR="00E417F2" w:rsidRPr="00FF3C34" w:rsidRDefault="00E417F2" w:rsidP="00E375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E417F2" w:rsidRPr="00FF3C34" w14:paraId="0CE7D888" w14:textId="77777777" w:rsidTr="00E417F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70C0"/>
            <w:noWrap/>
            <w:vAlign w:val="bottom"/>
            <w:hideMark/>
          </w:tcPr>
          <w:p w14:paraId="1296DFB4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03:00 - 04:00pm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110C3F3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B3A06A9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C1E62E0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4C41146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2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0D7ABD5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  <w:tr w:rsidR="00E417F2" w:rsidRPr="00FF3C34" w14:paraId="3D1C37E3" w14:textId="77777777" w:rsidTr="00E417F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356A9E31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04:00 - 05:00pm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38DE6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80" w:type="dxa"/>
            <w:vMerge w:val="restart"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8A7910F" w14:textId="77777777" w:rsidR="00E417F2" w:rsidRPr="00FF3C34" w:rsidRDefault="00E417F2" w:rsidP="00E375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Mesas de Investigación Grupo A</w:t>
            </w: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br/>
            </w:r>
            <w:r w:rsidRPr="00FF3C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(16:00 - 21:00 hrs)</w:t>
            </w:r>
          </w:p>
        </w:tc>
        <w:tc>
          <w:tcPr>
            <w:tcW w:w="1700" w:type="dxa"/>
            <w:vMerge w:val="restart"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F74EADA" w14:textId="77777777" w:rsidR="00E417F2" w:rsidRPr="00FF3C34" w:rsidRDefault="00E417F2" w:rsidP="00E375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UNAI Grupo A</w:t>
            </w: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br/>
            </w:r>
            <w:r w:rsidRPr="00FF3C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(16:00 - 21:00 hrs)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629785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20" w:type="dxa"/>
            <w:vMerge w:val="restart"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85B997E" w14:textId="77777777" w:rsidR="00E417F2" w:rsidRPr="00FF3C34" w:rsidRDefault="00E417F2" w:rsidP="00E375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Mesas de Investigación Grupo B</w:t>
            </w: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br/>
            </w:r>
            <w:r w:rsidRPr="00FF3C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(16:00 - 21:00 hrs)</w:t>
            </w:r>
          </w:p>
        </w:tc>
      </w:tr>
      <w:tr w:rsidR="00E417F2" w:rsidRPr="00FF3C34" w14:paraId="52120BF9" w14:textId="77777777" w:rsidTr="00E417F2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7E98D362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05:00 - 6:00pm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F24139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8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33BD13D4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70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77AE89F9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F00D1D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2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7D3414E2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  <w:tr w:rsidR="00E417F2" w:rsidRPr="00FF3C34" w14:paraId="6DDB64BE" w14:textId="77777777" w:rsidTr="00E417F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196242A0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06:00 - 7:00pm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2AE91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8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210FE498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70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79C14E9E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F1F478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2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683C56D0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  <w:tr w:rsidR="00E417F2" w:rsidRPr="00FF3C34" w14:paraId="0277F807" w14:textId="77777777" w:rsidTr="00E417F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14B4BE8B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07:00 - 8:00pm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FE9529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8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65AD4EB6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70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44B19008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EF5CAB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2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7BC2FD2F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  <w:tr w:rsidR="00E417F2" w:rsidRPr="00FF3C34" w14:paraId="6A20E941" w14:textId="77777777" w:rsidTr="00E417F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4F72D313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08:00 - 9:00pm</w:t>
            </w:r>
          </w:p>
        </w:tc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185208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8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570FA405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70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0E14269E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A3ADD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2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2751045B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</w:tr>
      <w:tr w:rsidR="00E417F2" w:rsidRPr="00FF3C34" w14:paraId="19BC1B1F" w14:textId="77777777" w:rsidTr="00E417F2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bottom"/>
            <w:hideMark/>
          </w:tcPr>
          <w:p w14:paraId="0BA1466C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09:00 - 10:00pm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174E9D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2FAB69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CFB4D6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59397B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FEDEF5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</w:tbl>
    <w:p w14:paraId="60693DFD" w14:textId="77777777" w:rsidR="00E417F2" w:rsidRDefault="00E417F2" w:rsidP="00E417F2">
      <w:pPr>
        <w:jc w:val="left"/>
        <w:rPr>
          <w:rFonts w:ascii="Segoe UI Light" w:eastAsiaTheme="majorEastAsia" w:hAnsi="Segoe UI Light" w:cstheme="majorBidi"/>
          <w:b/>
          <w:color w:val="0070C0"/>
          <w:sz w:val="36"/>
          <w:szCs w:val="26"/>
        </w:rPr>
      </w:pPr>
    </w:p>
    <w:tbl>
      <w:tblPr>
        <w:tblW w:w="9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1600"/>
        <w:gridCol w:w="1420"/>
        <w:gridCol w:w="1500"/>
        <w:gridCol w:w="1540"/>
        <w:gridCol w:w="1300"/>
      </w:tblGrid>
      <w:tr w:rsidR="00E417F2" w:rsidRPr="00FF3C34" w14:paraId="71CFB145" w14:textId="77777777" w:rsidTr="00E375B1">
        <w:trPr>
          <w:trHeight w:val="615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center"/>
            <w:hideMark/>
          </w:tcPr>
          <w:p w14:paraId="407C08EC" w14:textId="77777777" w:rsidR="00E417F2" w:rsidRPr="00FF3C34" w:rsidRDefault="00E417F2" w:rsidP="00E375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Horario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bottom"/>
            <w:hideMark/>
          </w:tcPr>
          <w:p w14:paraId="716F22CB" w14:textId="77777777" w:rsidR="00E417F2" w:rsidRPr="00FF3C34" w:rsidRDefault="00E417F2" w:rsidP="00E375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Lunes</w:t>
            </w: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br/>
              <w:t>09-May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bottom"/>
            <w:hideMark/>
          </w:tcPr>
          <w:p w14:paraId="4F96B683" w14:textId="77777777" w:rsidR="00E417F2" w:rsidRPr="00FF3C34" w:rsidRDefault="00E417F2" w:rsidP="00E375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Martes</w:t>
            </w: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br/>
              <w:t>10-May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bottom"/>
            <w:hideMark/>
          </w:tcPr>
          <w:p w14:paraId="63E4A7AA" w14:textId="77777777" w:rsidR="00E417F2" w:rsidRPr="00FF3C34" w:rsidRDefault="00E417F2" w:rsidP="00E375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Miércoles</w:t>
            </w: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br/>
              <w:t>11-May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bottom"/>
            <w:hideMark/>
          </w:tcPr>
          <w:p w14:paraId="56010A0F" w14:textId="77777777" w:rsidR="00E417F2" w:rsidRPr="00FF3C34" w:rsidRDefault="00E417F2" w:rsidP="00E375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Jueves</w:t>
            </w: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br/>
              <w:t>12-May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bottom"/>
            <w:hideMark/>
          </w:tcPr>
          <w:p w14:paraId="00EBD179" w14:textId="77777777" w:rsidR="00E417F2" w:rsidRPr="00FF3C34" w:rsidRDefault="00E417F2" w:rsidP="00E375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Viernes</w:t>
            </w: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br/>
              <w:t>13-May</w:t>
            </w:r>
          </w:p>
        </w:tc>
      </w:tr>
      <w:tr w:rsidR="00E417F2" w:rsidRPr="00FF3C34" w14:paraId="7C60349E" w14:textId="77777777" w:rsidTr="00E375B1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47D0AB9D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09:00 - 10:00am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B547BAE" w14:textId="77777777" w:rsidR="00E417F2" w:rsidRPr="00FF3C34" w:rsidRDefault="00E417F2" w:rsidP="00E375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Mesas de Investigación Grupo B</w:t>
            </w: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br/>
            </w:r>
            <w:r w:rsidRPr="00FF3C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(09:00 - 14:00 hrs)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198D4A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E29DF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92F9E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94B7E8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E417F2" w:rsidRPr="00FF3C34" w14:paraId="161B77F2" w14:textId="77777777" w:rsidTr="00E375B1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11CF7CA0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10:00 - 11:00am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5FECB6E7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319F47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B814B9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FFE44E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E68224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E417F2" w:rsidRPr="00FF3C34" w14:paraId="6D38B58D" w14:textId="77777777" w:rsidTr="00E375B1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36D542BA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11:00 - 12:00pm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2E6D9BCF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FF1D8E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1DA3C1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2014C8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A0542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E417F2" w:rsidRPr="00FF3C34" w14:paraId="0434DFB5" w14:textId="77777777" w:rsidTr="00E375B1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3399D6BD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12:00 - 01:00pm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2FCFD585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3F2662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B059FD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791753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80B1E2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E417F2" w:rsidRPr="00FF3C34" w14:paraId="66E13D64" w14:textId="77777777" w:rsidTr="00E375B1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7B76C37F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01:00 - 02:00pm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1636C771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8DE788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F83010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89F9E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F04704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E417F2" w:rsidRPr="00FF3C34" w14:paraId="7067537B" w14:textId="77777777" w:rsidTr="00E375B1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70C0"/>
            <w:noWrap/>
            <w:vAlign w:val="bottom"/>
            <w:hideMark/>
          </w:tcPr>
          <w:p w14:paraId="69FD1678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02:00 - 03:00pm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D53DE13" w14:textId="77777777" w:rsidR="00E417F2" w:rsidRPr="00FF3C34" w:rsidRDefault="00E417F2" w:rsidP="00E375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57B48A3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59E3E80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2D09191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66D0BB8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E417F2" w:rsidRPr="00FF3C34" w14:paraId="510ECAD4" w14:textId="77777777" w:rsidTr="00E375B1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70C0"/>
            <w:noWrap/>
            <w:vAlign w:val="bottom"/>
            <w:hideMark/>
          </w:tcPr>
          <w:p w14:paraId="46FA8B05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03:00 - 04:00pm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4B42A0B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BD98B3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A97E76A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095A5ED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80B3576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E417F2" w:rsidRPr="00FF3C34" w14:paraId="4DD0B619" w14:textId="77777777" w:rsidTr="00E375B1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3F88147C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04:00 - 05:00pm</w:t>
            </w:r>
          </w:p>
        </w:tc>
        <w:tc>
          <w:tcPr>
            <w:tcW w:w="1600" w:type="dxa"/>
            <w:vMerge w:val="restart"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286C158" w14:textId="77777777" w:rsidR="00E417F2" w:rsidRPr="00FF3C34" w:rsidRDefault="00E417F2" w:rsidP="00E375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UNAI Grupo B</w:t>
            </w: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br/>
            </w:r>
            <w:r w:rsidRPr="00FF3C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(16:00 - 21:00 hrs)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4472D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1B6D01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1892C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80D3D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E417F2" w:rsidRPr="00FF3C34" w14:paraId="1FCC1555" w14:textId="77777777" w:rsidTr="00E375B1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5AE6CE39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05:00 - 6:00pm</w:t>
            </w:r>
          </w:p>
        </w:tc>
        <w:tc>
          <w:tcPr>
            <w:tcW w:w="160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6382452F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A50C2B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D09D45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2E3D21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EBE565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E417F2" w:rsidRPr="00FF3C34" w14:paraId="5C376223" w14:textId="77777777" w:rsidTr="00E375B1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735B15D9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06:00 - 7:00pm</w:t>
            </w:r>
          </w:p>
        </w:tc>
        <w:tc>
          <w:tcPr>
            <w:tcW w:w="160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086219FA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8B2DEA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6D364A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C864EA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D4290A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E417F2" w:rsidRPr="00FF3C34" w14:paraId="2079EBE3" w14:textId="77777777" w:rsidTr="00E375B1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53BCBC25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07:00 - 8:00pm</w:t>
            </w:r>
          </w:p>
        </w:tc>
        <w:tc>
          <w:tcPr>
            <w:tcW w:w="160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0A8AB2B5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F68660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8DC254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4E5DC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2FE7E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E417F2" w:rsidRPr="00FF3C34" w14:paraId="0F6C0598" w14:textId="77777777" w:rsidTr="00E375B1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005B1B37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08:00 - 9:00pm</w:t>
            </w:r>
          </w:p>
        </w:tc>
        <w:tc>
          <w:tcPr>
            <w:tcW w:w="1600" w:type="dxa"/>
            <w:vMerge/>
            <w:tcBorders>
              <w:top w:val="dotDotDash" w:sz="4" w:space="0" w:color="auto"/>
              <w:left w:val="single" w:sz="8" w:space="0" w:color="auto"/>
              <w:bottom w:val="dotDotDash" w:sz="4" w:space="0" w:color="000000"/>
              <w:right w:val="single" w:sz="8" w:space="0" w:color="auto"/>
            </w:tcBorders>
            <w:vAlign w:val="center"/>
            <w:hideMark/>
          </w:tcPr>
          <w:p w14:paraId="422FC5DA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C610DE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81E040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84DBA7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EB7ECB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  <w:tr w:rsidR="00E417F2" w:rsidRPr="00FF3C34" w14:paraId="5180209A" w14:textId="77777777" w:rsidTr="00E375B1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bottom"/>
            <w:hideMark/>
          </w:tcPr>
          <w:p w14:paraId="3E1F5583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es-MX"/>
              </w:rPr>
              <w:t>09:00 - 10:00pm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204C65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1F9550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AFD0A3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E3EE5B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3BFDB1" w14:textId="77777777" w:rsidR="00E417F2" w:rsidRPr="00FF3C34" w:rsidRDefault="00E417F2" w:rsidP="00E375B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</w:pPr>
            <w:r w:rsidRPr="00FF3C34">
              <w:rPr>
                <w:rFonts w:ascii="Calibri" w:eastAsia="Times New Roman" w:hAnsi="Calibri" w:cs="Times New Roman"/>
                <w:color w:val="000000"/>
                <w:sz w:val="22"/>
                <w:lang w:eastAsia="es-MX"/>
              </w:rPr>
              <w:t> </w:t>
            </w:r>
          </w:p>
        </w:tc>
      </w:tr>
    </w:tbl>
    <w:p w14:paraId="3B6FA1B7" w14:textId="77777777" w:rsidR="00E417F2" w:rsidRDefault="00E417F2" w:rsidP="00E417F2">
      <w:pPr>
        <w:jc w:val="left"/>
        <w:rPr>
          <w:rFonts w:ascii="Segoe UI Light" w:eastAsiaTheme="majorEastAsia" w:hAnsi="Segoe UI Light" w:cstheme="majorBidi"/>
          <w:b/>
          <w:color w:val="0070C0"/>
          <w:sz w:val="36"/>
          <w:szCs w:val="26"/>
        </w:rPr>
      </w:pPr>
    </w:p>
    <w:p w14:paraId="2EEE1542" w14:textId="77777777" w:rsidR="00E417F2" w:rsidRDefault="00E417F2" w:rsidP="00FF3C34">
      <w:pPr>
        <w:jc w:val="left"/>
        <w:rPr>
          <w:rFonts w:ascii="Segoe UI Light" w:eastAsiaTheme="majorEastAsia" w:hAnsi="Segoe UI Light" w:cstheme="majorBidi"/>
          <w:b/>
          <w:color w:val="0070C0"/>
          <w:sz w:val="36"/>
          <w:szCs w:val="26"/>
        </w:rPr>
      </w:pPr>
    </w:p>
    <w:sectPr w:rsidR="00E417F2" w:rsidSect="007074CD">
      <w:headerReference w:type="first" r:id="rId14"/>
      <w:pgSz w:w="12240" w:h="15840"/>
      <w:pgMar w:top="1440" w:right="1440" w:bottom="1440" w:left="1440" w:header="432" w:footer="144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ECD228" w14:textId="77777777" w:rsidR="00C76F4C" w:rsidRDefault="00C76F4C" w:rsidP="00F32CF6">
      <w:pPr>
        <w:spacing w:after="0" w:line="240" w:lineRule="auto"/>
      </w:pPr>
      <w:r>
        <w:separator/>
      </w:r>
    </w:p>
  </w:endnote>
  <w:endnote w:type="continuationSeparator" w:id="0">
    <w:p w14:paraId="3C5C6A5E" w14:textId="77777777" w:rsidR="00C76F4C" w:rsidRDefault="00C76F4C" w:rsidP="00F32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Segoe UI Light">
    <w:altName w:val="Calibri Light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Impact">
    <w:panose1 w:val="020B0806030902050204"/>
    <w:charset w:val="00"/>
    <w:family w:val="auto"/>
    <w:pitch w:val="variable"/>
    <w:sig w:usb0="00000287" w:usb1="00000000" w:usb2="00000000" w:usb3="00000000" w:csb0="0000009F" w:csb1="00000000"/>
  </w:font>
  <w:font w:name="Segoe UI Semibold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2383FC" w14:textId="33842380" w:rsidR="00FF3C34" w:rsidRDefault="00FF3C34">
    <w:pPr>
      <w:pStyle w:val="Footer"/>
    </w:pPr>
    <w:r w:rsidRPr="00C0634F">
      <w:rPr>
        <w:noProof/>
        <w:lang w:val="en-US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35545373" wp14:editId="7F123711">
              <wp:simplePos x="0" y="0"/>
              <wp:positionH relativeFrom="column">
                <wp:posOffset>-923925</wp:posOffset>
              </wp:positionH>
              <wp:positionV relativeFrom="paragraph">
                <wp:posOffset>212090</wp:posOffset>
              </wp:positionV>
              <wp:extent cx="7777480" cy="768985"/>
              <wp:effectExtent l="0" t="38100" r="0" b="88265"/>
              <wp:wrapNone/>
              <wp:docPr id="35" name="Group 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7480" cy="768985"/>
                        <a:chOff x="0" y="1"/>
                        <a:chExt cx="7777480" cy="769401"/>
                      </a:xfrm>
                    </wpg:grpSpPr>
                    <wps:wsp>
                      <wps:cNvPr id="34" name="Rectangle 34"/>
                      <wps:cNvSpPr/>
                      <wps:spPr>
                        <a:xfrm>
                          <a:off x="0" y="95002"/>
                          <a:ext cx="7777480" cy="711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" name="Rectangle 33"/>
                      <wps:cNvSpPr/>
                      <wps:spPr>
                        <a:xfrm>
                          <a:off x="0" y="237506"/>
                          <a:ext cx="7777480" cy="379730"/>
                        </a:xfrm>
                        <a:prstGeom prst="rect">
                          <a:avLst/>
                        </a:prstGeom>
                        <a:solidFill>
                          <a:srgbClr val="148AD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F5655" w14:textId="77777777" w:rsidR="00FF3C34" w:rsidRPr="003E6B48" w:rsidRDefault="00FF3C34" w:rsidP="003E6B48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Rounded Rectangle 32"/>
                      <wps:cNvSpPr/>
                      <wps:spPr>
                        <a:xfrm>
                          <a:off x="6673932" y="1"/>
                          <a:ext cx="902335" cy="769401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3C32B8" w14:textId="77777777" w:rsidR="00FF3C34" w:rsidRDefault="00FF3C34" w:rsidP="00B6428D">
                            <w:pPr>
                              <w:spacing w:before="100" w:beforeAutospacing="1" w:after="100" w:afterAutospacing="1" w:line="240" w:lineRule="auto"/>
                              <w:contextualSpacing/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71727BDB" w14:textId="77777777" w:rsidR="00FF3C34" w:rsidRPr="007074CD" w:rsidRDefault="00FF3C34" w:rsidP="00B6428D">
                            <w:pPr>
                              <w:spacing w:before="100" w:beforeAutospacing="1" w:after="100" w:afterAutospacing="1" w:line="240" w:lineRule="auto"/>
                              <w:contextualSpacing/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sz w:val="26"/>
                                <w:szCs w:val="26"/>
                              </w:rPr>
                            </w:pPr>
                            <w:r w:rsidRPr="007074CD">
                              <w:rPr>
                                <w:rFonts w:ascii="Segoe UI Light" w:hAnsi="Segoe UI Light" w:cs="Segoe UI Light"/>
                                <w:b/>
                                <w:bCs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7074CD">
                              <w:rPr>
                                <w:rFonts w:ascii="Segoe UI Light" w:hAnsi="Segoe UI Light" w:cs="Segoe UI Light"/>
                                <w:b/>
                                <w:bCs/>
                                <w:sz w:val="26"/>
                                <w:szCs w:val="26"/>
                              </w:rPr>
                              <w:instrText xml:space="preserve"> PAGE  \* Arabic  \* MERGEFORMAT </w:instrText>
                            </w:r>
                            <w:r w:rsidRPr="007074CD">
                              <w:rPr>
                                <w:rFonts w:ascii="Segoe UI Light" w:hAnsi="Segoe UI Light" w:cs="Segoe UI Light"/>
                                <w:b/>
                                <w:bCs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39121D">
                              <w:rPr>
                                <w:rFonts w:ascii="Segoe UI Light" w:hAnsi="Segoe UI Light" w:cs="Segoe UI Light"/>
                                <w:b/>
                                <w:bCs/>
                                <w:noProof/>
                                <w:sz w:val="26"/>
                                <w:szCs w:val="26"/>
                              </w:rPr>
                              <w:t>2</w:t>
                            </w:r>
                            <w:r w:rsidRPr="007074CD">
                              <w:rPr>
                                <w:rFonts w:ascii="Segoe UI Light" w:hAnsi="Segoe UI Light" w:cs="Segoe UI Light"/>
                                <w:b/>
                                <w:bCs/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7074CD">
                              <w:rPr>
                                <w:rFonts w:ascii="Segoe UI Light" w:hAnsi="Segoe UI Light" w:cs="Segoe UI Light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7074CD">
                              <w:rPr>
                                <w:rFonts w:ascii="Segoe UI Light" w:hAnsi="Segoe UI Light" w:cs="Segoe UI Light"/>
                                <w:b/>
                                <w:sz w:val="26"/>
                                <w:szCs w:val="26"/>
                              </w:rPr>
                              <w:t xml:space="preserve">de </w:t>
                            </w:r>
                            <w:r w:rsidRPr="007074CD">
                              <w:rPr>
                                <w:rFonts w:ascii="Segoe UI Light" w:hAnsi="Segoe UI Light" w:cs="Segoe UI Light"/>
                                <w:b/>
                                <w:bCs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7074CD">
                              <w:rPr>
                                <w:rFonts w:ascii="Segoe UI Light" w:hAnsi="Segoe UI Light" w:cs="Segoe UI Light"/>
                                <w:b/>
                                <w:bCs/>
                                <w:sz w:val="26"/>
                                <w:szCs w:val="26"/>
                              </w:rPr>
                              <w:instrText xml:space="preserve"> NUMPAGES  \* Arabic  \* MERGEFORMAT </w:instrText>
                            </w:r>
                            <w:r w:rsidRPr="007074CD">
                              <w:rPr>
                                <w:rFonts w:ascii="Segoe UI Light" w:hAnsi="Segoe UI Light" w:cs="Segoe UI Light"/>
                                <w:b/>
                                <w:bCs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39121D">
                              <w:rPr>
                                <w:rFonts w:ascii="Segoe UI Light" w:hAnsi="Segoe UI Light" w:cs="Segoe UI Light"/>
                                <w:b/>
                                <w:bCs/>
                                <w:noProof/>
                                <w:sz w:val="26"/>
                                <w:szCs w:val="26"/>
                              </w:rPr>
                              <w:t>9</w:t>
                            </w:r>
                            <w:r w:rsidRPr="007074CD">
                              <w:rPr>
                                <w:rFonts w:ascii="Segoe UI Light" w:hAnsi="Segoe UI Light" w:cs="Segoe UI Light"/>
                                <w:b/>
                                <w:bCs/>
                                <w:sz w:val="26"/>
                                <w:szCs w:val="2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5545373" id="Group_x0020_35" o:spid="_x0000_s1032" style="position:absolute;left:0;text-align:left;margin-left:-72.75pt;margin-top:16.7pt;width:612.4pt;height:60.55pt;z-index:251670528;mso-height-relative:margin" coordorigin=",1" coordsize="7777480,76940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">
              <v:rect id="Rectangle_x0020_34" o:spid="_x0000_s1033" style="position:absolute;top:95002;width:7777480;height:711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WYFJwwAA&#10;ANsAAAAPAAAAZHJzL2Rvd25yZXYueG1sRI9BawIxFITvBf9DeAVvNVstRbZGqYIiFAvVHurtsXnd&#10;Dd28LMlT139vCoUeh5n5hpktet+qM8XkAht4HBWgiKtgHdcGPg/rhymoJMgW28Bk4EoJFvPB3QxL&#10;Gy78Qee91CpDOJVooBHpSq1T1ZDHNAodcfa+Q/QoWcZa24iXDPetHhfFs/boOC802NGqoepnf/IG&#10;3K7eTN/jmyzRnQ54lONXkM6Y4X3/+gJKqJf/8F97aw1MnuD3S/4Ben4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sWYFJwwAAANsAAAAPAAAAAAAAAAAAAAAAAJcCAABkcnMvZG93&#10;bnJldi54bWxQSwUGAAAAAAQABAD1AAAAhwMAAAAA&#10;" fillcolor="#d8d8d8 [2732]" stroked="f" strokeweight="1pt"/>
              <v:rect id="Rectangle_x0020_33" o:spid="_x0000_s1034" style="position:absolute;top:237506;width:7777480;height:3797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CxA9xAAA&#10;ANsAAAAPAAAAZHJzL2Rvd25yZXYueG1sRI/RasJAFETfC/7DcoW+1Y3GFomuIpZCA+2DqR9wyV6T&#10;6O7dmF2T9O+7hUIfh5k5w2x2ozWip843jhXMZwkI4tLphisFp6+3pxUIH5A1Gsek4Js87LaThw1m&#10;2g18pL4IlYgQ9hkqqENoMyl9WZNFP3MtcfTOrrMYouwqqTscItwauUiSF2mx4bhQY0uHmsprcbcK&#10;8uTz2RTnj9vhcspfNRu3HO9LpR6n434NItAY/sN/7XetIE3h90v8AXL7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wsQPcQAAADbAAAADwAAAAAAAAAAAAAAAACXAgAAZHJzL2Rv&#10;d25yZXYueG1sUEsFBgAAAAAEAAQA9QAAAIgDAAAAAA==&#10;" fillcolor="#148ad2" stroked="f" strokeweight="1pt">
                <v:textbox>
                  <w:txbxContent>
                    <w:p w14:paraId="5DDF5655" w14:textId="77777777" w:rsidR="00FF3C34" w:rsidRPr="003E6B48" w:rsidRDefault="00FF3C34" w:rsidP="003E6B48">
                      <w:pPr>
                        <w:jc w:val="center"/>
                        <w:rPr>
                          <w:lang w:val="es-419"/>
                        </w:rPr>
                      </w:pPr>
                    </w:p>
                  </w:txbxContent>
                </v:textbox>
              </v:rect>
              <v:roundrect id="Rounded_x0020_Rectangle_x0020_32" o:spid="_x0000_s1035" style="position:absolute;left:6673932;top:1;width:902335;height:769401;visibility:visible;mso-wrap-style:square;v-text-anchor:middle" arcsize="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40fexAAA&#10;ANsAAAAPAAAAZHJzL2Rvd25yZXYueG1sRI9Pi8IwFMTvgt8hPMHbmvqHVbpGUVHwoILuXvb2aJ5t&#10;tXkpSdT67c3CgsdhZn7DTOeNqcSdnC8tK+j3EhDEmdUl5wp+vjcfExA+IGusLJOCJ3mYz9qtKaba&#10;PvhI91PIRYSwT1FBEUKdSumzggz6nq2Jo3e2zmCI0uVSO3xEuKnkIEk+pcGS40KBNa0Kyq6nm1Fw&#10;qZa/zl3H1o6WZX1Z77PDbj9RqttpFl8gAjXhHf5vb7WC4QD+vsQfIGc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+NH3sQAAADbAAAADwAAAAAAAAAAAAAAAACXAgAAZHJzL2Rv&#10;d25yZXYueG1sUEsFBgAAAAAEAAQA9QAAAIgDAAAAAA==&#10;" fillcolor="#7f7f7f [1612]" stroked="f" strokeweight="1pt">
                <v:stroke joinstyle="miter"/>
                <v:shadow on="t" opacity="26214f" mv:blur="50800f" origin="-.5,-.5" offset="26941emu,26941emu"/>
                <v:textbox>
                  <w:txbxContent>
                    <w:p w14:paraId="053C32B8" w14:textId="77777777" w:rsidR="00FF3C34" w:rsidRDefault="00FF3C34" w:rsidP="00B6428D">
                      <w:pPr>
                        <w:spacing w:before="100" w:beforeAutospacing="1" w:after="100" w:afterAutospacing="1" w:line="240" w:lineRule="auto"/>
                        <w:contextualSpacing/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71727BDB" w14:textId="77777777" w:rsidR="00FF3C34" w:rsidRPr="007074CD" w:rsidRDefault="00FF3C34" w:rsidP="00B6428D">
                      <w:pPr>
                        <w:spacing w:before="100" w:beforeAutospacing="1" w:after="100" w:afterAutospacing="1" w:line="240" w:lineRule="auto"/>
                        <w:contextualSpacing/>
                        <w:jc w:val="center"/>
                        <w:rPr>
                          <w:rFonts w:ascii="Segoe UI Light" w:hAnsi="Segoe UI Light" w:cs="Segoe UI Light"/>
                          <w:b/>
                          <w:sz w:val="26"/>
                          <w:szCs w:val="26"/>
                        </w:rPr>
                      </w:pPr>
                      <w:r w:rsidRPr="007074CD">
                        <w:rPr>
                          <w:rFonts w:ascii="Segoe UI Light" w:hAnsi="Segoe UI Light" w:cs="Segoe UI Light"/>
                          <w:b/>
                          <w:bCs/>
                          <w:sz w:val="26"/>
                          <w:szCs w:val="26"/>
                        </w:rPr>
                        <w:fldChar w:fldCharType="begin"/>
                      </w:r>
                      <w:r w:rsidRPr="007074CD">
                        <w:rPr>
                          <w:rFonts w:ascii="Segoe UI Light" w:hAnsi="Segoe UI Light" w:cs="Segoe UI Light"/>
                          <w:b/>
                          <w:bCs/>
                          <w:sz w:val="26"/>
                          <w:szCs w:val="26"/>
                        </w:rPr>
                        <w:instrText xml:space="preserve"> PAGE  \* Arabic  \* MERGEFORMAT </w:instrText>
                      </w:r>
                      <w:r w:rsidRPr="007074CD">
                        <w:rPr>
                          <w:rFonts w:ascii="Segoe UI Light" w:hAnsi="Segoe UI Light" w:cs="Segoe UI Light"/>
                          <w:b/>
                          <w:bCs/>
                          <w:sz w:val="26"/>
                          <w:szCs w:val="26"/>
                        </w:rPr>
                        <w:fldChar w:fldCharType="separate"/>
                      </w:r>
                      <w:r w:rsidR="0039121D">
                        <w:rPr>
                          <w:rFonts w:ascii="Segoe UI Light" w:hAnsi="Segoe UI Light" w:cs="Segoe UI Light"/>
                          <w:b/>
                          <w:bCs/>
                          <w:noProof/>
                          <w:sz w:val="26"/>
                          <w:szCs w:val="26"/>
                        </w:rPr>
                        <w:t>2</w:t>
                      </w:r>
                      <w:r w:rsidRPr="007074CD">
                        <w:rPr>
                          <w:rFonts w:ascii="Segoe UI Light" w:hAnsi="Segoe UI Light" w:cs="Segoe UI Light"/>
                          <w:b/>
                          <w:bCs/>
                          <w:sz w:val="26"/>
                          <w:szCs w:val="26"/>
                        </w:rPr>
                        <w:fldChar w:fldCharType="end"/>
                      </w:r>
                      <w:r w:rsidRPr="007074CD">
                        <w:rPr>
                          <w:rFonts w:ascii="Segoe UI Light" w:hAnsi="Segoe UI Light" w:cs="Segoe UI Light"/>
                          <w:b/>
                          <w:sz w:val="26"/>
                          <w:szCs w:val="26"/>
                        </w:rPr>
                        <w:t xml:space="preserve"> </w:t>
                      </w:r>
                      <w:r w:rsidRPr="007074CD">
                        <w:rPr>
                          <w:rFonts w:ascii="Segoe UI Light" w:hAnsi="Segoe UI Light" w:cs="Segoe UI Light"/>
                          <w:b/>
                          <w:sz w:val="26"/>
                          <w:szCs w:val="26"/>
                        </w:rPr>
                        <w:t xml:space="preserve">de </w:t>
                      </w:r>
                      <w:r w:rsidRPr="007074CD">
                        <w:rPr>
                          <w:rFonts w:ascii="Segoe UI Light" w:hAnsi="Segoe UI Light" w:cs="Segoe UI Light"/>
                          <w:b/>
                          <w:bCs/>
                          <w:sz w:val="26"/>
                          <w:szCs w:val="26"/>
                        </w:rPr>
                        <w:fldChar w:fldCharType="begin"/>
                      </w:r>
                      <w:r w:rsidRPr="007074CD">
                        <w:rPr>
                          <w:rFonts w:ascii="Segoe UI Light" w:hAnsi="Segoe UI Light" w:cs="Segoe UI Light"/>
                          <w:b/>
                          <w:bCs/>
                          <w:sz w:val="26"/>
                          <w:szCs w:val="26"/>
                        </w:rPr>
                        <w:instrText xml:space="preserve"> NUMPAGES  \* Arabic  \* MERGEFORMAT </w:instrText>
                      </w:r>
                      <w:r w:rsidRPr="007074CD">
                        <w:rPr>
                          <w:rFonts w:ascii="Segoe UI Light" w:hAnsi="Segoe UI Light" w:cs="Segoe UI Light"/>
                          <w:b/>
                          <w:bCs/>
                          <w:sz w:val="26"/>
                          <w:szCs w:val="26"/>
                        </w:rPr>
                        <w:fldChar w:fldCharType="separate"/>
                      </w:r>
                      <w:r w:rsidR="0039121D">
                        <w:rPr>
                          <w:rFonts w:ascii="Segoe UI Light" w:hAnsi="Segoe UI Light" w:cs="Segoe UI Light"/>
                          <w:b/>
                          <w:bCs/>
                          <w:noProof/>
                          <w:sz w:val="26"/>
                          <w:szCs w:val="26"/>
                        </w:rPr>
                        <w:t>9</w:t>
                      </w:r>
                      <w:r w:rsidRPr="007074CD">
                        <w:rPr>
                          <w:rFonts w:ascii="Segoe UI Light" w:hAnsi="Segoe UI Light" w:cs="Segoe UI Light"/>
                          <w:b/>
                          <w:bCs/>
                          <w:sz w:val="26"/>
                          <w:szCs w:val="26"/>
                        </w:rPr>
                        <w:fldChar w:fldCharType="end"/>
                      </w:r>
                    </w:p>
                  </w:txbxContent>
                </v:textbox>
              </v:round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6A7BA2" w14:textId="77777777" w:rsidR="00C76F4C" w:rsidRDefault="00C76F4C" w:rsidP="00F32CF6">
      <w:pPr>
        <w:spacing w:after="0" w:line="240" w:lineRule="auto"/>
      </w:pPr>
      <w:r>
        <w:separator/>
      </w:r>
    </w:p>
  </w:footnote>
  <w:footnote w:type="continuationSeparator" w:id="0">
    <w:p w14:paraId="58CFE863" w14:textId="77777777" w:rsidR="00C76F4C" w:rsidRDefault="00C76F4C" w:rsidP="00F32C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4C854D" w14:textId="77777777" w:rsidR="00FF3C34" w:rsidRDefault="00FF3C34">
    <w:pPr>
      <w:pStyle w:val="Header"/>
    </w:pP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77696" behindDoc="0" locked="0" layoutInCell="1" allowOverlap="1" wp14:anchorId="58556130" wp14:editId="5E7E55E9">
              <wp:simplePos x="0" y="0"/>
              <wp:positionH relativeFrom="page">
                <wp:posOffset>201183</wp:posOffset>
              </wp:positionH>
              <wp:positionV relativeFrom="paragraph">
                <wp:posOffset>-199204</wp:posOffset>
              </wp:positionV>
              <wp:extent cx="1727947" cy="726141"/>
              <wp:effectExtent l="0" t="0" r="0" b="0"/>
              <wp:wrapNone/>
              <wp:docPr id="5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7947" cy="72614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08FCB5D" w14:textId="77777777" w:rsidR="00FF3C34" w:rsidRPr="003306FB" w:rsidRDefault="00FF3C34" w:rsidP="009D6A3F">
                          <w:pPr>
                            <w:spacing w:after="0" w:line="240" w:lineRule="auto"/>
                            <w:jc w:val="center"/>
                            <w:rPr>
                              <w:rFonts w:ascii="Impact" w:hAnsi="Impact" w:cs="Segoe UI Semibold"/>
                              <w:color w:val="FFFFFF" w:themeColor="background1"/>
                              <w:sz w:val="72"/>
                              <w:szCs w:val="72"/>
                              <w:lang w:val="es-419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55613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15.85pt;margin-top:-15.7pt;width:136.05pt;height:57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" filled="f" stroked="f">
              <v:textbox>
                <w:txbxContent>
                  <w:p w14:paraId="708FCB5D" w14:textId="77777777" w:rsidR="00FF3C34" w:rsidRPr="003306FB" w:rsidRDefault="00FF3C34" w:rsidP="009D6A3F">
                    <w:pPr>
                      <w:spacing w:after="0" w:line="240" w:lineRule="auto"/>
                      <w:jc w:val="center"/>
                      <w:rPr>
                        <w:rFonts w:ascii="Impact" w:hAnsi="Impact" w:cs="Segoe UI Semibold"/>
                        <w:color w:val="FFFFFF" w:themeColor="background1"/>
                        <w:sz w:val="72"/>
                        <w:szCs w:val="72"/>
                        <w:lang w:val="es-419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 w:rsidRPr="009D6A3F">
      <w:rPr>
        <w:noProof/>
        <w:szCs w:val="24"/>
        <w:lang w:val="en-US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2FB2C5EE" wp14:editId="785FFFB8">
              <wp:simplePos x="0" y="0"/>
              <wp:positionH relativeFrom="column">
                <wp:posOffset>-926465</wp:posOffset>
              </wp:positionH>
              <wp:positionV relativeFrom="paragraph">
                <wp:posOffset>-23495</wp:posOffset>
              </wp:positionV>
              <wp:extent cx="7777480" cy="308610"/>
              <wp:effectExtent l="0" t="0" r="0" b="0"/>
              <wp:wrapNone/>
              <wp:docPr id="38" name="Group 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7480" cy="308610"/>
                        <a:chOff x="0" y="0"/>
                        <a:chExt cx="7777480" cy="308758"/>
                      </a:xfrm>
                    </wpg:grpSpPr>
                    <wps:wsp>
                      <wps:cNvPr id="36" name="Rectangle 36"/>
                      <wps:cNvSpPr/>
                      <wps:spPr>
                        <a:xfrm>
                          <a:off x="0" y="0"/>
                          <a:ext cx="2220686" cy="308758"/>
                        </a:xfrm>
                        <a:prstGeom prst="rect">
                          <a:avLst/>
                        </a:prstGeom>
                        <a:solidFill>
                          <a:srgbClr val="148AD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FA3D5" w14:textId="77777777" w:rsidR="00FF3C34" w:rsidRPr="009D6A3F" w:rsidRDefault="00FF3C34" w:rsidP="009D6A3F">
                            <w:pPr>
                              <w:rPr>
                                <w:rFonts w:cs="Segoe UI"/>
                                <w:b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Rectangle 37"/>
                      <wps:cNvSpPr/>
                      <wps:spPr>
                        <a:xfrm>
                          <a:off x="2291938" y="0"/>
                          <a:ext cx="5485542" cy="30875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729E9" w14:textId="1696A67B" w:rsidR="00FF3C34" w:rsidRDefault="00FF3C34" w:rsidP="003273A3">
                            <w:pPr>
                              <w:pStyle w:val="TextoHeader"/>
                            </w:pPr>
                            <w:r>
                              <w:rPr>
                                <w:lang w:val="es-419"/>
                              </w:rPr>
                              <w:t>Plan de Capacitación</w:t>
                            </w:r>
                            <w:r w:rsidRPr="00FC3E3D">
                              <w:t xml:space="preserve"> </w:t>
                            </w:r>
                            <w:r w:rsidRPr="009274E7">
                              <w:t xml:space="preserve">Transitorio </w:t>
                            </w:r>
                            <w:r>
                              <w:t>Guerrero</w:t>
                            </w:r>
                          </w:p>
                          <w:p w14:paraId="07CCDA69" w14:textId="77777777" w:rsidR="00FF3C34" w:rsidRPr="00EA0538" w:rsidRDefault="00FF3C34" w:rsidP="003273A3">
                            <w:pPr>
                              <w:pStyle w:val="TextoHeader"/>
                            </w:pPr>
                          </w:p>
                          <w:p w14:paraId="0DBF9B07" w14:textId="77777777" w:rsidR="00FF3C34" w:rsidRPr="00F0000E" w:rsidRDefault="00FF3C34" w:rsidP="003273A3">
                            <w:pPr>
                              <w:pStyle w:val="TextoHeader"/>
                              <w:rPr>
                                <w:lang w:val="es-4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FB2C5EE" id="Group 38" o:spid="_x0000_s1029" style="position:absolute;left:0;text-align:left;margin-left:-72.95pt;margin-top:-1.85pt;width:612.4pt;height:24.3pt;z-index:251671552;mso-width-relative:margin;mso-height-relative:margin" coordsize="77774,3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">
              <v:rect id="Rectangle 36" o:spid="_x0000_s1030" style="position:absolute;width:22206;height:30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yzpcMA&#10;AADbAAAADwAAAGRycy9kb3ducmV2LnhtbESP3YrCMBSE74V9h3AWvNN0/WPpGmVRBAW92K4PcGiO&#10;bTU5qU3U+vZGELwcZuYbZjpvrRFXanzlWMFXPwFBnDtdcaFg/7/qfYPwAVmjcUwK7uRhPvvoTDHV&#10;7sZ/dM1CISKEfYoKyhDqVEqfl2TR911NHL2DayyGKJtC6gZvEW6NHCTJRFqsOC6UWNOipPyUXayC&#10;TbIbm+ywPS+O+81Ss3Gj9jJSqvvZ/v6ACNSGd/jVXmsFwwk8v8Qf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3yzpcMAAADbAAAADwAAAAAAAAAAAAAAAACYAgAAZHJzL2Rv&#10;d25yZXYueG1sUEsFBgAAAAAEAAQA9QAAAIgDAAAAAA==&#10;" fillcolor="#148ad2" stroked="f" strokeweight="1pt">
                <v:textbox>
                  <w:txbxContent>
                    <w:p w14:paraId="6DDFA3D5" w14:textId="77777777" w:rsidR="00FF3C34" w:rsidRPr="009D6A3F" w:rsidRDefault="00FF3C34" w:rsidP="009D6A3F">
                      <w:pPr>
                        <w:rPr>
                          <w:rFonts w:cs="Segoe UI"/>
                          <w:b/>
                          <w:szCs w:val="24"/>
                          <w:lang w:val="en-US"/>
                        </w:rPr>
                      </w:pPr>
                    </w:p>
                  </w:txbxContent>
                </v:textbox>
              </v:rect>
              <v:rect id="Rectangle 37" o:spid="_x0000_s1031" style="position:absolute;left:22919;width:54855;height:30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kLacQA&#10;AADbAAAADwAAAGRycy9kb3ducmV2LnhtbESPQWvCQBSE74X+h+UVehHdWKFK6ioaUAQpaBTp8ZF9&#10;JsHs25hdTfz33YLQ4zAz3zDTeWcqcafGlZYVDAcRCOLM6pJzBcfDqj8B4TyyxsoyKXiQg/ns9WWK&#10;sbYt7+me+lwECLsYFRTe17GULivIoBvYmjh4Z9sY9EE2udQNtgFuKvkRRZ/SYMlhocCakoKyS3oz&#10;Cno/p22y9Pr7ck1qOtvdul2mRqn3t27xBcJT5//Dz/ZGKxiN4e9L+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pC2nEAAAA2wAAAA8AAAAAAAAAAAAAAAAAmAIAAGRycy9k&#10;b3ducmV2LnhtbFBLBQYAAAAABAAEAPUAAACJAwAAAAA=&#10;" fillcolor="gray [1629]" stroked="f" strokeweight="1pt">
                <v:textbox>
                  <w:txbxContent>
                    <w:p w14:paraId="216729E9" w14:textId="1696A67B" w:rsidR="00FF3C34" w:rsidRDefault="00FF3C34" w:rsidP="003273A3">
                      <w:pPr>
                        <w:pStyle w:val="TextoHeader"/>
                      </w:pPr>
                      <w:r>
                        <w:rPr>
                          <w:lang w:val="es-419"/>
                        </w:rPr>
                        <w:t>Plan de Capacitación</w:t>
                      </w:r>
                      <w:r w:rsidRPr="00FC3E3D">
                        <w:t xml:space="preserve"> </w:t>
                      </w:r>
                      <w:r w:rsidRPr="009274E7">
                        <w:t xml:space="preserve">Transitorio </w:t>
                      </w:r>
                      <w:r>
                        <w:t>Guerrero</w:t>
                      </w:r>
                    </w:p>
                    <w:p w14:paraId="07CCDA69" w14:textId="77777777" w:rsidR="00FF3C34" w:rsidRPr="00EA0538" w:rsidRDefault="00FF3C34" w:rsidP="003273A3">
                      <w:pPr>
                        <w:pStyle w:val="TextoHeader"/>
                      </w:pPr>
                    </w:p>
                    <w:p w14:paraId="0DBF9B07" w14:textId="77777777" w:rsidR="00FF3C34" w:rsidRPr="00F0000E" w:rsidRDefault="00FF3C34" w:rsidP="003273A3">
                      <w:pPr>
                        <w:pStyle w:val="TextoHeader"/>
                        <w:rPr>
                          <w:lang w:val="es-419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0" behindDoc="0" locked="0" layoutInCell="1" allowOverlap="1" wp14:anchorId="15E221E5" wp14:editId="1F3AFEF9">
              <wp:simplePos x="0" y="0"/>
              <wp:positionH relativeFrom="column">
                <wp:posOffset>6398070</wp:posOffset>
              </wp:positionH>
              <wp:positionV relativeFrom="page">
                <wp:align>top</wp:align>
              </wp:positionV>
              <wp:extent cx="27432" cy="10058400"/>
              <wp:effectExtent l="0" t="0" r="2984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27432" cy="10058400"/>
                      </a:xfrm>
                      <a:prstGeom prst="line">
                        <a:avLst/>
                      </a:prstGeom>
                      <a:ln w="19050">
                        <a:solidFill>
                          <a:schemeClr val="bg1">
                            <a:lumMod val="9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38D53B" id="Straight Connector 2" o:spid="_x0000_s1026" style="position:absolute;flip:x;z-index:25166643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page;mso-width-percent:0;mso-height-percent:0;mso-width-relative:margin;mso-height-relative:margin" from="503.8pt,0" to="505.95pt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" strokecolor="#f2f2f2 [3052]" strokeweight="1.5pt">
              <v:stroke joinstyle="miter"/>
              <w10:wrap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376233" w14:textId="77777777" w:rsidR="00FF3C34" w:rsidRDefault="00FF3C34">
    <w:pPr>
      <w:pStyle w:val="Header"/>
    </w:pPr>
    <w:r w:rsidRPr="00C0634F">
      <w:rPr>
        <w:noProof/>
        <w:lang w:val="en-US"/>
      </w:rPr>
      <w:drawing>
        <wp:anchor distT="0" distB="0" distL="114300" distR="114300" simplePos="0" relativeHeight="251673600" behindDoc="1" locked="0" layoutInCell="1" allowOverlap="1" wp14:anchorId="7B0EABC1" wp14:editId="7CDFFC41">
          <wp:simplePos x="0" y="0"/>
          <wp:positionH relativeFrom="page">
            <wp:posOffset>19050</wp:posOffset>
          </wp:positionH>
          <wp:positionV relativeFrom="paragraph">
            <wp:posOffset>3949700</wp:posOffset>
          </wp:positionV>
          <wp:extent cx="7750810" cy="5646420"/>
          <wp:effectExtent l="0" t="0" r="254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quares-3d-digital-background-free-fi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0810" cy="56464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0634F">
      <w:rPr>
        <w:noProof/>
        <w:lang w:val="en-US"/>
      </w:rPr>
      <w:drawing>
        <wp:anchor distT="0" distB="0" distL="114300" distR="114300" simplePos="0" relativeHeight="251674624" behindDoc="1" locked="0" layoutInCell="1" allowOverlap="1" wp14:anchorId="37DD39A2" wp14:editId="3CF8C49C">
          <wp:simplePos x="0" y="0"/>
          <wp:positionH relativeFrom="column">
            <wp:posOffset>3571875</wp:posOffset>
          </wp:positionH>
          <wp:positionV relativeFrom="paragraph">
            <wp:posOffset>6996430</wp:posOffset>
          </wp:positionV>
          <wp:extent cx="2895600" cy="1591310"/>
          <wp:effectExtent l="0" t="0" r="0" b="889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95600" cy="15913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0634F">
      <w:rPr>
        <w:noProof/>
        <w:lang w:val="en-US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2E9B5676" wp14:editId="1850B2C7">
              <wp:simplePos x="0" y="0"/>
              <wp:positionH relativeFrom="column">
                <wp:posOffset>-914400</wp:posOffset>
              </wp:positionH>
              <wp:positionV relativeFrom="paragraph">
                <wp:posOffset>403761</wp:posOffset>
              </wp:positionV>
              <wp:extent cx="7766421" cy="3550724"/>
              <wp:effectExtent l="0" t="0" r="25400" b="12065"/>
              <wp:wrapNone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6421" cy="3550724"/>
                        <a:chOff x="0" y="0"/>
                        <a:chExt cx="7766421" cy="3550724"/>
                      </a:xfrm>
                    </wpg:grpSpPr>
                    <wps:wsp>
                      <wps:cNvPr id="7" name="Rectangle 7"/>
                      <wps:cNvSpPr/>
                      <wps:spPr>
                        <a:xfrm>
                          <a:off x="0" y="0"/>
                          <a:ext cx="7766231" cy="2014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59377"/>
                          <a:ext cx="7766050" cy="30175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/>
                      <wps:cNvSpPr/>
                      <wps:spPr>
                        <a:xfrm>
                          <a:off x="0" y="2945081"/>
                          <a:ext cx="5272487" cy="23750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Rectangle 4"/>
                      <wps:cNvSpPr/>
                      <wps:spPr>
                        <a:xfrm>
                          <a:off x="4441371" y="2565072"/>
                          <a:ext cx="3325050" cy="98565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6D5DCE7" id="Group 8" o:spid="_x0000_s1026" style="position:absolute;margin-left:-1in;margin-top:31.8pt;width:611.55pt;height:279.6pt;z-index:251675648;mso-height-relative:margin" coordsize="77664,35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">
              <v:rect id="Rectangle 7" o:spid="_x0000_s1027" style="position:absolute;width:77662;height:20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XgEMUA&#10;AADaAAAADwAAAGRycy9kb3ducmV2LnhtbESPT2sCMRTE70K/Q3gFb5qtiLarUVpBrH8ualuvj83r&#10;7uLmZUmirn76RhB6HGbmN8x42phKnMn50rKCl24CgjizuuRcwdd+3nkF4QOyxsoyKbiSh+nkqTXG&#10;VNsLb+m8C7mIEPYpKihCqFMpfVaQQd+1NXH0fq0zGKJ0udQOLxFuKtlLkoE0WHJcKLCmWUHZcXcy&#10;CubmY7tcfV/3x7dZf31wt5/FbdNTqv3cvI9ABGrCf/jR/tQKhnC/Em+An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9eAQxQAAANoAAAAPAAAAAAAAAAAAAAAAAJgCAABkcnMv&#10;ZG93bnJldi54bWxQSwUGAAAAAAQABAD1AAAAigMAAAAA&#10;" fillcolor="#bfbfbf [2412]" stroked="f" strokeweight="1pt"/>
              <v:rect id="Rectangle 3" o:spid="_x0000_s1028" style="position:absolute;top:593;width:77660;height:30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4WBsQA&#10;AADaAAAADwAAAGRycy9kb3ducmV2LnhtbESPQWsCMRSE7wX/Q3iCt5rVlqJbo4hS6GHBuirY22Pz&#10;ulm6eVmSqNt/3wiFHoeZ+YZZrHrbiiv50DhWMBlnIIgrpxuuFRwPb48zECEia2wdk4IfCrBaDh4W&#10;mGt34z1dy1iLBOGQowITY5dLGSpDFsPYdcTJ+3LeYkzS11J7vCW4beU0y16kxYbTgsGONoaq7/Ji&#10;FZyM2853xbmgD12cPrfT86T0z0qNhv36FUSkPv6H/9rvWsET3K+k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OFgbEAAAA2gAAAA8AAAAAAAAAAAAAAAAAmAIAAGRycy9k&#10;b3ducmV2LnhtbFBLBQYAAAAABAAEAPUAAACJAwAAAAA=&#10;" fillcolor="#1f3763 [1608]" stroked="f" strokeweight="1pt"/>
              <v:rect id="Rectangle 5" o:spid="_x0000_s1029" style="position:absolute;top:29450;width:52724;height:2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vb/MUA&#10;AADaAAAADwAAAGRycy9kb3ducmV2LnhtbESPT2sCMRTE70K/Q3gFb5qtqLSrUVpBrH8ualuvj83r&#10;7uLmZUmirn76RhB6HGbmN8x42phKnMn50rKCl24CgjizuuRcwdd+3nkF4QOyxsoyKbiSh+nkqTXG&#10;VNsLb+m8C7mIEPYpKihCqFMpfVaQQd+1NXH0fq0zGKJ0udQOLxFuKtlLkqE0WHJcKLCmWUHZcXcy&#10;CubmY7tcfV/3x7dZf31wt5/FbdNTqv3cvI9ABGrCf/jR/tQKBnC/Em+An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a9v8xQAAANoAAAAPAAAAAAAAAAAAAAAAAJgCAABkcnMv&#10;ZG93bnJldi54bWxQSwUGAAAAAAQABAD1AAAAigMAAAAA&#10;" fillcolor="#bfbfbf [2412]" stroked="f" strokeweight="1pt"/>
              <v:rect id="Rectangle 4" o:spid="_x0000_s1030" style="position:absolute;left:44413;top:25650;width:33251;height:9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oqUsMA&#10;AADaAAAADwAAAGRycy9kb3ducmV2LnhtbESPQWvCQBSE70L/w/IKvemmpZES3YRQsLSXorbQ6yP7&#10;TKLZt3F3NfHfdwXB4zAz3zDLYjSdOJPzrWUFz7MEBHFldcu1gt+f1fQNhA/IGjvLpOBCHor8YbLE&#10;TNuBN3TehlpECPsMFTQh9JmUvmrIoJ/Znjh6O+sMhihdLbXDIcJNJ1+SZC4NthwXGuzpvaHqsD0Z&#10;BTqpT3/79Jh+lW5Dw8c6Lb8vvVJPj2O5ABFoDPfwrf2pFbzC9Uq8ATL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hoqUsMAAADaAAAADwAAAAAAAAAAAAAAAACYAgAAZHJzL2Rv&#10;d25yZXYueG1sUEsFBgAAAAAEAAQA9QAAAIgDAAAAAA==&#10;" fillcolor="#f2f2f2 [3052]" strokecolor="#bfbfbf [2412]" strokeweight="1pt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2E7855" w14:textId="77777777" w:rsidR="00FF3C34" w:rsidRDefault="00FF3C34">
    <w:pPr>
      <w:pStyle w:val="Head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6AE741D3" wp14:editId="44D52B12">
              <wp:simplePos x="0" y="0"/>
              <wp:positionH relativeFrom="column">
                <wp:posOffset>-914400</wp:posOffset>
              </wp:positionH>
              <wp:positionV relativeFrom="paragraph">
                <wp:posOffset>-160317</wp:posOffset>
              </wp:positionV>
              <wp:extent cx="7777480" cy="308758"/>
              <wp:effectExtent l="0" t="0" r="0" b="0"/>
              <wp:wrapNone/>
              <wp:docPr id="39" name="Group 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7480" cy="308758"/>
                        <a:chOff x="0" y="0"/>
                        <a:chExt cx="7777480" cy="308758"/>
                      </a:xfrm>
                    </wpg:grpSpPr>
                    <wps:wsp>
                      <wps:cNvPr id="40" name="Rectangle 40"/>
                      <wps:cNvSpPr/>
                      <wps:spPr>
                        <a:xfrm>
                          <a:off x="0" y="0"/>
                          <a:ext cx="2220686" cy="30875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1" name="Rectangle 41"/>
                      <wps:cNvSpPr/>
                      <wps:spPr>
                        <a:xfrm>
                          <a:off x="2291938" y="0"/>
                          <a:ext cx="5485542" cy="30875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14ABF17" id="Group 39" o:spid="_x0000_s1026" style="position:absolute;margin-left:-1in;margin-top:-12.6pt;width:612.4pt;height:24.3pt;z-index:251668480" coordsize="77774,3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">
              <v:rect id="Rectangle 40" o:spid="_x0000_s1027" style="position:absolute;width:22206;height:30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zn1MEA&#10;AADbAAAADwAAAGRycy9kb3ducmV2LnhtbERPTYvCMBC9L/gfwgje1tTiFq1GEUHcyx5Wi+BtbMa2&#10;2ExqE233328OgsfH+16ue1OLJ7WusqxgMo5AEOdWV1woyI67zxkI55E11pZJwR85WK8GH0tMte34&#10;l54HX4gQwi5FBaX3TSqly0sy6Ma2IQ7c1bYGfYBtIXWLXQg3tYyjKJEGKw4NJTa0LSm/HR5GQZz1&#10;X3H3s5ufztllHyWP+zamRKnRsN8sQHjq/Vv8cn9rBdOwPnwJP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c59TBAAAA2wAAAA8AAAAAAAAAAAAAAAAAmAIAAGRycy9kb3du&#10;cmV2LnhtbFBLBQYAAAAABAAEAPUAAACGAwAAAAA=&#10;" fillcolor="#f2f2f2 [3052]" stroked="f" strokeweight="1pt"/>
              <v:rect id="Rectangle 41" o:spid="_x0000_s1028" style="position:absolute;left:22919;width:54855;height:30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pF+8QA&#10;AADbAAAADwAAAGRycy9kb3ducmV2LnhtbESPQWvCQBSE7wX/w/KEXsRsLKVIdBUNKEIp1Cji8ZF9&#10;JsHs25hdTfrvuwWhx2FmvmHmy97U4kGtqywrmEQxCOLc6ooLBcfDZjwF4TyyxtoyKfghB8vF4GWO&#10;ibYd7+mR+UIECLsEFZTeN4mULi/JoItsQxy8i20N+iDbQuoWuwA3tXyL4w9psOKwUGJDaUn5Nbsb&#10;BaPz6TNde/11vaUNXez3tltnRqnXYb+agfDU+//ws73TCt4n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KRfvEAAAA2wAAAA8AAAAAAAAAAAAAAAAAmAIAAGRycy9k&#10;b3ducmV2LnhtbFBLBQYAAAAABAAEAPUAAACJAwAAAAA=&#10;" fillcolor="gray [1629]" stroked="f" strokeweight="1pt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51F5E"/>
    <w:multiLevelType w:val="hybridMultilevel"/>
    <w:tmpl w:val="93D015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3D753A"/>
    <w:multiLevelType w:val="hybridMultilevel"/>
    <w:tmpl w:val="93D015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D05B83"/>
    <w:multiLevelType w:val="hybridMultilevel"/>
    <w:tmpl w:val="E38030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90B45"/>
    <w:multiLevelType w:val="hybridMultilevel"/>
    <w:tmpl w:val="93D015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2816DD7"/>
    <w:multiLevelType w:val="hybridMultilevel"/>
    <w:tmpl w:val="93D015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C2703CD"/>
    <w:multiLevelType w:val="hybridMultilevel"/>
    <w:tmpl w:val="DEE8F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EF3686"/>
    <w:multiLevelType w:val="hybridMultilevel"/>
    <w:tmpl w:val="93D015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6C12BB7"/>
    <w:multiLevelType w:val="hybridMultilevel"/>
    <w:tmpl w:val="93D015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6C34D16"/>
    <w:multiLevelType w:val="hybridMultilevel"/>
    <w:tmpl w:val="93D015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D4F6964"/>
    <w:multiLevelType w:val="hybridMultilevel"/>
    <w:tmpl w:val="DC565130"/>
    <w:lvl w:ilvl="0" w:tplc="08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0">
    <w:nsid w:val="66F5176E"/>
    <w:multiLevelType w:val="hybridMultilevel"/>
    <w:tmpl w:val="29D8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020FCD"/>
    <w:multiLevelType w:val="hybridMultilevel"/>
    <w:tmpl w:val="93D015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BD44F9A"/>
    <w:multiLevelType w:val="hybridMultilevel"/>
    <w:tmpl w:val="93D015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DCF4D1B"/>
    <w:multiLevelType w:val="hybridMultilevel"/>
    <w:tmpl w:val="93D015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4"/>
  </w:num>
  <w:num w:numId="5">
    <w:abstractNumId w:val="11"/>
  </w:num>
  <w:num w:numId="6">
    <w:abstractNumId w:val="1"/>
  </w:num>
  <w:num w:numId="7">
    <w:abstractNumId w:val="0"/>
  </w:num>
  <w:num w:numId="8">
    <w:abstractNumId w:val="3"/>
  </w:num>
  <w:num w:numId="9">
    <w:abstractNumId w:val="10"/>
  </w:num>
  <w:num w:numId="10">
    <w:abstractNumId w:val="13"/>
  </w:num>
  <w:num w:numId="11">
    <w:abstractNumId w:val="6"/>
  </w:num>
  <w:num w:numId="12">
    <w:abstractNumId w:val="12"/>
  </w:num>
  <w:num w:numId="13">
    <w:abstractNumId w:val="9"/>
  </w:num>
  <w:num w:numId="14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23F"/>
    <w:rsid w:val="0000064E"/>
    <w:rsid w:val="00003DF0"/>
    <w:rsid w:val="00006D8A"/>
    <w:rsid w:val="000075C1"/>
    <w:rsid w:val="00010145"/>
    <w:rsid w:val="000116B6"/>
    <w:rsid w:val="0001795B"/>
    <w:rsid w:val="000214F2"/>
    <w:rsid w:val="000225FD"/>
    <w:rsid w:val="000245EA"/>
    <w:rsid w:val="00024803"/>
    <w:rsid w:val="0002669A"/>
    <w:rsid w:val="00026BE3"/>
    <w:rsid w:val="0003199A"/>
    <w:rsid w:val="00032240"/>
    <w:rsid w:val="000339DD"/>
    <w:rsid w:val="000355FE"/>
    <w:rsid w:val="000360AC"/>
    <w:rsid w:val="00040FAF"/>
    <w:rsid w:val="00041FEF"/>
    <w:rsid w:val="0005044A"/>
    <w:rsid w:val="00051403"/>
    <w:rsid w:val="00053F7B"/>
    <w:rsid w:val="0005443C"/>
    <w:rsid w:val="00056E39"/>
    <w:rsid w:val="00061B76"/>
    <w:rsid w:val="00066C46"/>
    <w:rsid w:val="00067FEC"/>
    <w:rsid w:val="00070296"/>
    <w:rsid w:val="0007446D"/>
    <w:rsid w:val="000822D4"/>
    <w:rsid w:val="000831AC"/>
    <w:rsid w:val="00085A82"/>
    <w:rsid w:val="000866EB"/>
    <w:rsid w:val="00087ACB"/>
    <w:rsid w:val="000907F6"/>
    <w:rsid w:val="0009303F"/>
    <w:rsid w:val="00096D57"/>
    <w:rsid w:val="000A3D5E"/>
    <w:rsid w:val="000A4D0A"/>
    <w:rsid w:val="000A51B4"/>
    <w:rsid w:val="000B0836"/>
    <w:rsid w:val="000B1E15"/>
    <w:rsid w:val="000B6303"/>
    <w:rsid w:val="000B6A4C"/>
    <w:rsid w:val="000C26CD"/>
    <w:rsid w:val="000C442F"/>
    <w:rsid w:val="000C5C3D"/>
    <w:rsid w:val="000C7A1D"/>
    <w:rsid w:val="000D459B"/>
    <w:rsid w:val="000D4E3E"/>
    <w:rsid w:val="000E23F6"/>
    <w:rsid w:val="000E3607"/>
    <w:rsid w:val="000E3A2A"/>
    <w:rsid w:val="000E6A46"/>
    <w:rsid w:val="000F0019"/>
    <w:rsid w:val="000F4F10"/>
    <w:rsid w:val="00100E22"/>
    <w:rsid w:val="00100F06"/>
    <w:rsid w:val="00105C49"/>
    <w:rsid w:val="00106556"/>
    <w:rsid w:val="0010728C"/>
    <w:rsid w:val="00110DAA"/>
    <w:rsid w:val="00111A85"/>
    <w:rsid w:val="00113B8C"/>
    <w:rsid w:val="001157DB"/>
    <w:rsid w:val="001158C9"/>
    <w:rsid w:val="0012255C"/>
    <w:rsid w:val="001239D1"/>
    <w:rsid w:val="00124138"/>
    <w:rsid w:val="001336A9"/>
    <w:rsid w:val="00140E15"/>
    <w:rsid w:val="0014554B"/>
    <w:rsid w:val="00147B4B"/>
    <w:rsid w:val="00151152"/>
    <w:rsid w:val="001518AC"/>
    <w:rsid w:val="00153850"/>
    <w:rsid w:val="0015674E"/>
    <w:rsid w:val="00160B8A"/>
    <w:rsid w:val="001622FD"/>
    <w:rsid w:val="00166BEF"/>
    <w:rsid w:val="00167491"/>
    <w:rsid w:val="00172787"/>
    <w:rsid w:val="00172B0E"/>
    <w:rsid w:val="00173050"/>
    <w:rsid w:val="00173F1E"/>
    <w:rsid w:val="001839BC"/>
    <w:rsid w:val="00184987"/>
    <w:rsid w:val="001861E2"/>
    <w:rsid w:val="00186847"/>
    <w:rsid w:val="001919C9"/>
    <w:rsid w:val="00195F5A"/>
    <w:rsid w:val="001963D8"/>
    <w:rsid w:val="0019671C"/>
    <w:rsid w:val="001A0AA5"/>
    <w:rsid w:val="001A196B"/>
    <w:rsid w:val="001A3BFF"/>
    <w:rsid w:val="001A6AD0"/>
    <w:rsid w:val="001B0E4C"/>
    <w:rsid w:val="001B1D6D"/>
    <w:rsid w:val="001B735A"/>
    <w:rsid w:val="001C0F21"/>
    <w:rsid w:val="001C2177"/>
    <w:rsid w:val="001C7C2D"/>
    <w:rsid w:val="001E02EC"/>
    <w:rsid w:val="001E0E05"/>
    <w:rsid w:val="001E0F19"/>
    <w:rsid w:val="001E238B"/>
    <w:rsid w:val="001F187A"/>
    <w:rsid w:val="00202344"/>
    <w:rsid w:val="0021033E"/>
    <w:rsid w:val="002125BA"/>
    <w:rsid w:val="002128E8"/>
    <w:rsid w:val="00214AD8"/>
    <w:rsid w:val="002211BE"/>
    <w:rsid w:val="00221882"/>
    <w:rsid w:val="002225CE"/>
    <w:rsid w:val="0022374F"/>
    <w:rsid w:val="002247B9"/>
    <w:rsid w:val="00230A75"/>
    <w:rsid w:val="00230E00"/>
    <w:rsid w:val="0023127A"/>
    <w:rsid w:val="002328CA"/>
    <w:rsid w:val="00232BAC"/>
    <w:rsid w:val="00234565"/>
    <w:rsid w:val="00235F8E"/>
    <w:rsid w:val="00240AC2"/>
    <w:rsid w:val="00240BA9"/>
    <w:rsid w:val="00253F3C"/>
    <w:rsid w:val="00257B97"/>
    <w:rsid w:val="0026264C"/>
    <w:rsid w:val="00262A62"/>
    <w:rsid w:val="0026638A"/>
    <w:rsid w:val="0027076A"/>
    <w:rsid w:val="00274D0C"/>
    <w:rsid w:val="00284A09"/>
    <w:rsid w:val="00285F63"/>
    <w:rsid w:val="00286849"/>
    <w:rsid w:val="00287F6E"/>
    <w:rsid w:val="00290835"/>
    <w:rsid w:val="0029184B"/>
    <w:rsid w:val="00292453"/>
    <w:rsid w:val="002945CA"/>
    <w:rsid w:val="002A029B"/>
    <w:rsid w:val="002A12E2"/>
    <w:rsid w:val="002A3B51"/>
    <w:rsid w:val="002A5170"/>
    <w:rsid w:val="002A74DA"/>
    <w:rsid w:val="002A7E9F"/>
    <w:rsid w:val="002B0C3C"/>
    <w:rsid w:val="002B1424"/>
    <w:rsid w:val="002B2F6C"/>
    <w:rsid w:val="002C013E"/>
    <w:rsid w:val="002C1703"/>
    <w:rsid w:val="002C19A5"/>
    <w:rsid w:val="002C2B68"/>
    <w:rsid w:val="002C5E58"/>
    <w:rsid w:val="002D4D46"/>
    <w:rsid w:val="002D5E92"/>
    <w:rsid w:val="002D7097"/>
    <w:rsid w:val="002E59E6"/>
    <w:rsid w:val="002E6DE5"/>
    <w:rsid w:val="002F0CB5"/>
    <w:rsid w:val="002F1BC2"/>
    <w:rsid w:val="002F3A51"/>
    <w:rsid w:val="002F6BAD"/>
    <w:rsid w:val="002F7C48"/>
    <w:rsid w:val="002F7D26"/>
    <w:rsid w:val="003057C1"/>
    <w:rsid w:val="003060F8"/>
    <w:rsid w:val="003072BA"/>
    <w:rsid w:val="003109EF"/>
    <w:rsid w:val="00315F76"/>
    <w:rsid w:val="00317977"/>
    <w:rsid w:val="00322F7F"/>
    <w:rsid w:val="00325E3A"/>
    <w:rsid w:val="003273A3"/>
    <w:rsid w:val="00327690"/>
    <w:rsid w:val="0032781A"/>
    <w:rsid w:val="003306FB"/>
    <w:rsid w:val="00331645"/>
    <w:rsid w:val="0034022E"/>
    <w:rsid w:val="003431E5"/>
    <w:rsid w:val="0034738B"/>
    <w:rsid w:val="0035326B"/>
    <w:rsid w:val="00354D5C"/>
    <w:rsid w:val="00356D40"/>
    <w:rsid w:val="00356ED2"/>
    <w:rsid w:val="00357203"/>
    <w:rsid w:val="00366418"/>
    <w:rsid w:val="00373388"/>
    <w:rsid w:val="00382205"/>
    <w:rsid w:val="0038291E"/>
    <w:rsid w:val="003856E6"/>
    <w:rsid w:val="00386392"/>
    <w:rsid w:val="0039121D"/>
    <w:rsid w:val="00392201"/>
    <w:rsid w:val="00392785"/>
    <w:rsid w:val="003A6F96"/>
    <w:rsid w:val="003B1805"/>
    <w:rsid w:val="003B4CBB"/>
    <w:rsid w:val="003B5A5E"/>
    <w:rsid w:val="003C2516"/>
    <w:rsid w:val="003C3B2E"/>
    <w:rsid w:val="003C7692"/>
    <w:rsid w:val="003D4878"/>
    <w:rsid w:val="003E18BB"/>
    <w:rsid w:val="003E1B19"/>
    <w:rsid w:val="003E68F3"/>
    <w:rsid w:val="003E6B48"/>
    <w:rsid w:val="003F25D3"/>
    <w:rsid w:val="003F32AC"/>
    <w:rsid w:val="00400DD9"/>
    <w:rsid w:val="00405082"/>
    <w:rsid w:val="004056B8"/>
    <w:rsid w:val="00407720"/>
    <w:rsid w:val="00410277"/>
    <w:rsid w:val="0041080E"/>
    <w:rsid w:val="00411862"/>
    <w:rsid w:val="004139FC"/>
    <w:rsid w:val="00414F1F"/>
    <w:rsid w:val="00416CAB"/>
    <w:rsid w:val="00420D1A"/>
    <w:rsid w:val="004219D2"/>
    <w:rsid w:val="00422421"/>
    <w:rsid w:val="004249F8"/>
    <w:rsid w:val="00425AA2"/>
    <w:rsid w:val="00427985"/>
    <w:rsid w:val="00430A75"/>
    <w:rsid w:val="00431E06"/>
    <w:rsid w:val="004350D1"/>
    <w:rsid w:val="00435768"/>
    <w:rsid w:val="0043739A"/>
    <w:rsid w:val="00441325"/>
    <w:rsid w:val="00442A43"/>
    <w:rsid w:val="00442FDF"/>
    <w:rsid w:val="00445967"/>
    <w:rsid w:val="00450DA3"/>
    <w:rsid w:val="00451FCA"/>
    <w:rsid w:val="0045353A"/>
    <w:rsid w:val="00462FB5"/>
    <w:rsid w:val="00463A4C"/>
    <w:rsid w:val="0046561D"/>
    <w:rsid w:val="00466D74"/>
    <w:rsid w:val="00467F9B"/>
    <w:rsid w:val="0047327A"/>
    <w:rsid w:val="004745E6"/>
    <w:rsid w:val="00475002"/>
    <w:rsid w:val="00476A96"/>
    <w:rsid w:val="004773A8"/>
    <w:rsid w:val="0048147F"/>
    <w:rsid w:val="0048676D"/>
    <w:rsid w:val="00486A0B"/>
    <w:rsid w:val="00487BB2"/>
    <w:rsid w:val="0049026F"/>
    <w:rsid w:val="004937FC"/>
    <w:rsid w:val="004A469D"/>
    <w:rsid w:val="004A595E"/>
    <w:rsid w:val="004B1BCC"/>
    <w:rsid w:val="004B20C1"/>
    <w:rsid w:val="004B613F"/>
    <w:rsid w:val="004C59C5"/>
    <w:rsid w:val="004C7964"/>
    <w:rsid w:val="004D15C8"/>
    <w:rsid w:val="004D72CF"/>
    <w:rsid w:val="004D7379"/>
    <w:rsid w:val="004E2799"/>
    <w:rsid w:val="004E3B96"/>
    <w:rsid w:val="004E6E36"/>
    <w:rsid w:val="004F0965"/>
    <w:rsid w:val="004F17ED"/>
    <w:rsid w:val="004F370F"/>
    <w:rsid w:val="004F3BE3"/>
    <w:rsid w:val="004F6469"/>
    <w:rsid w:val="004F7062"/>
    <w:rsid w:val="0050596E"/>
    <w:rsid w:val="00506C52"/>
    <w:rsid w:val="00513987"/>
    <w:rsid w:val="00526678"/>
    <w:rsid w:val="00530253"/>
    <w:rsid w:val="00530D13"/>
    <w:rsid w:val="00535384"/>
    <w:rsid w:val="00535EF5"/>
    <w:rsid w:val="005360A5"/>
    <w:rsid w:val="0053626A"/>
    <w:rsid w:val="005407D4"/>
    <w:rsid w:val="005435A4"/>
    <w:rsid w:val="005450C5"/>
    <w:rsid w:val="00550631"/>
    <w:rsid w:val="005514EC"/>
    <w:rsid w:val="00553F14"/>
    <w:rsid w:val="00554CFC"/>
    <w:rsid w:val="0055701A"/>
    <w:rsid w:val="00560196"/>
    <w:rsid w:val="00560B9F"/>
    <w:rsid w:val="005614B2"/>
    <w:rsid w:val="0056447D"/>
    <w:rsid w:val="00565312"/>
    <w:rsid w:val="00565886"/>
    <w:rsid w:val="0056653F"/>
    <w:rsid w:val="005724B3"/>
    <w:rsid w:val="005844C8"/>
    <w:rsid w:val="00586183"/>
    <w:rsid w:val="005862EE"/>
    <w:rsid w:val="00591E35"/>
    <w:rsid w:val="005A0055"/>
    <w:rsid w:val="005A0A77"/>
    <w:rsid w:val="005B0AEE"/>
    <w:rsid w:val="005B0B15"/>
    <w:rsid w:val="005B0F6E"/>
    <w:rsid w:val="005B3755"/>
    <w:rsid w:val="005B4D27"/>
    <w:rsid w:val="005B61AC"/>
    <w:rsid w:val="005C08A6"/>
    <w:rsid w:val="005C172E"/>
    <w:rsid w:val="005D4D4D"/>
    <w:rsid w:val="005D62AD"/>
    <w:rsid w:val="005E361B"/>
    <w:rsid w:val="005E3A62"/>
    <w:rsid w:val="005E3B8D"/>
    <w:rsid w:val="005E4166"/>
    <w:rsid w:val="005F36A5"/>
    <w:rsid w:val="005F7852"/>
    <w:rsid w:val="00603271"/>
    <w:rsid w:val="0061148C"/>
    <w:rsid w:val="00612B08"/>
    <w:rsid w:val="00613408"/>
    <w:rsid w:val="006155FF"/>
    <w:rsid w:val="00620F42"/>
    <w:rsid w:val="00622D5E"/>
    <w:rsid w:val="006248BE"/>
    <w:rsid w:val="00635545"/>
    <w:rsid w:val="006431C6"/>
    <w:rsid w:val="0065051B"/>
    <w:rsid w:val="0065182F"/>
    <w:rsid w:val="00653692"/>
    <w:rsid w:val="00663B14"/>
    <w:rsid w:val="00665FBD"/>
    <w:rsid w:val="00672211"/>
    <w:rsid w:val="0067683F"/>
    <w:rsid w:val="006841FB"/>
    <w:rsid w:val="00684FEA"/>
    <w:rsid w:val="00685570"/>
    <w:rsid w:val="00686FC1"/>
    <w:rsid w:val="00692187"/>
    <w:rsid w:val="00693D8E"/>
    <w:rsid w:val="006975D7"/>
    <w:rsid w:val="00697EC9"/>
    <w:rsid w:val="006A5A85"/>
    <w:rsid w:val="006A5CA2"/>
    <w:rsid w:val="006B6423"/>
    <w:rsid w:val="006C0770"/>
    <w:rsid w:val="006C1709"/>
    <w:rsid w:val="006C405A"/>
    <w:rsid w:val="006C497D"/>
    <w:rsid w:val="006C6E5E"/>
    <w:rsid w:val="006C75B3"/>
    <w:rsid w:val="006D2FF2"/>
    <w:rsid w:val="006D6B15"/>
    <w:rsid w:val="006E22AD"/>
    <w:rsid w:val="006F575A"/>
    <w:rsid w:val="00700C17"/>
    <w:rsid w:val="00701A9D"/>
    <w:rsid w:val="00701CB5"/>
    <w:rsid w:val="007048C8"/>
    <w:rsid w:val="00706414"/>
    <w:rsid w:val="007074CD"/>
    <w:rsid w:val="0071073C"/>
    <w:rsid w:val="007117A3"/>
    <w:rsid w:val="0071263B"/>
    <w:rsid w:val="00720E52"/>
    <w:rsid w:val="007213AD"/>
    <w:rsid w:val="00722613"/>
    <w:rsid w:val="0072355A"/>
    <w:rsid w:val="0072530B"/>
    <w:rsid w:val="007254ED"/>
    <w:rsid w:val="00731C50"/>
    <w:rsid w:val="00732403"/>
    <w:rsid w:val="007346BC"/>
    <w:rsid w:val="007361F8"/>
    <w:rsid w:val="00736845"/>
    <w:rsid w:val="00746339"/>
    <w:rsid w:val="007549E0"/>
    <w:rsid w:val="00756753"/>
    <w:rsid w:val="00760A94"/>
    <w:rsid w:val="00761079"/>
    <w:rsid w:val="0076675E"/>
    <w:rsid w:val="007670D1"/>
    <w:rsid w:val="00767B2E"/>
    <w:rsid w:val="007768BE"/>
    <w:rsid w:val="00782556"/>
    <w:rsid w:val="00785206"/>
    <w:rsid w:val="007852A3"/>
    <w:rsid w:val="00786E6A"/>
    <w:rsid w:val="00787D8A"/>
    <w:rsid w:val="00790EBD"/>
    <w:rsid w:val="0079114D"/>
    <w:rsid w:val="007938BD"/>
    <w:rsid w:val="007956A7"/>
    <w:rsid w:val="007A2A62"/>
    <w:rsid w:val="007A3684"/>
    <w:rsid w:val="007A420A"/>
    <w:rsid w:val="007A5DBD"/>
    <w:rsid w:val="007B10A4"/>
    <w:rsid w:val="007B46C7"/>
    <w:rsid w:val="007B532B"/>
    <w:rsid w:val="007C16AB"/>
    <w:rsid w:val="007C49F0"/>
    <w:rsid w:val="007C6188"/>
    <w:rsid w:val="007C6AE2"/>
    <w:rsid w:val="007D6301"/>
    <w:rsid w:val="007D64A8"/>
    <w:rsid w:val="007D6568"/>
    <w:rsid w:val="007D7F60"/>
    <w:rsid w:val="007E0C29"/>
    <w:rsid w:val="007E1483"/>
    <w:rsid w:val="007E282F"/>
    <w:rsid w:val="007E5C5F"/>
    <w:rsid w:val="007E6243"/>
    <w:rsid w:val="007E6DAF"/>
    <w:rsid w:val="007E70C0"/>
    <w:rsid w:val="007F277E"/>
    <w:rsid w:val="007F597C"/>
    <w:rsid w:val="007F78CA"/>
    <w:rsid w:val="00805BBD"/>
    <w:rsid w:val="00807165"/>
    <w:rsid w:val="00813971"/>
    <w:rsid w:val="0082467D"/>
    <w:rsid w:val="0082575D"/>
    <w:rsid w:val="0083107D"/>
    <w:rsid w:val="00834775"/>
    <w:rsid w:val="00835D4E"/>
    <w:rsid w:val="008450BA"/>
    <w:rsid w:val="008451F6"/>
    <w:rsid w:val="00850520"/>
    <w:rsid w:val="00864258"/>
    <w:rsid w:val="008647FF"/>
    <w:rsid w:val="0086549A"/>
    <w:rsid w:val="00871858"/>
    <w:rsid w:val="008747F7"/>
    <w:rsid w:val="00876054"/>
    <w:rsid w:val="008772F3"/>
    <w:rsid w:val="00877613"/>
    <w:rsid w:val="008777BE"/>
    <w:rsid w:val="0088027F"/>
    <w:rsid w:val="00886290"/>
    <w:rsid w:val="00886EAF"/>
    <w:rsid w:val="0089027C"/>
    <w:rsid w:val="00890FFA"/>
    <w:rsid w:val="00891958"/>
    <w:rsid w:val="00894E46"/>
    <w:rsid w:val="00895D47"/>
    <w:rsid w:val="008A0AC5"/>
    <w:rsid w:val="008A1DD0"/>
    <w:rsid w:val="008A7FCF"/>
    <w:rsid w:val="008B3686"/>
    <w:rsid w:val="008B5201"/>
    <w:rsid w:val="008B5419"/>
    <w:rsid w:val="008B587C"/>
    <w:rsid w:val="008B7DF5"/>
    <w:rsid w:val="008C7883"/>
    <w:rsid w:val="008D0DDC"/>
    <w:rsid w:val="008D1F80"/>
    <w:rsid w:val="008D3156"/>
    <w:rsid w:val="008D3EB0"/>
    <w:rsid w:val="008D5F84"/>
    <w:rsid w:val="008D61AD"/>
    <w:rsid w:val="008D7682"/>
    <w:rsid w:val="008E5182"/>
    <w:rsid w:val="008E6159"/>
    <w:rsid w:val="008E6B35"/>
    <w:rsid w:val="008F1748"/>
    <w:rsid w:val="008F31DA"/>
    <w:rsid w:val="008F6581"/>
    <w:rsid w:val="008F6902"/>
    <w:rsid w:val="00902C4E"/>
    <w:rsid w:val="00906148"/>
    <w:rsid w:val="009112BC"/>
    <w:rsid w:val="00911327"/>
    <w:rsid w:val="00911DD9"/>
    <w:rsid w:val="00912F0E"/>
    <w:rsid w:val="00913B00"/>
    <w:rsid w:val="00915533"/>
    <w:rsid w:val="00917406"/>
    <w:rsid w:val="009231D4"/>
    <w:rsid w:val="0092427E"/>
    <w:rsid w:val="00924345"/>
    <w:rsid w:val="009265DE"/>
    <w:rsid w:val="009274E7"/>
    <w:rsid w:val="009329A1"/>
    <w:rsid w:val="009336C7"/>
    <w:rsid w:val="00934E43"/>
    <w:rsid w:val="00936B03"/>
    <w:rsid w:val="0094711C"/>
    <w:rsid w:val="00951511"/>
    <w:rsid w:val="00952F1B"/>
    <w:rsid w:val="009627F3"/>
    <w:rsid w:val="00963088"/>
    <w:rsid w:val="009655FF"/>
    <w:rsid w:val="00965E27"/>
    <w:rsid w:val="009668BD"/>
    <w:rsid w:val="00970704"/>
    <w:rsid w:val="00973A47"/>
    <w:rsid w:val="00975145"/>
    <w:rsid w:val="00977B9B"/>
    <w:rsid w:val="00980789"/>
    <w:rsid w:val="00980AFE"/>
    <w:rsid w:val="00983606"/>
    <w:rsid w:val="00984199"/>
    <w:rsid w:val="0098538B"/>
    <w:rsid w:val="00990A08"/>
    <w:rsid w:val="0099199F"/>
    <w:rsid w:val="0099203A"/>
    <w:rsid w:val="009935F2"/>
    <w:rsid w:val="009943F1"/>
    <w:rsid w:val="0099742D"/>
    <w:rsid w:val="009A41FF"/>
    <w:rsid w:val="009A4986"/>
    <w:rsid w:val="009B3889"/>
    <w:rsid w:val="009C08B8"/>
    <w:rsid w:val="009C2A13"/>
    <w:rsid w:val="009D072F"/>
    <w:rsid w:val="009D19CA"/>
    <w:rsid w:val="009D1B38"/>
    <w:rsid w:val="009D22F0"/>
    <w:rsid w:val="009D385E"/>
    <w:rsid w:val="009D3C64"/>
    <w:rsid w:val="009D6A3F"/>
    <w:rsid w:val="009E0BBD"/>
    <w:rsid w:val="009E72B5"/>
    <w:rsid w:val="009F03D6"/>
    <w:rsid w:val="009F18D2"/>
    <w:rsid w:val="009F6B0E"/>
    <w:rsid w:val="009F6FB9"/>
    <w:rsid w:val="009F7B38"/>
    <w:rsid w:val="009F7E4F"/>
    <w:rsid w:val="00A00654"/>
    <w:rsid w:val="00A02192"/>
    <w:rsid w:val="00A041A4"/>
    <w:rsid w:val="00A04769"/>
    <w:rsid w:val="00A0610B"/>
    <w:rsid w:val="00A07A43"/>
    <w:rsid w:val="00A11457"/>
    <w:rsid w:val="00A11A58"/>
    <w:rsid w:val="00A15A7C"/>
    <w:rsid w:val="00A1647A"/>
    <w:rsid w:val="00A2499F"/>
    <w:rsid w:val="00A34FFD"/>
    <w:rsid w:val="00A356AC"/>
    <w:rsid w:val="00A361A1"/>
    <w:rsid w:val="00A36852"/>
    <w:rsid w:val="00A43D8A"/>
    <w:rsid w:val="00A4422D"/>
    <w:rsid w:val="00A45393"/>
    <w:rsid w:val="00A46BF4"/>
    <w:rsid w:val="00A47C9E"/>
    <w:rsid w:val="00A5272C"/>
    <w:rsid w:val="00A55A3D"/>
    <w:rsid w:val="00A56C07"/>
    <w:rsid w:val="00A57B87"/>
    <w:rsid w:val="00A60D32"/>
    <w:rsid w:val="00A63AA4"/>
    <w:rsid w:val="00A66471"/>
    <w:rsid w:val="00A70829"/>
    <w:rsid w:val="00A7207E"/>
    <w:rsid w:val="00A72DFF"/>
    <w:rsid w:val="00A73319"/>
    <w:rsid w:val="00A73CEE"/>
    <w:rsid w:val="00A73F09"/>
    <w:rsid w:val="00A7491B"/>
    <w:rsid w:val="00A91337"/>
    <w:rsid w:val="00A9371B"/>
    <w:rsid w:val="00A952ED"/>
    <w:rsid w:val="00A95E5E"/>
    <w:rsid w:val="00A97307"/>
    <w:rsid w:val="00A97DD5"/>
    <w:rsid w:val="00AA09C1"/>
    <w:rsid w:val="00AA1880"/>
    <w:rsid w:val="00AA4990"/>
    <w:rsid w:val="00AB0407"/>
    <w:rsid w:val="00AB0B77"/>
    <w:rsid w:val="00AB432B"/>
    <w:rsid w:val="00AC1912"/>
    <w:rsid w:val="00AC19F9"/>
    <w:rsid w:val="00AC42A4"/>
    <w:rsid w:val="00AC6DC3"/>
    <w:rsid w:val="00AC7FC4"/>
    <w:rsid w:val="00AD1A58"/>
    <w:rsid w:val="00AD1B3E"/>
    <w:rsid w:val="00AE2BC6"/>
    <w:rsid w:val="00AE7459"/>
    <w:rsid w:val="00AF068E"/>
    <w:rsid w:val="00AF3F8A"/>
    <w:rsid w:val="00AF45D5"/>
    <w:rsid w:val="00B0342C"/>
    <w:rsid w:val="00B067F8"/>
    <w:rsid w:val="00B077DC"/>
    <w:rsid w:val="00B10D5C"/>
    <w:rsid w:val="00B119BF"/>
    <w:rsid w:val="00B133D8"/>
    <w:rsid w:val="00B253C7"/>
    <w:rsid w:val="00B3007A"/>
    <w:rsid w:val="00B352BD"/>
    <w:rsid w:val="00B417E9"/>
    <w:rsid w:val="00B42EEE"/>
    <w:rsid w:val="00B46A67"/>
    <w:rsid w:val="00B51030"/>
    <w:rsid w:val="00B53655"/>
    <w:rsid w:val="00B5388D"/>
    <w:rsid w:val="00B5520F"/>
    <w:rsid w:val="00B56985"/>
    <w:rsid w:val="00B62561"/>
    <w:rsid w:val="00B6428D"/>
    <w:rsid w:val="00B66957"/>
    <w:rsid w:val="00B721E5"/>
    <w:rsid w:val="00B7334A"/>
    <w:rsid w:val="00B75503"/>
    <w:rsid w:val="00B76101"/>
    <w:rsid w:val="00B76577"/>
    <w:rsid w:val="00B766F0"/>
    <w:rsid w:val="00B86E78"/>
    <w:rsid w:val="00B9286B"/>
    <w:rsid w:val="00B9414E"/>
    <w:rsid w:val="00B94334"/>
    <w:rsid w:val="00B94B4D"/>
    <w:rsid w:val="00B9575E"/>
    <w:rsid w:val="00B97DD1"/>
    <w:rsid w:val="00BA1061"/>
    <w:rsid w:val="00BA115C"/>
    <w:rsid w:val="00BA4224"/>
    <w:rsid w:val="00BA67AA"/>
    <w:rsid w:val="00BB1EEC"/>
    <w:rsid w:val="00BB331B"/>
    <w:rsid w:val="00BB481F"/>
    <w:rsid w:val="00BB61BF"/>
    <w:rsid w:val="00BB62C0"/>
    <w:rsid w:val="00BB798F"/>
    <w:rsid w:val="00BC34D0"/>
    <w:rsid w:val="00BC6ADE"/>
    <w:rsid w:val="00BD1CB4"/>
    <w:rsid w:val="00BD2C7C"/>
    <w:rsid w:val="00BD5293"/>
    <w:rsid w:val="00BD7496"/>
    <w:rsid w:val="00BE0C5D"/>
    <w:rsid w:val="00BE4752"/>
    <w:rsid w:val="00BE5271"/>
    <w:rsid w:val="00BE5EB3"/>
    <w:rsid w:val="00BE6865"/>
    <w:rsid w:val="00BF0E1D"/>
    <w:rsid w:val="00BF2A4E"/>
    <w:rsid w:val="00BF32B5"/>
    <w:rsid w:val="00BF62F5"/>
    <w:rsid w:val="00BF6751"/>
    <w:rsid w:val="00C02594"/>
    <w:rsid w:val="00C031A0"/>
    <w:rsid w:val="00C0634F"/>
    <w:rsid w:val="00C06A07"/>
    <w:rsid w:val="00C07938"/>
    <w:rsid w:val="00C11CAA"/>
    <w:rsid w:val="00C13735"/>
    <w:rsid w:val="00C16133"/>
    <w:rsid w:val="00C22680"/>
    <w:rsid w:val="00C34E01"/>
    <w:rsid w:val="00C34EFD"/>
    <w:rsid w:val="00C43C91"/>
    <w:rsid w:val="00C4417B"/>
    <w:rsid w:val="00C457F9"/>
    <w:rsid w:val="00C525E8"/>
    <w:rsid w:val="00C5262C"/>
    <w:rsid w:val="00C53530"/>
    <w:rsid w:val="00C54AB2"/>
    <w:rsid w:val="00C5646B"/>
    <w:rsid w:val="00C57F10"/>
    <w:rsid w:val="00C633B1"/>
    <w:rsid w:val="00C63A7D"/>
    <w:rsid w:val="00C71082"/>
    <w:rsid w:val="00C72A3D"/>
    <w:rsid w:val="00C7587A"/>
    <w:rsid w:val="00C76F4C"/>
    <w:rsid w:val="00C82B02"/>
    <w:rsid w:val="00C91120"/>
    <w:rsid w:val="00C91AFD"/>
    <w:rsid w:val="00C91C42"/>
    <w:rsid w:val="00C92E92"/>
    <w:rsid w:val="00C93D90"/>
    <w:rsid w:val="00C97E53"/>
    <w:rsid w:val="00CA002F"/>
    <w:rsid w:val="00CA4316"/>
    <w:rsid w:val="00CA5B1D"/>
    <w:rsid w:val="00CB4650"/>
    <w:rsid w:val="00CB53D4"/>
    <w:rsid w:val="00CC05A1"/>
    <w:rsid w:val="00CC17EF"/>
    <w:rsid w:val="00CC4049"/>
    <w:rsid w:val="00CD1F14"/>
    <w:rsid w:val="00CD2B29"/>
    <w:rsid w:val="00CD60EA"/>
    <w:rsid w:val="00CD67DB"/>
    <w:rsid w:val="00CD7DAC"/>
    <w:rsid w:val="00CE08A1"/>
    <w:rsid w:val="00CE0F00"/>
    <w:rsid w:val="00CE35F9"/>
    <w:rsid w:val="00CF0BC1"/>
    <w:rsid w:val="00CF2C5E"/>
    <w:rsid w:val="00CF3BF7"/>
    <w:rsid w:val="00CF65D7"/>
    <w:rsid w:val="00D0230F"/>
    <w:rsid w:val="00D141D5"/>
    <w:rsid w:val="00D14735"/>
    <w:rsid w:val="00D15113"/>
    <w:rsid w:val="00D207A9"/>
    <w:rsid w:val="00D24EB1"/>
    <w:rsid w:val="00D31F7D"/>
    <w:rsid w:val="00D32558"/>
    <w:rsid w:val="00D32D88"/>
    <w:rsid w:val="00D33071"/>
    <w:rsid w:val="00D347B6"/>
    <w:rsid w:val="00D34F41"/>
    <w:rsid w:val="00D415D7"/>
    <w:rsid w:val="00D42489"/>
    <w:rsid w:val="00D454CB"/>
    <w:rsid w:val="00D479F1"/>
    <w:rsid w:val="00D519AB"/>
    <w:rsid w:val="00D538C7"/>
    <w:rsid w:val="00D566F4"/>
    <w:rsid w:val="00D651EE"/>
    <w:rsid w:val="00D6532F"/>
    <w:rsid w:val="00D65A97"/>
    <w:rsid w:val="00D70907"/>
    <w:rsid w:val="00D72A16"/>
    <w:rsid w:val="00D74459"/>
    <w:rsid w:val="00D76C69"/>
    <w:rsid w:val="00D76D96"/>
    <w:rsid w:val="00D8041D"/>
    <w:rsid w:val="00D84E9E"/>
    <w:rsid w:val="00D9181F"/>
    <w:rsid w:val="00D919D0"/>
    <w:rsid w:val="00D91D7D"/>
    <w:rsid w:val="00D94006"/>
    <w:rsid w:val="00D949C2"/>
    <w:rsid w:val="00DA0940"/>
    <w:rsid w:val="00DA1E32"/>
    <w:rsid w:val="00DA5765"/>
    <w:rsid w:val="00DA69A1"/>
    <w:rsid w:val="00DB1826"/>
    <w:rsid w:val="00DB3D17"/>
    <w:rsid w:val="00DB5876"/>
    <w:rsid w:val="00DD3D33"/>
    <w:rsid w:val="00DD485B"/>
    <w:rsid w:val="00DE385C"/>
    <w:rsid w:val="00DE44D8"/>
    <w:rsid w:val="00DE4794"/>
    <w:rsid w:val="00DF122E"/>
    <w:rsid w:val="00DF2703"/>
    <w:rsid w:val="00DF2E19"/>
    <w:rsid w:val="00DF2F43"/>
    <w:rsid w:val="00DF4B26"/>
    <w:rsid w:val="00DF5390"/>
    <w:rsid w:val="00DF6F73"/>
    <w:rsid w:val="00DF762E"/>
    <w:rsid w:val="00DF7A7B"/>
    <w:rsid w:val="00E100D6"/>
    <w:rsid w:val="00E101FE"/>
    <w:rsid w:val="00E14B16"/>
    <w:rsid w:val="00E16327"/>
    <w:rsid w:val="00E203A4"/>
    <w:rsid w:val="00E22B1F"/>
    <w:rsid w:val="00E238CA"/>
    <w:rsid w:val="00E2655A"/>
    <w:rsid w:val="00E27572"/>
    <w:rsid w:val="00E31419"/>
    <w:rsid w:val="00E3344A"/>
    <w:rsid w:val="00E375B1"/>
    <w:rsid w:val="00E40449"/>
    <w:rsid w:val="00E417F2"/>
    <w:rsid w:val="00E4204F"/>
    <w:rsid w:val="00E4270A"/>
    <w:rsid w:val="00E435CF"/>
    <w:rsid w:val="00E456AD"/>
    <w:rsid w:val="00E45D99"/>
    <w:rsid w:val="00E51D92"/>
    <w:rsid w:val="00E52F64"/>
    <w:rsid w:val="00E6041D"/>
    <w:rsid w:val="00E61B1D"/>
    <w:rsid w:val="00E627A5"/>
    <w:rsid w:val="00E63870"/>
    <w:rsid w:val="00E6446F"/>
    <w:rsid w:val="00E64E21"/>
    <w:rsid w:val="00E6523F"/>
    <w:rsid w:val="00E6781F"/>
    <w:rsid w:val="00E67D90"/>
    <w:rsid w:val="00E729B7"/>
    <w:rsid w:val="00E72C2E"/>
    <w:rsid w:val="00E72E2E"/>
    <w:rsid w:val="00E735DE"/>
    <w:rsid w:val="00E73A23"/>
    <w:rsid w:val="00E73E5D"/>
    <w:rsid w:val="00E7740D"/>
    <w:rsid w:val="00E81B69"/>
    <w:rsid w:val="00E82E26"/>
    <w:rsid w:val="00E83FC1"/>
    <w:rsid w:val="00E858C4"/>
    <w:rsid w:val="00EA0538"/>
    <w:rsid w:val="00EA5146"/>
    <w:rsid w:val="00EA689B"/>
    <w:rsid w:val="00EA6C4E"/>
    <w:rsid w:val="00EB2668"/>
    <w:rsid w:val="00EB4834"/>
    <w:rsid w:val="00EB52FA"/>
    <w:rsid w:val="00EB5FCA"/>
    <w:rsid w:val="00EB69B5"/>
    <w:rsid w:val="00EC3910"/>
    <w:rsid w:val="00ED003E"/>
    <w:rsid w:val="00ED0271"/>
    <w:rsid w:val="00ED3BA8"/>
    <w:rsid w:val="00ED5189"/>
    <w:rsid w:val="00ED5870"/>
    <w:rsid w:val="00ED712E"/>
    <w:rsid w:val="00EE0165"/>
    <w:rsid w:val="00EE2FFB"/>
    <w:rsid w:val="00EE6889"/>
    <w:rsid w:val="00EF2514"/>
    <w:rsid w:val="00EF25AD"/>
    <w:rsid w:val="00EF4539"/>
    <w:rsid w:val="00EF5AA8"/>
    <w:rsid w:val="00F0000E"/>
    <w:rsid w:val="00F00D1D"/>
    <w:rsid w:val="00F016F0"/>
    <w:rsid w:val="00F0427E"/>
    <w:rsid w:val="00F0674B"/>
    <w:rsid w:val="00F16F27"/>
    <w:rsid w:val="00F176D3"/>
    <w:rsid w:val="00F22DEA"/>
    <w:rsid w:val="00F2527D"/>
    <w:rsid w:val="00F269BA"/>
    <w:rsid w:val="00F30860"/>
    <w:rsid w:val="00F30C2A"/>
    <w:rsid w:val="00F32CF6"/>
    <w:rsid w:val="00F35582"/>
    <w:rsid w:val="00F36C5B"/>
    <w:rsid w:val="00F45D2B"/>
    <w:rsid w:val="00F466FF"/>
    <w:rsid w:val="00F50D9E"/>
    <w:rsid w:val="00F52ABC"/>
    <w:rsid w:val="00F540CC"/>
    <w:rsid w:val="00F54B24"/>
    <w:rsid w:val="00F66BC9"/>
    <w:rsid w:val="00F7166F"/>
    <w:rsid w:val="00F71DA9"/>
    <w:rsid w:val="00F72DD7"/>
    <w:rsid w:val="00F73A48"/>
    <w:rsid w:val="00F76AEC"/>
    <w:rsid w:val="00F85652"/>
    <w:rsid w:val="00F968F8"/>
    <w:rsid w:val="00F97192"/>
    <w:rsid w:val="00FA097A"/>
    <w:rsid w:val="00FA1589"/>
    <w:rsid w:val="00FA3264"/>
    <w:rsid w:val="00FA66EC"/>
    <w:rsid w:val="00FA7CF7"/>
    <w:rsid w:val="00FB0D08"/>
    <w:rsid w:val="00FB2F6A"/>
    <w:rsid w:val="00FC063B"/>
    <w:rsid w:val="00FC1330"/>
    <w:rsid w:val="00FC3E3D"/>
    <w:rsid w:val="00FC6E1F"/>
    <w:rsid w:val="00FD359C"/>
    <w:rsid w:val="00FD41A4"/>
    <w:rsid w:val="00FD4A8B"/>
    <w:rsid w:val="00FE03F7"/>
    <w:rsid w:val="00FE2FC6"/>
    <w:rsid w:val="00FE45C6"/>
    <w:rsid w:val="00FF0E7B"/>
    <w:rsid w:val="00FF1316"/>
    <w:rsid w:val="00FF23A0"/>
    <w:rsid w:val="00FF2984"/>
    <w:rsid w:val="00FF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60A6883"/>
  <w15:chartTrackingRefBased/>
  <w15:docId w15:val="{346534C1-AFDB-49ED-9D5A-CEA38F9D3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2BD"/>
    <w:pPr>
      <w:jc w:val="both"/>
    </w:pPr>
    <w:rPr>
      <w:rFonts w:ascii="Segoe UI" w:hAnsi="Segoe U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D1B3E"/>
    <w:pPr>
      <w:keepNext/>
      <w:keepLines/>
      <w:spacing w:before="100" w:beforeAutospacing="1" w:after="100" w:afterAutospacing="1" w:line="240" w:lineRule="auto"/>
      <w:jc w:val="left"/>
      <w:outlineLvl w:val="0"/>
    </w:pPr>
    <w:rPr>
      <w:rFonts w:ascii="Segoe UI Light" w:eastAsiaTheme="majorEastAsia" w:hAnsi="Segoe UI Light" w:cstheme="majorBidi"/>
      <w:b/>
      <w:color w:val="2E74B5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12F0E"/>
    <w:pPr>
      <w:keepNext/>
      <w:keepLines/>
      <w:spacing w:before="240" w:after="240" w:line="240" w:lineRule="auto"/>
      <w:jc w:val="left"/>
      <w:outlineLvl w:val="1"/>
    </w:pPr>
    <w:rPr>
      <w:rFonts w:ascii="Segoe UI Light" w:eastAsiaTheme="majorEastAsia" w:hAnsi="Segoe UI Light" w:cstheme="majorBidi"/>
      <w:b/>
      <w:color w:val="0070C0"/>
      <w:sz w:val="3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3A23"/>
    <w:pPr>
      <w:keepNext/>
      <w:keepLines/>
      <w:spacing w:before="200" w:after="120" w:line="240" w:lineRule="auto"/>
      <w:outlineLvl w:val="2"/>
    </w:pPr>
    <w:rPr>
      <w:rFonts w:ascii="Segoe UI Light" w:eastAsiaTheme="majorEastAsia" w:hAnsi="Segoe UI Light" w:cstheme="majorBidi"/>
      <w:b/>
      <w:color w:val="0070C0"/>
      <w:sz w:val="32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729B7"/>
    <w:pPr>
      <w:keepNext/>
      <w:keepLines/>
      <w:spacing w:before="200" w:after="120" w:line="240" w:lineRule="auto"/>
      <w:outlineLvl w:val="3"/>
    </w:pPr>
    <w:rPr>
      <w:rFonts w:ascii="Segoe UI Light" w:eastAsiaTheme="majorEastAsia" w:hAnsi="Segoe UI Light" w:cstheme="majorBidi"/>
      <w:b/>
      <w:iCs/>
      <w:color w:val="806000" w:themeColor="accent4" w:themeShade="8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2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CF6"/>
  </w:style>
  <w:style w:type="paragraph" w:styleId="Footer">
    <w:name w:val="footer"/>
    <w:basedOn w:val="Normal"/>
    <w:link w:val="FooterChar"/>
    <w:uiPriority w:val="99"/>
    <w:unhideWhenUsed/>
    <w:rsid w:val="00F32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CF6"/>
  </w:style>
  <w:style w:type="character" w:customStyle="1" w:styleId="Heading1Char">
    <w:name w:val="Heading 1 Char"/>
    <w:basedOn w:val="DefaultParagraphFont"/>
    <w:link w:val="Heading1"/>
    <w:uiPriority w:val="9"/>
    <w:rsid w:val="00AD1B3E"/>
    <w:rPr>
      <w:rFonts w:ascii="Segoe UI Light" w:eastAsiaTheme="majorEastAsia" w:hAnsi="Segoe UI Light" w:cstheme="majorBidi"/>
      <w:b/>
      <w:color w:val="2E74B5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2F0E"/>
    <w:rPr>
      <w:rFonts w:ascii="Segoe UI Light" w:eastAsiaTheme="majorEastAsia" w:hAnsi="Segoe UI Light" w:cstheme="majorBidi"/>
      <w:b/>
      <w:color w:val="0070C0"/>
      <w:sz w:val="36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A4986"/>
    <w:pPr>
      <w:spacing w:after="0" w:line="240" w:lineRule="auto"/>
      <w:contextualSpacing/>
    </w:pPr>
    <w:rPr>
      <w:rFonts w:ascii="Segoe UI Light" w:eastAsiaTheme="majorEastAsia" w:hAnsi="Segoe UI Light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986"/>
    <w:rPr>
      <w:rFonts w:ascii="Segoe UI Light" w:eastAsiaTheme="majorEastAsia" w:hAnsi="Segoe UI Light" w:cstheme="majorBidi"/>
      <w:b/>
      <w:spacing w:val="-10"/>
      <w:kern w:val="28"/>
      <w:sz w:val="40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9A4986"/>
    <w:pPr>
      <w:numPr>
        <w:ilvl w:val="1"/>
      </w:numPr>
    </w:pPr>
    <w:rPr>
      <w:rFonts w:ascii="Segoe UI Light" w:eastAsiaTheme="minorEastAsia" w:hAnsi="Segoe UI Light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A4986"/>
    <w:rPr>
      <w:rFonts w:ascii="Segoe UI Light" w:eastAsiaTheme="minorEastAsia" w:hAnsi="Segoe UI Light"/>
      <w:color w:val="5A5A5A" w:themeColor="text1" w:themeTint="A5"/>
      <w:spacing w:val="15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92453"/>
    <w:pPr>
      <w:framePr w:wrap="around" w:hAnchor="text"/>
      <w:outlineLvl w:val="9"/>
    </w:pPr>
    <w:rPr>
      <w:rFonts w:asciiTheme="majorHAnsi" w:hAnsiTheme="majorHAnsi"/>
      <w:b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A469D"/>
    <w:pPr>
      <w:spacing w:after="100"/>
    </w:pPr>
    <w:rPr>
      <w:b/>
      <w:color w:val="1F4E79" w:themeColor="accent1" w:themeShade="80"/>
    </w:rPr>
  </w:style>
  <w:style w:type="character" w:styleId="Hyperlink">
    <w:name w:val="Hyperlink"/>
    <w:basedOn w:val="DefaultParagraphFont"/>
    <w:uiPriority w:val="99"/>
    <w:unhideWhenUsed/>
    <w:rsid w:val="0029245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A469D"/>
    <w:pPr>
      <w:spacing w:after="100"/>
      <w:ind w:left="220"/>
      <w:jc w:val="left"/>
    </w:pPr>
    <w:rPr>
      <w:rFonts w:eastAsiaTheme="minorEastAsia" w:cs="Times New Roman"/>
      <w:b/>
      <w:color w:val="2E74B5" w:themeColor="accent1" w:themeShade="BF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A469D"/>
    <w:pPr>
      <w:spacing w:after="100"/>
      <w:ind w:left="440"/>
      <w:jc w:val="left"/>
    </w:pPr>
    <w:rPr>
      <w:rFonts w:eastAsiaTheme="minorEastAsia" w:cs="Times New Roman"/>
      <w:color w:val="595959" w:themeColor="text1" w:themeTint="A6"/>
      <w:lang w:val="en-US"/>
    </w:rPr>
  </w:style>
  <w:style w:type="paragraph" w:customStyle="1" w:styleId="TextoHeader">
    <w:name w:val="Texto Header"/>
    <w:basedOn w:val="Normal"/>
    <w:autoRedefine/>
    <w:qFormat/>
    <w:rsid w:val="004773A8"/>
    <w:pPr>
      <w:jc w:val="left"/>
    </w:pPr>
  </w:style>
  <w:style w:type="table" w:styleId="TableGrid">
    <w:name w:val="Table Grid"/>
    <w:basedOn w:val="TableNormal"/>
    <w:uiPriority w:val="39"/>
    <w:rsid w:val="00EE68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6C07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07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0770"/>
    <w:rPr>
      <w:rFonts w:ascii="Segoe UI" w:hAnsi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07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0770"/>
    <w:rPr>
      <w:rFonts w:ascii="Segoe UI" w:hAnsi="Segoe U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770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77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73A23"/>
    <w:rPr>
      <w:rFonts w:ascii="Segoe UI Light" w:eastAsiaTheme="majorEastAsia" w:hAnsi="Segoe UI Light" w:cstheme="majorBidi"/>
      <w:b/>
      <w:color w:val="0070C0"/>
      <w:sz w:val="32"/>
      <w:szCs w:val="24"/>
    </w:rPr>
  </w:style>
  <w:style w:type="paragraph" w:styleId="ListParagraph">
    <w:name w:val="List Paragraph"/>
    <w:basedOn w:val="Normal"/>
    <w:uiPriority w:val="34"/>
    <w:qFormat/>
    <w:rsid w:val="00A0476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729B7"/>
    <w:rPr>
      <w:rFonts w:ascii="Segoe UI Light" w:eastAsiaTheme="majorEastAsia" w:hAnsi="Segoe UI Light" w:cstheme="majorBidi"/>
      <w:b/>
      <w:iCs/>
      <w:color w:val="806000" w:themeColor="accent4" w:themeShade="80"/>
      <w:sz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83606"/>
    <w:rPr>
      <w:color w:val="954F72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4A469D"/>
    <w:pPr>
      <w:spacing w:after="100"/>
      <w:ind w:left="840"/>
    </w:pPr>
    <w:rPr>
      <w:color w:val="7F7F7F" w:themeColor="text1" w:themeTint="80"/>
    </w:rPr>
  </w:style>
  <w:style w:type="paragraph" w:styleId="NoSpacing">
    <w:name w:val="No Spacing"/>
    <w:uiPriority w:val="1"/>
    <w:qFormat/>
    <w:rsid w:val="00E72E2E"/>
    <w:pPr>
      <w:spacing w:after="0" w:line="240" w:lineRule="auto"/>
      <w:jc w:val="both"/>
    </w:pPr>
    <w:rPr>
      <w:rFonts w:ascii="Segoe UI" w:hAnsi="Segoe UI"/>
      <w:sz w:val="28"/>
    </w:rPr>
  </w:style>
  <w:style w:type="table" w:styleId="GridTable4-Accent3">
    <w:name w:val="Grid Table 4 Accent 3"/>
    <w:basedOn w:val="TableNormal"/>
    <w:uiPriority w:val="49"/>
    <w:rsid w:val="00E81B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C92E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3-Accent1">
    <w:name w:val="List Table 3 Accent 1"/>
    <w:basedOn w:val="TableNormal"/>
    <w:uiPriority w:val="48"/>
    <w:rsid w:val="007E6D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Default">
    <w:name w:val="Default"/>
    <w:rsid w:val="00A041A4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sz w:val="24"/>
      <w:szCs w:val="24"/>
      <w:lang w:val="en-US"/>
    </w:rPr>
  </w:style>
  <w:style w:type="table" w:styleId="GridTable4-Accent5">
    <w:name w:val="Grid Table 4 Accent 5"/>
    <w:basedOn w:val="TableNormal"/>
    <w:uiPriority w:val="49"/>
    <w:rsid w:val="000006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1Light-Accent1">
    <w:name w:val="Grid Table 1 Light Accent 1"/>
    <w:basedOn w:val="TableNormal"/>
    <w:uiPriority w:val="46"/>
    <w:rsid w:val="00AA49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D1B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eader" Target="header2.xml"/><Relationship Id="rId14" Type="http://schemas.openxmlformats.org/officeDocument/2006/relationships/header" Target="head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plopez\Documents\Template%20para%20Documentos%20(BTS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17AC87A5D1EF4AB94C3B9DC414B2B7" ma:contentTypeVersion="0" ma:contentTypeDescription="Create a new document." ma:contentTypeScope="" ma:versionID="8f156859f20db859338c836f4f86c7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45807-996B-4E25-8BC5-6507C6BACC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B3FBA9-3F01-4CDD-89CB-DE905FCC97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1241AB8-546F-4D6B-86D6-9B5C996864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515DB07-30E2-244F-BA16-827C1EE8D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C:\Users\fplopez\Documents\Template para Documentos (BTS).dotx</Template>
  <TotalTime>13</TotalTime>
  <Pages>9</Pages>
  <Words>1526</Words>
  <Characters>8699</Characters>
  <Application>Microsoft Macintosh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Archivo Word Oficial de BTS</vt:lpstr>
      <vt:lpstr>Archivo Word Oficial de BTS</vt:lpstr>
    </vt:vector>
  </TitlesOfParts>
  <Company/>
  <LinksUpToDate>false</LinksUpToDate>
  <CharactersWithSpaces>10205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Archivo Word Oficial de BTS</dc:title>
  <dc:subject>Arquitectura de una Aplicacion Web</dc:subject>
  <dc:creator>Lizeth Murrieta Zavala</dc:creator>
  <cp:keywords/>
  <dc:description/>
  <cp:lastModifiedBy>Microsoft Office User</cp:lastModifiedBy>
  <cp:revision>2</cp:revision>
  <cp:lastPrinted>2016-03-11T23:40:00Z</cp:lastPrinted>
  <dcterms:created xsi:type="dcterms:W3CDTF">2016-04-29T20:02:00Z</dcterms:created>
  <dcterms:modified xsi:type="dcterms:W3CDTF">2016-04-30T18:54:00Z</dcterms:modified>
  <cp:category>Documentos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0x0101003717AC87A5D1EF4AB94C3B9DC414B2B7</vt:lpwstr>
  </property>
</Properties>
</file>