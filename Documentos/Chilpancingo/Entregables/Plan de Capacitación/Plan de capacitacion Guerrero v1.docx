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D00E5" w14:textId="77777777" w:rsidR="00697EC9" w:rsidRPr="00BE5EB3" w:rsidRDefault="00100E22">
      <w:r w:rsidRPr="00BE5E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3FDA8D" wp14:editId="5F411031">
                <wp:simplePos x="0" y="0"/>
                <wp:positionH relativeFrom="page">
                  <wp:posOffset>4476750</wp:posOffset>
                </wp:positionH>
                <wp:positionV relativeFrom="paragraph">
                  <wp:posOffset>2486025</wp:posOffset>
                </wp:positionV>
                <wp:extent cx="3241675" cy="9906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22F46" w14:textId="77777777" w:rsidR="00FF3C34" w:rsidRDefault="00FF3C34" w:rsidP="00FE03F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  <w:t xml:space="preserve">Plan de Capacitación </w:t>
                            </w:r>
                          </w:p>
                          <w:p w14:paraId="403C732F" w14:textId="68A3F613" w:rsidR="00FF3C34" w:rsidRPr="00EA0538" w:rsidRDefault="00FF3C34" w:rsidP="00FE03F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  <w:t>Transitorio Guerrero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FDA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5pt;margin-top:195.75pt;width:255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+VDAIAAPQDAAAOAAAAZHJzL2Uyb0RvYy54bWysU9tu2zAMfR+wfxD0vtjJkrQx4hRduw4D&#10;ugvQ7gMUWY6FSaJGKbG7ry8lp2mwvQ3TgyCK5BHPIbW+GqxhB4VBg6v5dFJyppyERrtdzX883r27&#10;5CxE4RphwKmaP6nArzZv36x7X6kZdGAahYxAXKh6X/MuRl8VRZCdsiJMwCtHzhbQikgm7ooGRU/o&#10;1hSzslwWPWDjEaQKgW5vRyffZPy2VTJ+a9ugIjM1p9pi3jHv27QXm7Wodih8p+WxDPEPVVihHT16&#10;groVUbA96r+grJYIAdo4kWALaFstVeZAbKblH2weOuFV5kLiBH+SKfw/WPn18B2Zbmq+4swJSy16&#10;VENkH2Bgs6RO70NFQQ+ewuJA19TlzDT4e5A/A3Nw0wm3U9eI0HdKNFTdNGUWZ6kjTkgg2/4LNPSM&#10;2EfIQEOLNklHYjBCpy49nTqTSpF0+X42ny4vFpxJ8q1W5bLMrStE9ZLtMcRPCixLh5ojdT6ji8N9&#10;iKkaUb2EpMcc3GljcveNYz2BLmaLnHDmsTrScBpta35ZpjWOSyL50TU5OQptxjM9YNyRdSI6Uo7D&#10;dqDAJMUWmifijzAOIX0aOnSAvznraQBrHn7tBSrOzGdHGq6m83ma2GzMFxczMvDcsz33CCcJquYy&#10;ImejcRPznI9sr0ntVmchXms5VkujlfU5foM0u+d2jnr9rJtnAAAA//8DAFBLAwQUAAYACAAAACEA&#10;gRaahOIAAAAMAQAADwAAAGRycy9kb3ducmV2LnhtbEyPwU7DMBBE70j8g7VIXBC1U3ADIZsKIVVC&#10;VTlQ+IBN7MZRYzuK3TT8Pe4JbrOa0eybcj3bnk16DJ13CNlCANOu8apzLcL31+b+CViI5BT13mmE&#10;Hx1gXV1flVQof3afetrHlqUSFwpCMDEOBeehMdpSWPhBu+Qd/GgppnNsuRrpnMptz5dCrLilzqUP&#10;hgb9ZnRz3J8swp0ZxMfu8F5v1Koxx22g3E5bxNub+fUFWNRz/AvDBT+hQ5WYan9yKrAeIRcybYkI&#10;D8+ZBHZJLDOZVI0gH3MJvCr5/xHVLwAAAP//AwBQSwECLQAUAAYACAAAACEAtoM4kv4AAADhAQAA&#10;EwAAAAAAAAAAAAAAAAAAAAAAW0NvbnRlbnRfVHlwZXNdLnhtbFBLAQItABQABgAIAAAAIQA4/SH/&#10;1gAAAJQBAAALAAAAAAAAAAAAAAAAAC8BAABfcmVscy8ucmVsc1BLAQItABQABgAIAAAAIQDIjU+V&#10;DAIAAPQDAAAOAAAAAAAAAAAAAAAAAC4CAABkcnMvZTJvRG9jLnhtbFBLAQItABQABgAIAAAAIQCB&#10;FpqE4gAAAAwBAAAPAAAAAAAAAAAAAAAAAGYEAABkcnMvZG93bnJldi54bWxQSwUGAAAAAAQABADz&#10;AAAAdQUAAAAA&#10;" filled="f" stroked="f">
                <v:textbox>
                  <w:txbxContent>
                    <w:p w14:paraId="40E22F46" w14:textId="77777777" w:rsidR="00FF3C34" w:rsidRDefault="00FF3C34" w:rsidP="00FE03F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  <w:t xml:space="preserve">Plan de Capacitación </w:t>
                      </w:r>
                    </w:p>
                    <w:p w14:paraId="403C732F" w14:textId="68A3F613" w:rsidR="00FF3C34" w:rsidRPr="00EA0538" w:rsidRDefault="00FF3C34" w:rsidP="00FE03F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  <w:t>Transitorio Guerrero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03F7" w:rsidRPr="00BE5E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4FD2DE" wp14:editId="37597766">
                <wp:simplePos x="0" y="0"/>
                <wp:positionH relativeFrom="column">
                  <wp:posOffset>-774700</wp:posOffset>
                </wp:positionH>
                <wp:positionV relativeFrom="paragraph">
                  <wp:posOffset>142240</wp:posOffset>
                </wp:positionV>
                <wp:extent cx="7493000" cy="2232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0" cy="223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270A" w14:textId="77777777" w:rsidR="00FF3C34" w:rsidRPr="00915533" w:rsidRDefault="00FF3C34" w:rsidP="00AE7459">
                            <w:pPr>
                              <w:spacing w:after="0" w:line="240" w:lineRule="auto"/>
                              <w:jc w:val="lef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2"/>
                                <w:szCs w:val="92"/>
                              </w:rPr>
                              <w:t>Justici@.Net</w:t>
                            </w:r>
                          </w:p>
                          <w:p w14:paraId="25B97F14" w14:textId="752414B6" w:rsidR="00FF3C34" w:rsidRPr="00EE2FFB" w:rsidRDefault="00FF3C34" w:rsidP="00C63A7D">
                            <w:pPr>
                              <w:spacing w:after="0" w:line="240" w:lineRule="auto"/>
                              <w:jc w:val="lef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Capacitación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  <w:t xml:space="preserve">a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Usuarios en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  <w:t>Modelo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de Gestión Transitorio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D2DE" id="_x0000_s1027" type="#_x0000_t202" style="position:absolute;left:0;text-align:left;margin-left:-61pt;margin-top:11.2pt;width:590pt;height:1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n0DgIAAP4DAAAOAAAAZHJzL2Uyb0RvYy54bWysU9tuGyEQfa/Uf0C817ve2HW8Mo7SpKkq&#10;pRcp6QdglvWiAkMBe9f9+g6s41jpW5QXxDBw5pwzw+pqMJrspQ8KLKPTSUmJtAIaZbeM/nq8+3BJ&#10;SYjcNlyDlYweZKBX6/fvVr2rZQUd6EZ6giA21L1jtIvR1UURRCcNDxNw0mKyBW94xNBvi8bzHtGN&#10;Lqqy/Fj04BvnQcgQ8PR2TNJ1xm9bKeKPtg0yEs0ocot59XndpLVYr3i99dx1Shxp8FewMFxZLHqC&#10;uuWRk51X/0EZJTwEaONEgCmgbZWQWQOqmZYv1Dx03MmsBc0J7mRTeDtY8X3/0xPVMFpNF5RYbrBJ&#10;j3KI5BMMpEr+9C7UeO3B4cU44DH2OWsN7h7E70As3HTcbuW199B3kjfIb5peFmdPR5yQQDb9N2iw&#10;DN9FyEBD600yD+0giI59Opx6k6gIPFzMlhdliSmBuaq6qMpqnmvw+um58yF+kWBI2jDqsfkZnu/v&#10;Q0x0eP10JVWzcKe0zgOgLekZXc4R8kXGqIjzqZVh9BLLI4H8IKn8bJu8j1zpcY8FtD3KTkpHzXHY&#10;DNnh7EmyZAPNAX3wMI4jfh/cdOD/UtLjKDIa/uy4l5Torxa9XE5nszS7OZjNFxUG/jyzOc9wKxCK&#10;URE9JWNwE/PEj9Ku0fVWZT+euRxJ45Blm44fIk3xeZxvPX/b9T8AAAD//wMAUEsDBBQABgAIAAAA&#10;IQAOcFcH4gAAAAwBAAAPAAAAZHJzL2Rvd25yZXYueG1sTI/NTsMwEITvSLyDtUhcUGvXhf6EOBVC&#10;qoSqcqD0ATaxG0eN11HspuHtcU9wnJ3R7Df5ZnQtG0wfGk8KZlMBzFDldUO1guP3drICFiKSxtaT&#10;UfBjAmyK+7scM+2v9GWGQ6xZKqGQoQIbY5dxHiprHIap7wwl7+R7hzHJvua6x2sqdy2XQiy4w4bS&#10;B4udebemOh8uTsGT7cTn/vRRbvWisuddwKUbdko9Poxvr8CiGeNfGG74CR2KxFT6C+nAWgWTmZRp&#10;TFQg5TOwW0K8rNKlVDBfztfAi5z/H1H8AgAA//8DAFBLAQItABQABgAIAAAAIQC2gziS/gAAAOEB&#10;AAATAAAAAAAAAAAAAAAAAAAAAABbQ29udGVudF9UeXBlc10ueG1sUEsBAi0AFAAGAAgAAAAhADj9&#10;If/WAAAAlAEAAAsAAAAAAAAAAAAAAAAALwEAAF9yZWxzLy5yZWxzUEsBAi0AFAAGAAgAAAAhAKMo&#10;afQOAgAA/gMAAA4AAAAAAAAAAAAAAAAALgIAAGRycy9lMm9Eb2MueG1sUEsBAi0AFAAGAAgAAAAh&#10;AA5wVwfiAAAADAEAAA8AAAAAAAAAAAAAAAAAaAQAAGRycy9kb3ducmV2LnhtbFBLBQYAAAAABAAE&#10;APMAAAB3BQAAAAA=&#10;" filled="f" stroked="f">
                <v:textbox>
                  <w:txbxContent>
                    <w:p w14:paraId="44EF270A" w14:textId="77777777" w:rsidR="00FF3C34" w:rsidRPr="00915533" w:rsidRDefault="00FF3C34" w:rsidP="00AE7459">
                      <w:pPr>
                        <w:spacing w:after="0" w:line="240" w:lineRule="auto"/>
                        <w:jc w:val="left"/>
                        <w:rPr>
                          <w:rFonts w:ascii="Segoe UI Light" w:hAnsi="Segoe UI Light" w:cs="Segoe UI Light"/>
                          <w:color w:val="FFFFFF" w:themeColor="background1"/>
                          <w:sz w:val="92"/>
                          <w:szCs w:val="9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92"/>
                          <w:szCs w:val="92"/>
                        </w:rPr>
                        <w:t>Justici@.Net</w:t>
                      </w:r>
                    </w:p>
                    <w:p w14:paraId="25B97F14" w14:textId="752414B6" w:rsidR="00FF3C34" w:rsidRPr="00EE2FFB" w:rsidRDefault="00FF3C34" w:rsidP="00C63A7D">
                      <w:pPr>
                        <w:spacing w:after="0" w:line="240" w:lineRule="auto"/>
                        <w:jc w:val="left"/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Capacitación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  <w:t xml:space="preserve">a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Usuarios en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  <w:t>Modelo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 de Gestión Transitorio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850B9" w14:textId="77777777" w:rsidR="00697EC9" w:rsidRPr="00BE5EB3" w:rsidRDefault="00697EC9" w:rsidP="00697EC9"/>
    <w:p w14:paraId="15FD82AE" w14:textId="77777777" w:rsidR="00697EC9" w:rsidRPr="00BE5EB3" w:rsidRDefault="00697EC9" w:rsidP="00697EC9"/>
    <w:p w14:paraId="398B0CE7" w14:textId="77777777" w:rsidR="00697EC9" w:rsidRPr="00BE5EB3" w:rsidRDefault="00697EC9" w:rsidP="00697EC9"/>
    <w:p w14:paraId="267ABC88" w14:textId="77777777" w:rsidR="00697EC9" w:rsidRPr="00BE5EB3" w:rsidRDefault="00697EC9" w:rsidP="00697EC9"/>
    <w:p w14:paraId="4D9F733D" w14:textId="77777777" w:rsidR="00697EC9" w:rsidRPr="00BE5EB3" w:rsidRDefault="00697EC9" w:rsidP="00697EC9"/>
    <w:p w14:paraId="7914D016" w14:textId="77777777" w:rsidR="00697EC9" w:rsidRPr="00BE5EB3" w:rsidRDefault="00697EC9" w:rsidP="00697EC9"/>
    <w:p w14:paraId="2E7FCF88" w14:textId="77777777" w:rsidR="00697EC9" w:rsidRPr="00BE5EB3" w:rsidRDefault="00697EC9" w:rsidP="00697EC9">
      <w:pPr>
        <w:tabs>
          <w:tab w:val="left" w:pos="6896"/>
        </w:tabs>
      </w:pPr>
      <w:r w:rsidRPr="00BE5EB3">
        <w:tab/>
      </w:r>
    </w:p>
    <w:p w14:paraId="784971D7" w14:textId="77777777" w:rsidR="002328CA" w:rsidRPr="00BE5EB3" w:rsidRDefault="00697EC9" w:rsidP="00697EC9">
      <w:pPr>
        <w:tabs>
          <w:tab w:val="left" w:pos="6896"/>
        </w:tabs>
        <w:sectPr w:rsidR="002328CA" w:rsidRPr="00BE5EB3" w:rsidSect="00C0634F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E5EB3">
        <w:tab/>
      </w:r>
    </w:p>
    <w:sdt>
      <w:sdtPr>
        <w:rPr>
          <w:rFonts w:ascii="Segoe UI Light" w:hAnsi="Segoe UI Light" w:cs="Segoe UI Light"/>
          <w:b/>
          <w:color w:val="0070C0"/>
          <w:sz w:val="40"/>
          <w:szCs w:val="40"/>
        </w:rPr>
        <w:id w:val="-1919945732"/>
        <w:docPartObj>
          <w:docPartGallery w:val="Table of Contents"/>
          <w:docPartUnique/>
        </w:docPartObj>
      </w:sdtPr>
      <w:sdtEndPr>
        <w:rPr>
          <w:rFonts w:ascii="Segoe UI" w:hAnsi="Segoe UI" w:cstheme="minorBidi"/>
          <w:bCs/>
          <w:color w:val="auto"/>
          <w:sz w:val="24"/>
          <w:szCs w:val="22"/>
        </w:rPr>
      </w:sdtEndPr>
      <w:sdtContent>
        <w:p w14:paraId="34A1325A" w14:textId="77777777" w:rsidR="00A63AA4" w:rsidRPr="00BE5EB3" w:rsidRDefault="00C93D90" w:rsidP="00A63AA4">
          <w:pPr>
            <w:rPr>
              <w:rFonts w:ascii="Segoe UI Light" w:hAnsi="Segoe UI Light" w:cs="Segoe UI Light"/>
              <w:b/>
              <w:color w:val="0070C0"/>
              <w:sz w:val="40"/>
              <w:szCs w:val="40"/>
            </w:rPr>
          </w:pPr>
          <w:r w:rsidRPr="00BE5EB3">
            <w:rPr>
              <w:rFonts w:ascii="Segoe UI Light" w:hAnsi="Segoe UI Light" w:cs="Segoe UI Light"/>
              <w:b/>
              <w:color w:val="0070C0"/>
              <w:sz w:val="40"/>
              <w:szCs w:val="40"/>
            </w:rPr>
            <w:t>Contenido</w:t>
          </w:r>
        </w:p>
        <w:p w14:paraId="7698FADB" w14:textId="77777777" w:rsidR="00560196" w:rsidRDefault="007254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r w:rsidRPr="00BE5EB3">
            <w:fldChar w:fldCharType="begin"/>
          </w:r>
          <w:r w:rsidRPr="00BE5EB3">
            <w:instrText xml:space="preserve"> TOC \o "1-4" \h \z \u </w:instrText>
          </w:r>
          <w:r w:rsidRPr="00BE5EB3">
            <w:fldChar w:fldCharType="separate"/>
          </w:r>
          <w:hyperlink w:anchor="_Toc449705618" w:history="1">
            <w:r w:rsidR="00560196" w:rsidRPr="00797CBA">
              <w:rPr>
                <w:rStyle w:val="Hyperlink"/>
                <w:noProof/>
              </w:rPr>
              <w:t>Introducción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_Toc449705618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3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65DC8E41" w14:textId="77777777" w:rsidR="00560196" w:rsidRDefault="00800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19" w:history="1">
            <w:r w:rsidR="00560196" w:rsidRPr="00797CBA">
              <w:rPr>
                <w:rStyle w:val="Hyperlink"/>
                <w:noProof/>
              </w:rPr>
              <w:t>Grupos en Chilpancingo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_Toc449705619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94A46A1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0" w:history="1">
            <w:r w:rsidR="00560196" w:rsidRPr="00797CBA">
              <w:rPr>
                <w:rStyle w:val="Hyperlink"/>
                <w:noProof/>
              </w:rPr>
              <w:t>Atención al Público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_Toc449705620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1184615D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1" w:history="1">
            <w:r w:rsidR="00560196" w:rsidRPr="00797CBA">
              <w:rPr>
                <w:rStyle w:val="Hyperlink"/>
                <w:noProof/>
              </w:rPr>
              <w:t>UNAI Atención y Determinación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_Toc449705621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1E97DC38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2" w:history="1">
            <w:r w:rsidR="00560196" w:rsidRPr="00797CBA">
              <w:rPr>
                <w:rStyle w:val="Hyperlink"/>
                <w:noProof/>
              </w:rPr>
              <w:t>UNAI Atención y Determinación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_Toc449705622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2E802FF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3" w:history="1">
            <w:r w:rsidR="00560196" w:rsidRPr="00797CBA">
              <w:rPr>
                <w:rStyle w:val="Hyperlink"/>
                <w:noProof/>
              </w:rPr>
              <w:t>Mesas de Investigación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_Toc449705623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5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9C7C262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4" w:history="1">
            <w:r w:rsidR="00560196" w:rsidRPr="00797CBA">
              <w:rPr>
                <w:rStyle w:val="Hyperlink"/>
                <w:noProof/>
              </w:rPr>
              <w:t>Mesas de Investigación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_Toc449705624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5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F7909F5" w14:textId="77777777" w:rsidR="00560196" w:rsidRDefault="00800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25" w:history="1">
            <w:r w:rsidR="00560196" w:rsidRPr="00797CBA">
              <w:rPr>
                <w:rStyle w:val="Hyperlink"/>
                <w:noProof/>
              </w:rPr>
              <w:t>Grupos en Acapulco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_Toc449705625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7FEC79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6" w:history="1">
            <w:r w:rsidR="00560196" w:rsidRPr="00797CBA">
              <w:rPr>
                <w:rStyle w:val="Hyperlink"/>
                <w:noProof/>
              </w:rPr>
              <w:t>UNAI Atención y Determinación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_Toc449705626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639FAA15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7" w:history="1">
            <w:r w:rsidR="00560196" w:rsidRPr="00797CBA">
              <w:rPr>
                <w:rStyle w:val="Hyperlink"/>
                <w:noProof/>
              </w:rPr>
              <w:t>UNAI Atención y Determinación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_Toc449705627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F4CD672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8" w:history="1">
            <w:r w:rsidR="00560196" w:rsidRPr="00797CBA">
              <w:rPr>
                <w:rStyle w:val="Hyperlink"/>
                <w:noProof/>
              </w:rPr>
              <w:t>Mesas de Investigación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_Toc449705628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CBC60E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9" w:history="1">
            <w:r w:rsidR="00560196" w:rsidRPr="00797CBA">
              <w:rPr>
                <w:rStyle w:val="Hyperlink"/>
                <w:noProof/>
              </w:rPr>
              <w:t>Mesas de Investigación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_Toc449705629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7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79DDA1" w14:textId="77777777" w:rsidR="00560196" w:rsidRDefault="008003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30" w:history="1">
            <w:r w:rsidR="00560196" w:rsidRPr="00797CBA">
              <w:rPr>
                <w:rStyle w:val="Hyperlink"/>
                <w:noProof/>
              </w:rPr>
              <w:t>Aulas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_Toc449705630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7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B383B75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31" w:history="1">
            <w:r w:rsidR="00560196" w:rsidRPr="00797CBA">
              <w:rPr>
                <w:rStyle w:val="Hyperlink"/>
                <w:noProof/>
              </w:rPr>
              <w:t>Calendario Aula 1 Chilpancingo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_Toc449705631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8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374DECC4" w14:textId="77777777" w:rsidR="00560196" w:rsidRDefault="0080031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32" w:history="1">
            <w:r w:rsidR="00560196" w:rsidRPr="00797CBA">
              <w:rPr>
                <w:rStyle w:val="Hyperlink"/>
                <w:noProof/>
              </w:rPr>
              <w:t>Calendario Aula 2 Acapulco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_Toc449705632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9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74C7123" w14:textId="77777777" w:rsidR="00A63AA4" w:rsidRPr="00BE5EB3" w:rsidRDefault="007254ED">
          <w:r w:rsidRPr="00BE5EB3">
            <w:rPr>
              <w:color w:val="1F4E79" w:themeColor="accent1" w:themeShade="80"/>
            </w:rPr>
            <w:fldChar w:fldCharType="end"/>
          </w:r>
        </w:p>
      </w:sdtContent>
    </w:sdt>
    <w:p w14:paraId="4A9D4B9E" w14:textId="77777777" w:rsidR="00EE2FFB" w:rsidRPr="00BE5EB3" w:rsidRDefault="00EE2FFB" w:rsidP="00EE2FFB"/>
    <w:p w14:paraId="0E9FDFB2" w14:textId="77777777" w:rsidR="00C5646B" w:rsidRDefault="00C5646B" w:rsidP="00EE2FFB"/>
    <w:p w14:paraId="26557845" w14:textId="77777777" w:rsidR="00C5646B" w:rsidRDefault="00C5646B" w:rsidP="00EE2FFB"/>
    <w:p w14:paraId="37F3C948" w14:textId="77777777" w:rsidR="00C5646B" w:rsidRDefault="00C5646B" w:rsidP="00EE2FFB"/>
    <w:p w14:paraId="1E7D9D4F" w14:textId="77777777" w:rsidR="00C5646B" w:rsidRDefault="00C5646B" w:rsidP="00EE2FFB"/>
    <w:p w14:paraId="5408A47C" w14:textId="77777777" w:rsidR="00C5646B" w:rsidRDefault="00C5646B" w:rsidP="00EE2FFB"/>
    <w:p w14:paraId="468C024F" w14:textId="77777777" w:rsidR="002F6BAD" w:rsidRDefault="002F6BAD" w:rsidP="00EE2FFB"/>
    <w:p w14:paraId="385E26BF" w14:textId="77777777" w:rsidR="00284F04" w:rsidRDefault="00284F04">
      <w:pPr>
        <w:jc w:val="left"/>
        <w:rPr>
          <w:rFonts w:ascii="Segoe UI Light" w:eastAsiaTheme="majorEastAsia" w:hAnsi="Segoe UI Light" w:cstheme="majorBidi"/>
          <w:b/>
          <w:color w:val="2E74B5" w:themeColor="accent1" w:themeShade="BF"/>
          <w:sz w:val="40"/>
          <w:szCs w:val="32"/>
        </w:rPr>
      </w:pPr>
      <w:bookmarkStart w:id="0" w:name="_Toc449705618"/>
      <w:r>
        <w:br w:type="page"/>
      </w:r>
    </w:p>
    <w:p w14:paraId="5654E0F3" w14:textId="57822F51" w:rsidR="00F16F27" w:rsidRPr="00BE5EB3" w:rsidRDefault="005B0F6E" w:rsidP="00AD1B3E">
      <w:pPr>
        <w:pStyle w:val="Heading1"/>
      </w:pPr>
      <w:r w:rsidRPr="00BE5EB3">
        <w:lastRenderedPageBreak/>
        <w:t>I</w:t>
      </w:r>
      <w:r w:rsidR="00E6523F" w:rsidRPr="00BE5EB3">
        <w:t>ntroducción</w:t>
      </w:r>
      <w:bookmarkEnd w:id="0"/>
    </w:p>
    <w:p w14:paraId="1146A252" w14:textId="77777777" w:rsidR="00E6523F" w:rsidRPr="00BE5EB3" w:rsidRDefault="00262A62" w:rsidP="00E6523F">
      <w:r w:rsidRPr="00BE5EB3">
        <w:t>Como parte de la puesta en operación del sistema Justici@.Net, se tiene la fase de capacitación a usuarios finales</w:t>
      </w:r>
      <w:r w:rsidR="00891958" w:rsidRPr="00BE5EB3">
        <w:t xml:space="preserve"> para el arranque del modelo </w:t>
      </w:r>
      <w:r w:rsidR="00D24EB1">
        <w:t>de gestión transitorio</w:t>
      </w:r>
      <w:r w:rsidRPr="00BE5EB3">
        <w:t>,  durante la cual, el objetivo principa</w:t>
      </w:r>
      <w:r w:rsidR="00891958" w:rsidRPr="00BE5EB3">
        <w:t>l es, mediante un curso 100% prá</w:t>
      </w:r>
      <w:r w:rsidRPr="00BE5EB3">
        <w:t xml:space="preserve">ctico transmitir a los operadores los conocimientos necesarios para el uso de la herramienta como parte de su operación diaria. </w:t>
      </w:r>
    </w:p>
    <w:p w14:paraId="5DCDE7AC" w14:textId="77777777" w:rsidR="00262A62" w:rsidRPr="00BE5EB3" w:rsidRDefault="00262A62" w:rsidP="00E6523F">
      <w:r w:rsidRPr="00BE5EB3">
        <w:t xml:space="preserve">La capacitación se enfoca en los temas principales por rol, y se agrupan según las necesidades de la sede. </w:t>
      </w:r>
    </w:p>
    <w:p w14:paraId="3F3DA10E" w14:textId="77777777" w:rsidR="00262A62" w:rsidRPr="00BE5EB3" w:rsidRDefault="00262A62" w:rsidP="00E6523F">
      <w:r w:rsidRPr="00BE5EB3">
        <w:t xml:space="preserve">El presente documento, muestra el plan a seguir </w:t>
      </w:r>
      <w:r w:rsidR="00C53530" w:rsidRPr="00BE5EB3">
        <w:t xml:space="preserve">propuesto </w:t>
      </w:r>
      <w:r w:rsidRPr="00BE5EB3">
        <w:t>para capacitar las sedes</w:t>
      </w:r>
      <w:r w:rsidR="00032240" w:rsidRPr="00BE5EB3">
        <w:t>,</w:t>
      </w:r>
      <w:r w:rsidR="000C5C3D" w:rsidRPr="00BE5EB3">
        <w:t xml:space="preserve"> subsedes</w:t>
      </w:r>
      <w:r w:rsidR="00032240" w:rsidRPr="00BE5EB3">
        <w:t xml:space="preserve"> y/o agencias</w:t>
      </w:r>
      <w:r w:rsidR="00D141D5" w:rsidRPr="00BE5EB3">
        <w:t xml:space="preserve"> </w:t>
      </w:r>
      <w:r w:rsidR="00B352BD" w:rsidRPr="00BE5EB3">
        <w:t>correspondientes</w:t>
      </w:r>
      <w:r w:rsidR="006C6E5E" w:rsidRPr="00BE5EB3">
        <w:t>,</w:t>
      </w:r>
      <w:r w:rsidRPr="00BE5EB3">
        <w:t xml:space="preserve"> identificando </w:t>
      </w:r>
      <w:r w:rsidR="00AA4990" w:rsidRPr="00BE5EB3">
        <w:t>los siguientes módulo</w:t>
      </w:r>
      <w:r w:rsidR="000A51B4" w:rsidRPr="00BE5EB3">
        <w:t>s</w:t>
      </w:r>
      <w:r w:rsidR="00C53530" w:rsidRPr="00BE5EB3">
        <w:t xml:space="preserve"> que engloban</w:t>
      </w:r>
      <w:r w:rsidRPr="00BE5EB3">
        <w:t xml:space="preserve"> los roles existentes:</w:t>
      </w:r>
    </w:p>
    <w:p w14:paraId="3A585B52" w14:textId="77777777" w:rsidR="00620F42" w:rsidRPr="00BE5EB3" w:rsidRDefault="00620F42" w:rsidP="00E652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</w:tblGrid>
      <w:tr w:rsidR="004F370F" w:rsidRPr="00BE5EB3" w14:paraId="16CE1077" w14:textId="77777777" w:rsidTr="009274E7">
        <w:tc>
          <w:tcPr>
            <w:tcW w:w="7380" w:type="dxa"/>
          </w:tcPr>
          <w:p w14:paraId="6AB42C55" w14:textId="77777777" w:rsidR="004F370F" w:rsidRPr="00BE5EB3" w:rsidRDefault="004F370F" w:rsidP="003306FB">
            <w:pPr>
              <w:rPr>
                <w:b/>
              </w:rPr>
            </w:pPr>
            <w:r w:rsidRPr="00BE5EB3">
              <w:rPr>
                <w:b/>
              </w:rPr>
              <w:t xml:space="preserve">Modelo </w:t>
            </w:r>
            <w:r>
              <w:rPr>
                <w:b/>
              </w:rPr>
              <w:t>Transitorio</w:t>
            </w:r>
          </w:p>
          <w:p w14:paraId="1D15A707" w14:textId="511B1AB7" w:rsidR="004F370F" w:rsidRPr="00BE5EB3" w:rsidRDefault="00F540CC" w:rsidP="003306FB">
            <w:pPr>
              <w:pStyle w:val="ListParagraph"/>
              <w:numPr>
                <w:ilvl w:val="0"/>
                <w:numId w:val="1"/>
              </w:numPr>
            </w:pPr>
            <w:r>
              <w:t>Unidad de Procesos y Procedimientos</w:t>
            </w:r>
          </w:p>
          <w:p w14:paraId="62B56B77" w14:textId="217C7C3E" w:rsidR="009274E7" w:rsidRDefault="00F540CC" w:rsidP="00663B14">
            <w:pPr>
              <w:pStyle w:val="ListParagraph"/>
              <w:numPr>
                <w:ilvl w:val="1"/>
                <w:numId w:val="1"/>
              </w:numPr>
            </w:pPr>
            <w:r>
              <w:t>Subdelegado</w:t>
            </w:r>
          </w:p>
          <w:p w14:paraId="64E8AFB6" w14:textId="77777777" w:rsidR="004F370F" w:rsidRPr="00BE5EB3" w:rsidRDefault="009274E7" w:rsidP="00663B14">
            <w:pPr>
              <w:pStyle w:val="ListParagraph"/>
              <w:numPr>
                <w:ilvl w:val="1"/>
                <w:numId w:val="1"/>
              </w:numPr>
            </w:pPr>
            <w:r>
              <w:t xml:space="preserve">AMPF </w:t>
            </w:r>
          </w:p>
          <w:p w14:paraId="4DA9C025" w14:textId="77777777" w:rsidR="004F370F" w:rsidRDefault="004F370F" w:rsidP="003306FB">
            <w:pPr>
              <w:pStyle w:val="ListParagraph"/>
              <w:numPr>
                <w:ilvl w:val="1"/>
                <w:numId w:val="1"/>
              </w:numPr>
            </w:pPr>
            <w:r w:rsidRPr="00BE5EB3">
              <w:t>Oficial Ministerial</w:t>
            </w:r>
          </w:p>
          <w:p w14:paraId="043D1BEB" w14:textId="77777777" w:rsidR="004F370F" w:rsidRPr="00BE5EB3" w:rsidRDefault="004F370F" w:rsidP="003306FB">
            <w:pPr>
              <w:pStyle w:val="ListParagraph"/>
              <w:numPr>
                <w:ilvl w:val="1"/>
                <w:numId w:val="1"/>
              </w:numPr>
            </w:pPr>
            <w:r>
              <w:t>Auxiliar Administrativo</w:t>
            </w:r>
          </w:p>
          <w:p w14:paraId="3764BCFF" w14:textId="77777777" w:rsidR="004F370F" w:rsidRPr="00BE5EB3" w:rsidRDefault="004F370F" w:rsidP="003306FB">
            <w:pPr>
              <w:pStyle w:val="ListParagraph"/>
              <w:numPr>
                <w:ilvl w:val="0"/>
                <w:numId w:val="1"/>
              </w:numPr>
            </w:pPr>
            <w:r w:rsidRPr="00BE5EB3">
              <w:t>UNAI</w:t>
            </w:r>
          </w:p>
          <w:p w14:paraId="2EB34613" w14:textId="77777777" w:rsidR="004F370F" w:rsidRPr="00BE5EB3" w:rsidRDefault="004F370F" w:rsidP="003306FB">
            <w:pPr>
              <w:pStyle w:val="ListParagraph"/>
              <w:numPr>
                <w:ilvl w:val="1"/>
                <w:numId w:val="1"/>
              </w:numPr>
            </w:pPr>
            <w:r w:rsidRPr="00BE5EB3">
              <w:t>Atención al Publico</w:t>
            </w:r>
          </w:p>
          <w:p w14:paraId="2E940CA9" w14:textId="77777777" w:rsidR="004F370F" w:rsidRPr="00BE5EB3" w:rsidRDefault="009274E7" w:rsidP="003306FB">
            <w:pPr>
              <w:pStyle w:val="ListParagraph"/>
              <w:numPr>
                <w:ilvl w:val="1"/>
                <w:numId w:val="1"/>
              </w:numPr>
            </w:pPr>
            <w:r>
              <w:t>AMPF</w:t>
            </w:r>
            <w:r w:rsidR="004F370F" w:rsidRPr="00BE5EB3">
              <w:t xml:space="preserve"> Supervisor</w:t>
            </w:r>
          </w:p>
          <w:p w14:paraId="00B68D5C" w14:textId="77777777" w:rsidR="004F370F" w:rsidRPr="00BE5EB3" w:rsidRDefault="004F370F" w:rsidP="003306FB">
            <w:pPr>
              <w:pStyle w:val="ListParagraph"/>
              <w:numPr>
                <w:ilvl w:val="1"/>
                <w:numId w:val="1"/>
              </w:numPr>
            </w:pPr>
            <w:r w:rsidRPr="00BE5EB3">
              <w:t>Oficial Ministerial</w:t>
            </w:r>
          </w:p>
          <w:p w14:paraId="7659AD5A" w14:textId="77777777" w:rsidR="004F370F" w:rsidRDefault="009274E7" w:rsidP="00C5646B">
            <w:pPr>
              <w:pStyle w:val="ListParagraph"/>
              <w:numPr>
                <w:ilvl w:val="1"/>
                <w:numId w:val="1"/>
              </w:numPr>
            </w:pPr>
            <w:r>
              <w:t>AMPF</w:t>
            </w:r>
            <w:r w:rsidR="004F370F" w:rsidRPr="00BE5EB3">
              <w:t xml:space="preserve"> Orientador</w:t>
            </w:r>
          </w:p>
          <w:p w14:paraId="695C58F8" w14:textId="3FB70A99" w:rsidR="009274E7" w:rsidRPr="00BE5EB3" w:rsidRDefault="009274E7" w:rsidP="00F540CC">
            <w:pPr>
              <w:ind w:left="1080"/>
            </w:pPr>
          </w:p>
        </w:tc>
      </w:tr>
    </w:tbl>
    <w:p w14:paraId="7A5A6E0F" w14:textId="77777777" w:rsidR="00C5646B" w:rsidRDefault="00C5646B" w:rsidP="008D3EB0"/>
    <w:p w14:paraId="7A3D2491" w14:textId="77777777" w:rsidR="00C5646B" w:rsidRDefault="00C5646B">
      <w:pPr>
        <w:jc w:val="left"/>
        <w:rPr>
          <w:rFonts w:ascii="Segoe UI Light" w:eastAsiaTheme="majorEastAsia" w:hAnsi="Segoe UI Light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16B0B6E7" w14:textId="6F283E28" w:rsidR="00A46BF4" w:rsidRPr="00111A85" w:rsidRDefault="00F540CC" w:rsidP="00111A85">
      <w:pPr>
        <w:rPr>
          <w:b/>
          <w:color w:val="0070C0"/>
          <w:sz w:val="44"/>
          <w:szCs w:val="44"/>
        </w:rPr>
      </w:pPr>
      <w:r w:rsidRPr="00111A85">
        <w:rPr>
          <w:b/>
          <w:color w:val="0070C0"/>
          <w:sz w:val="44"/>
          <w:szCs w:val="44"/>
        </w:rPr>
        <w:lastRenderedPageBreak/>
        <w:t>Guerrero</w:t>
      </w:r>
    </w:p>
    <w:p w14:paraId="146588DF" w14:textId="77777777" w:rsidR="002A029B" w:rsidRDefault="00AA4990" w:rsidP="002A029B">
      <w:r w:rsidRPr="00BE5EB3">
        <w:t>S</w:t>
      </w:r>
      <w:r w:rsidR="002A029B" w:rsidRPr="00BE5EB3">
        <w:t xml:space="preserve">e contemplan </w:t>
      </w:r>
      <w:r w:rsidR="00B352BD" w:rsidRPr="00BE5EB3">
        <w:t>los</w:t>
      </w:r>
      <w:r w:rsidR="002A029B" w:rsidRPr="00BE5EB3">
        <w:t xml:space="preserve"> siguientes usuarios para </w:t>
      </w:r>
      <w:r w:rsidRPr="00BE5EB3">
        <w:t xml:space="preserve">recibir </w:t>
      </w:r>
      <w:r w:rsidR="002A029B" w:rsidRPr="00BE5EB3">
        <w:t>capacitación</w:t>
      </w:r>
      <w:r w:rsidR="00B352BD" w:rsidRPr="00BE5EB3">
        <w:t>,</w:t>
      </w:r>
      <w:r w:rsidR="002A029B" w:rsidRPr="00BE5EB3">
        <w:t xml:space="preserve"> distribuidos en los siguientes grupos.</w:t>
      </w:r>
    </w:p>
    <w:p w14:paraId="2C29077B" w14:textId="23E93DBA" w:rsidR="00F540CC" w:rsidRDefault="00F540CC" w:rsidP="00F540CC">
      <w:pPr>
        <w:pStyle w:val="Heading1"/>
      </w:pPr>
      <w:bookmarkStart w:id="1" w:name="_Toc449705619"/>
      <w:r>
        <w:t>Grupos en Chilpancingo</w:t>
      </w:r>
      <w:bookmarkEnd w:id="1"/>
    </w:p>
    <w:p w14:paraId="7866EA0E" w14:textId="4101D311" w:rsidR="00692187" w:rsidRPr="00BE5EB3" w:rsidRDefault="00692187" w:rsidP="00692187">
      <w:pPr>
        <w:pStyle w:val="Heading2"/>
      </w:pPr>
      <w:bookmarkStart w:id="2" w:name="_Toc449705620"/>
      <w:r w:rsidRPr="00912F0E">
        <w:t xml:space="preserve">Atención </w:t>
      </w:r>
      <w:r w:rsidR="0010728C">
        <w:t>a</w:t>
      </w:r>
      <w:r>
        <w:t>l Público</w:t>
      </w:r>
      <w:bookmarkEnd w:id="2"/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699"/>
        <w:gridCol w:w="1487"/>
        <w:gridCol w:w="3299"/>
        <w:gridCol w:w="3870"/>
      </w:tblGrid>
      <w:tr w:rsidR="00692187" w:rsidRPr="00F540CC" w14:paraId="456182F2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1F2E0D34" w14:textId="77777777" w:rsidR="00692187" w:rsidRPr="00F540CC" w:rsidRDefault="00692187" w:rsidP="009F03D6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</w:p>
        </w:tc>
        <w:tc>
          <w:tcPr>
            <w:tcW w:w="1487" w:type="dxa"/>
            <w:noWrap/>
            <w:hideMark/>
          </w:tcPr>
          <w:p w14:paraId="44BD4FF1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299" w:type="dxa"/>
            <w:noWrap/>
            <w:hideMark/>
          </w:tcPr>
          <w:p w14:paraId="2DB0B867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3870" w:type="dxa"/>
            <w:noWrap/>
            <w:hideMark/>
          </w:tcPr>
          <w:p w14:paraId="6F9F17D0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2876543B" w14:textId="77777777" w:rsidTr="00F540C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48E94578" w14:textId="4B3D106A" w:rsidR="00F540CC" w:rsidRPr="00F540CC" w:rsidRDefault="00F540CC" w:rsidP="00F540CC">
            <w:pPr>
              <w:tabs>
                <w:tab w:val="left" w:pos="180"/>
                <w:tab w:val="center" w:pos="241"/>
              </w:tabs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487" w:type="dxa"/>
            <w:noWrap/>
          </w:tcPr>
          <w:p w14:paraId="381AF857" w14:textId="049F628F" w:rsidR="00F540CC" w:rsidRPr="00F540CC" w:rsidRDefault="00F540CC" w:rsidP="00F54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299" w:type="dxa"/>
          </w:tcPr>
          <w:p w14:paraId="7DB60315" w14:textId="71A2195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Araceli García Navat</w:t>
            </w:r>
          </w:p>
        </w:tc>
        <w:tc>
          <w:tcPr>
            <w:tcW w:w="3870" w:type="dxa"/>
            <w:noWrap/>
          </w:tcPr>
          <w:p w14:paraId="4AA148E5" w14:textId="083747AF" w:rsidR="00F540CC" w:rsidRPr="00F540CC" w:rsidRDefault="00F540CC" w:rsidP="00F54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Encargado de Atención al Público</w:t>
            </w:r>
          </w:p>
        </w:tc>
      </w:tr>
    </w:tbl>
    <w:p w14:paraId="4600CC91" w14:textId="77777777" w:rsidR="00F540CC" w:rsidRDefault="00F540CC" w:rsidP="00F540CC">
      <w:bookmarkStart w:id="3" w:name="_Toc425342901"/>
    </w:p>
    <w:p w14:paraId="16409B65" w14:textId="77777777" w:rsidR="008E5182" w:rsidRDefault="008E5182" w:rsidP="00912F0E">
      <w:pPr>
        <w:pStyle w:val="Heading2"/>
      </w:pPr>
      <w:bookmarkStart w:id="4" w:name="_Toc449705621"/>
      <w:r w:rsidRPr="00912F0E">
        <w:t>UNAI Atención y Determinación</w:t>
      </w:r>
      <w:r w:rsidR="00AD1B3E" w:rsidRPr="00912F0E">
        <w:t xml:space="preserve"> Grupo A</w:t>
      </w:r>
      <w:bookmarkEnd w:id="4"/>
    </w:p>
    <w:tbl>
      <w:tblPr>
        <w:tblStyle w:val="GridTable1Light-Accent1"/>
        <w:tblW w:w="9356" w:type="dxa"/>
        <w:tblLook w:val="04A0" w:firstRow="1" w:lastRow="0" w:firstColumn="1" w:lastColumn="0" w:noHBand="0" w:noVBand="1"/>
      </w:tblPr>
      <w:tblGrid>
        <w:gridCol w:w="699"/>
        <w:gridCol w:w="2896"/>
        <w:gridCol w:w="3600"/>
        <w:gridCol w:w="2161"/>
      </w:tblGrid>
      <w:tr w:rsidR="00ED5189" w:rsidRPr="00F540CC" w14:paraId="14C07524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08BFD00C" w14:textId="77777777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</w:p>
        </w:tc>
        <w:tc>
          <w:tcPr>
            <w:tcW w:w="2896" w:type="dxa"/>
            <w:noWrap/>
            <w:hideMark/>
          </w:tcPr>
          <w:p w14:paraId="419D1993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600" w:type="dxa"/>
            <w:noWrap/>
            <w:hideMark/>
          </w:tcPr>
          <w:p w14:paraId="42EB059A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2161" w:type="dxa"/>
            <w:noWrap/>
            <w:hideMark/>
          </w:tcPr>
          <w:p w14:paraId="4D42BFA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01C0FBE2" w14:textId="77777777" w:rsidTr="00F540C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365AB46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2896" w:type="dxa"/>
            <w:noWrap/>
          </w:tcPr>
          <w:p w14:paraId="50C6BFF5" w14:textId="7F1CA7E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73BF0838" w14:textId="1F1F880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Carlos Alberto Ramirez Hernández</w:t>
            </w:r>
          </w:p>
        </w:tc>
        <w:tc>
          <w:tcPr>
            <w:tcW w:w="2161" w:type="dxa"/>
            <w:noWrap/>
          </w:tcPr>
          <w:p w14:paraId="02AB53F8" w14:textId="22E23C9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  <w:lang w:val="en-US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12F0636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638BB5B7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2896" w:type="dxa"/>
            <w:noWrap/>
          </w:tcPr>
          <w:p w14:paraId="01C70931" w14:textId="0454527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4BB85539" w14:textId="53C3093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Liliana Molina Jaimes</w:t>
            </w:r>
          </w:p>
        </w:tc>
        <w:tc>
          <w:tcPr>
            <w:tcW w:w="2161" w:type="dxa"/>
          </w:tcPr>
          <w:p w14:paraId="79AA3CEE" w14:textId="689F6DB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2D432C2C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2B226AD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2896" w:type="dxa"/>
            <w:noWrap/>
          </w:tcPr>
          <w:p w14:paraId="6268AC31" w14:textId="2E3D2C4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64A2AC97" w14:textId="12475F9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Oneida Martínez Gallardo</w:t>
            </w:r>
          </w:p>
        </w:tc>
        <w:tc>
          <w:tcPr>
            <w:tcW w:w="2161" w:type="dxa"/>
          </w:tcPr>
          <w:p w14:paraId="4FC4000F" w14:textId="4AA0D0B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4A0292EF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05025CF8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2896" w:type="dxa"/>
            <w:noWrap/>
          </w:tcPr>
          <w:p w14:paraId="46B5466C" w14:textId="13263D9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335B7D25" w14:textId="6B593CA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Edith García Estrada</w:t>
            </w:r>
          </w:p>
        </w:tc>
        <w:tc>
          <w:tcPr>
            <w:tcW w:w="2161" w:type="dxa"/>
          </w:tcPr>
          <w:p w14:paraId="57DCBB19" w14:textId="7844A15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1EA585BD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FCBC765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5</w:t>
            </w:r>
          </w:p>
        </w:tc>
        <w:tc>
          <w:tcPr>
            <w:tcW w:w="2896" w:type="dxa"/>
            <w:noWrap/>
          </w:tcPr>
          <w:p w14:paraId="27AD4F1A" w14:textId="6491852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Altamirano</w:t>
            </w:r>
          </w:p>
        </w:tc>
        <w:tc>
          <w:tcPr>
            <w:tcW w:w="3600" w:type="dxa"/>
          </w:tcPr>
          <w:p w14:paraId="3EC05104" w14:textId="7332F8C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Antonio Arcos Rodríguez</w:t>
            </w:r>
          </w:p>
        </w:tc>
        <w:tc>
          <w:tcPr>
            <w:tcW w:w="2161" w:type="dxa"/>
          </w:tcPr>
          <w:p w14:paraId="72F0E59C" w14:textId="1951CB1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  <w:tr w:rsidR="00F540CC" w:rsidRPr="00F540CC" w14:paraId="0FEF01E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F086512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6</w:t>
            </w:r>
          </w:p>
        </w:tc>
        <w:tc>
          <w:tcPr>
            <w:tcW w:w="2896" w:type="dxa"/>
            <w:noWrap/>
          </w:tcPr>
          <w:p w14:paraId="101A5356" w14:textId="0F2C6A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Altamirano</w:t>
            </w:r>
          </w:p>
        </w:tc>
        <w:tc>
          <w:tcPr>
            <w:tcW w:w="3600" w:type="dxa"/>
          </w:tcPr>
          <w:p w14:paraId="5CFBBE04" w14:textId="3BAD559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Celia Martínez Carlos</w:t>
            </w:r>
          </w:p>
        </w:tc>
        <w:tc>
          <w:tcPr>
            <w:tcW w:w="2161" w:type="dxa"/>
          </w:tcPr>
          <w:p w14:paraId="40B58D00" w14:textId="56A958D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2A613932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F28F10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7</w:t>
            </w:r>
          </w:p>
        </w:tc>
        <w:tc>
          <w:tcPr>
            <w:tcW w:w="2896" w:type="dxa"/>
            <w:noWrap/>
          </w:tcPr>
          <w:p w14:paraId="40B29765" w14:textId="3E8F0A0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Iguala de la Independencia</w:t>
            </w:r>
          </w:p>
        </w:tc>
        <w:tc>
          <w:tcPr>
            <w:tcW w:w="3600" w:type="dxa"/>
          </w:tcPr>
          <w:p w14:paraId="1E66C3FA" w14:textId="1EBD58E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Maricela Núñez Cruz</w:t>
            </w:r>
          </w:p>
        </w:tc>
        <w:tc>
          <w:tcPr>
            <w:tcW w:w="2161" w:type="dxa"/>
          </w:tcPr>
          <w:p w14:paraId="67790FD4" w14:textId="1531022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</w:tbl>
    <w:p w14:paraId="0EAC72E1" w14:textId="77777777" w:rsidR="00ED5189" w:rsidRPr="00ED5189" w:rsidRDefault="00ED5189" w:rsidP="00ED5189"/>
    <w:p w14:paraId="00FA6236" w14:textId="3A06E051" w:rsidR="00912F0E" w:rsidRDefault="00912F0E" w:rsidP="00912F0E">
      <w:pPr>
        <w:pStyle w:val="Heading2"/>
      </w:pPr>
      <w:bookmarkStart w:id="5" w:name="_Toc449705622"/>
      <w:bookmarkStart w:id="6" w:name="_Toc425342905"/>
      <w:bookmarkEnd w:id="3"/>
      <w:r w:rsidRPr="00912F0E">
        <w:t>UNAI Atención y Determinación Grupo B</w:t>
      </w:r>
      <w:bookmarkEnd w:id="5"/>
    </w:p>
    <w:tbl>
      <w:tblPr>
        <w:tblStyle w:val="GridTable1Light-Accent1"/>
        <w:tblW w:w="9356" w:type="dxa"/>
        <w:tblLook w:val="04A0" w:firstRow="1" w:lastRow="0" w:firstColumn="1" w:lastColumn="0" w:noHBand="0" w:noVBand="1"/>
      </w:tblPr>
      <w:tblGrid>
        <w:gridCol w:w="699"/>
        <w:gridCol w:w="2896"/>
        <w:gridCol w:w="3510"/>
        <w:gridCol w:w="2251"/>
      </w:tblGrid>
      <w:tr w:rsidR="00ED5189" w:rsidRPr="00F540CC" w14:paraId="13FD9CF4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6F936436" w14:textId="77777777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</w:p>
        </w:tc>
        <w:tc>
          <w:tcPr>
            <w:tcW w:w="2896" w:type="dxa"/>
            <w:noWrap/>
            <w:hideMark/>
          </w:tcPr>
          <w:p w14:paraId="0478624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510" w:type="dxa"/>
            <w:noWrap/>
            <w:hideMark/>
          </w:tcPr>
          <w:p w14:paraId="19601963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2251" w:type="dxa"/>
            <w:noWrap/>
            <w:hideMark/>
          </w:tcPr>
          <w:p w14:paraId="16BAB6A5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2CABC32C" w14:textId="77777777" w:rsidTr="00F540C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037AFB49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2896" w:type="dxa"/>
            <w:noWrap/>
          </w:tcPr>
          <w:p w14:paraId="2006CD4E" w14:textId="0E295E7A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3FFEDC23" w14:textId="5B69AB7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Blanca Iris Flores Astudillo</w:t>
            </w:r>
          </w:p>
        </w:tc>
        <w:tc>
          <w:tcPr>
            <w:tcW w:w="2251" w:type="dxa"/>
            <w:noWrap/>
          </w:tcPr>
          <w:p w14:paraId="2F500A66" w14:textId="406AF60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  <w:lang w:val="en-US"/>
              </w:rPr>
            </w:pPr>
            <w:r w:rsidRPr="00F540CC">
              <w:rPr>
                <w:rFonts w:cs="Segoe UI"/>
                <w:sz w:val="22"/>
              </w:rPr>
              <w:t>AMPF Supervisor</w:t>
            </w:r>
          </w:p>
        </w:tc>
      </w:tr>
      <w:tr w:rsidR="00F540CC" w:rsidRPr="00F540CC" w14:paraId="546F662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46B39D6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2896" w:type="dxa"/>
            <w:noWrap/>
          </w:tcPr>
          <w:p w14:paraId="3096B231" w14:textId="28F30E4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203EC769" w14:textId="16E9ABA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Maria Maribel Parra Ventura</w:t>
            </w:r>
          </w:p>
        </w:tc>
        <w:tc>
          <w:tcPr>
            <w:tcW w:w="2251" w:type="dxa"/>
          </w:tcPr>
          <w:p w14:paraId="2374D72C" w14:textId="30C702A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50576CB2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0AF0F0E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2896" w:type="dxa"/>
            <w:noWrap/>
          </w:tcPr>
          <w:p w14:paraId="66E175F5" w14:textId="335D701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72772B17" w14:textId="5539719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Rubén Sánchez Vite</w:t>
            </w:r>
          </w:p>
        </w:tc>
        <w:tc>
          <w:tcPr>
            <w:tcW w:w="2251" w:type="dxa"/>
          </w:tcPr>
          <w:p w14:paraId="60BD118E" w14:textId="7AFEAC2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  <w:tr w:rsidR="00F540CC" w:rsidRPr="00F540CC" w14:paraId="183F321F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44F1C906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2896" w:type="dxa"/>
            <w:noWrap/>
          </w:tcPr>
          <w:p w14:paraId="0AB9B54A" w14:textId="27A9D59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Iguala de la Independencia</w:t>
            </w:r>
          </w:p>
        </w:tc>
        <w:tc>
          <w:tcPr>
            <w:tcW w:w="3510" w:type="dxa"/>
          </w:tcPr>
          <w:p w14:paraId="116C7DA6" w14:textId="5A875E1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Miguel Ángel Astudillo Ponce</w:t>
            </w:r>
          </w:p>
        </w:tc>
        <w:tc>
          <w:tcPr>
            <w:tcW w:w="2251" w:type="dxa"/>
          </w:tcPr>
          <w:p w14:paraId="0A1D11C4" w14:textId="6B22E0C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</w:tbl>
    <w:p w14:paraId="10826BF5" w14:textId="77777777" w:rsidR="00ED5189" w:rsidRDefault="00ED5189" w:rsidP="00ED5189"/>
    <w:p w14:paraId="38833231" w14:textId="77777777" w:rsidR="00F540CC" w:rsidRPr="00ED5189" w:rsidRDefault="00F540CC" w:rsidP="00ED5189"/>
    <w:p w14:paraId="65ACBDBE" w14:textId="7E0B1913" w:rsidR="00124138" w:rsidRPr="00124138" w:rsidRDefault="002C2B68" w:rsidP="0010728C">
      <w:pPr>
        <w:pStyle w:val="Heading2"/>
      </w:pPr>
      <w:bookmarkStart w:id="7" w:name="_Toc449705623"/>
      <w:r w:rsidRPr="00BE5EB3">
        <w:lastRenderedPageBreak/>
        <w:t xml:space="preserve">Mesas de Investigación </w:t>
      </w:r>
      <w:bookmarkEnd w:id="6"/>
      <w:r w:rsidR="000339DD">
        <w:t xml:space="preserve">Grupo </w:t>
      </w:r>
      <w:r w:rsidR="00912F0E">
        <w:t>A</w:t>
      </w:r>
      <w:bookmarkEnd w:id="7"/>
    </w:p>
    <w:tbl>
      <w:tblPr>
        <w:tblStyle w:val="GridTable1Light-Accent1"/>
        <w:tblW w:w="5388" w:type="pct"/>
        <w:tblLayout w:type="fixed"/>
        <w:tblLook w:val="04A0" w:firstRow="1" w:lastRow="0" w:firstColumn="1" w:lastColumn="0" w:noHBand="0" w:noVBand="1"/>
      </w:tblPr>
      <w:tblGrid>
        <w:gridCol w:w="665"/>
        <w:gridCol w:w="1580"/>
        <w:gridCol w:w="2970"/>
        <w:gridCol w:w="3001"/>
        <w:gridCol w:w="1860"/>
      </w:tblGrid>
      <w:tr w:rsidR="00ED5189" w:rsidRPr="00F540CC" w14:paraId="538F7340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noWrap/>
            <w:vAlign w:val="center"/>
            <w:hideMark/>
          </w:tcPr>
          <w:p w14:paraId="535CE475" w14:textId="2D44DEB3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784" w:type="pct"/>
            <w:noWrap/>
            <w:vAlign w:val="center"/>
            <w:hideMark/>
          </w:tcPr>
          <w:p w14:paraId="2DB54E3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1474" w:type="pct"/>
            <w:noWrap/>
            <w:vAlign w:val="center"/>
            <w:hideMark/>
          </w:tcPr>
          <w:p w14:paraId="1F879663" w14:textId="59C46FEC" w:rsidR="00ED5189" w:rsidRPr="00F540CC" w:rsidRDefault="00F540CC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Agencia</w:t>
            </w:r>
          </w:p>
        </w:tc>
        <w:tc>
          <w:tcPr>
            <w:tcW w:w="1489" w:type="pct"/>
            <w:noWrap/>
            <w:vAlign w:val="center"/>
            <w:hideMark/>
          </w:tcPr>
          <w:p w14:paraId="2FA12317" w14:textId="20222A7B" w:rsidR="00ED5189" w:rsidRPr="00F540CC" w:rsidRDefault="00F540CC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923" w:type="pct"/>
            <w:vAlign w:val="center"/>
          </w:tcPr>
          <w:p w14:paraId="53CBFC00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F540CC" w:rsidRPr="00F540CC" w14:paraId="4B99AA39" w14:textId="77777777" w:rsidTr="00F540C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14543A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84" w:type="pct"/>
            <w:noWrap/>
            <w:vAlign w:val="center"/>
          </w:tcPr>
          <w:p w14:paraId="1940481D" w14:textId="7E6A6FFB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21B4518" w14:textId="22F27E83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noWrap/>
            <w:vAlign w:val="center"/>
          </w:tcPr>
          <w:p w14:paraId="7689E94C" w14:textId="3E1EB29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Venus Montalvo Recinos</w:t>
            </w:r>
          </w:p>
        </w:tc>
        <w:tc>
          <w:tcPr>
            <w:tcW w:w="923" w:type="pct"/>
            <w:vAlign w:val="center"/>
          </w:tcPr>
          <w:p w14:paraId="23C805F7" w14:textId="7F75A417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12D22B8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6124303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84" w:type="pct"/>
            <w:noWrap/>
            <w:vAlign w:val="center"/>
          </w:tcPr>
          <w:p w14:paraId="445A69D9" w14:textId="2A768DE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B9B88B1" w14:textId="142397F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vAlign w:val="center"/>
          </w:tcPr>
          <w:p w14:paraId="78D7C67D" w14:textId="2C8177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Jhony Jiménez Trejo</w:t>
            </w:r>
          </w:p>
        </w:tc>
        <w:tc>
          <w:tcPr>
            <w:tcW w:w="923" w:type="pct"/>
            <w:vAlign w:val="center"/>
          </w:tcPr>
          <w:p w14:paraId="08E6A199" w14:textId="6E99AB8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57264383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3DD5FD8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84" w:type="pct"/>
            <w:noWrap/>
            <w:vAlign w:val="center"/>
          </w:tcPr>
          <w:p w14:paraId="7EB2ADF8" w14:textId="365D4F9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27C8EE65" w14:textId="1B724DC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489" w:type="pct"/>
            <w:vAlign w:val="center"/>
          </w:tcPr>
          <w:p w14:paraId="626E505D" w14:textId="5D7982C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Christian Arturo Ramirez Dionicio</w:t>
            </w:r>
          </w:p>
        </w:tc>
        <w:tc>
          <w:tcPr>
            <w:tcW w:w="923" w:type="pct"/>
            <w:vAlign w:val="center"/>
          </w:tcPr>
          <w:p w14:paraId="3D0DD80D" w14:textId="6D188BD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5B84F23D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71F8DBCB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84" w:type="pct"/>
            <w:noWrap/>
            <w:vAlign w:val="center"/>
          </w:tcPr>
          <w:p w14:paraId="7314E777" w14:textId="3698D1D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0400AFA7" w14:textId="4FB4BE2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89" w:type="pct"/>
            <w:vAlign w:val="center"/>
          </w:tcPr>
          <w:p w14:paraId="295F510B" w14:textId="03FC16A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Anahí González Vega</w:t>
            </w:r>
          </w:p>
        </w:tc>
        <w:tc>
          <w:tcPr>
            <w:tcW w:w="923" w:type="pct"/>
            <w:vAlign w:val="center"/>
          </w:tcPr>
          <w:p w14:paraId="48B4CF63" w14:textId="2D39D79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BCD2E2F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64DEFDF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784" w:type="pct"/>
            <w:noWrap/>
            <w:vAlign w:val="center"/>
          </w:tcPr>
          <w:p w14:paraId="46F7EC18" w14:textId="6DB87F9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30292365" w14:textId="69DF36E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89" w:type="pct"/>
            <w:vAlign w:val="center"/>
          </w:tcPr>
          <w:p w14:paraId="353FA8E4" w14:textId="6FF7D0D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Leticia Gómez Bernal</w:t>
            </w:r>
          </w:p>
        </w:tc>
        <w:tc>
          <w:tcPr>
            <w:tcW w:w="923" w:type="pct"/>
            <w:vAlign w:val="center"/>
          </w:tcPr>
          <w:p w14:paraId="663F0C71" w14:textId="260DCF5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F540CC" w:rsidRPr="00F540CC" w14:paraId="0CC86DF7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9718077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84" w:type="pct"/>
            <w:noWrap/>
            <w:vAlign w:val="center"/>
          </w:tcPr>
          <w:p w14:paraId="025A2256" w14:textId="56AFAB3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56E3ED32" w14:textId="5A15589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010F7A9A" w14:textId="0C4C68B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Christian López Sánchez</w:t>
            </w:r>
          </w:p>
        </w:tc>
        <w:tc>
          <w:tcPr>
            <w:tcW w:w="923" w:type="pct"/>
            <w:vAlign w:val="center"/>
          </w:tcPr>
          <w:p w14:paraId="49DF0B7C" w14:textId="2791AAF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607CE996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002F5A7A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784" w:type="pct"/>
            <w:noWrap/>
            <w:vAlign w:val="center"/>
          </w:tcPr>
          <w:p w14:paraId="33AEA136" w14:textId="50BB661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4D6B5282" w14:textId="226B3D9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779545B0" w14:textId="186D282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Ernie Rafael Cortes Flores</w:t>
            </w:r>
          </w:p>
        </w:tc>
        <w:tc>
          <w:tcPr>
            <w:tcW w:w="923" w:type="pct"/>
            <w:vAlign w:val="center"/>
          </w:tcPr>
          <w:p w14:paraId="349F5B43" w14:textId="5E8CB12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22213F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31A0DF0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784" w:type="pct"/>
            <w:noWrap/>
            <w:vAlign w:val="center"/>
          </w:tcPr>
          <w:p w14:paraId="09957FFD" w14:textId="51CC352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475BD18B" w14:textId="4BFA4CC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2882AA06" w14:textId="0D0E39E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Ma. Guadalupe Pérez Rojas</w:t>
            </w:r>
          </w:p>
        </w:tc>
        <w:tc>
          <w:tcPr>
            <w:tcW w:w="923" w:type="pct"/>
            <w:vAlign w:val="center"/>
          </w:tcPr>
          <w:p w14:paraId="37C16A91" w14:textId="501DCB7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F540CC" w:rsidRPr="00F540CC" w14:paraId="09D1C9AB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064DC0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784" w:type="pct"/>
            <w:noWrap/>
            <w:vAlign w:val="center"/>
          </w:tcPr>
          <w:p w14:paraId="78599E3B" w14:textId="51D38B9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21182549" w14:textId="44524E0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365B3212" w14:textId="2F6C50D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Olga Lizbeth Torres Salazar</w:t>
            </w:r>
          </w:p>
        </w:tc>
        <w:tc>
          <w:tcPr>
            <w:tcW w:w="923" w:type="pct"/>
            <w:vAlign w:val="center"/>
          </w:tcPr>
          <w:p w14:paraId="639C9A21" w14:textId="7EAC855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F540CC" w:rsidRPr="00F540CC" w14:paraId="117D6A5B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50326B4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784" w:type="pct"/>
            <w:noWrap/>
            <w:vAlign w:val="center"/>
          </w:tcPr>
          <w:p w14:paraId="3949770D" w14:textId="342DFD2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1474" w:type="pct"/>
            <w:vAlign w:val="center"/>
          </w:tcPr>
          <w:p w14:paraId="526910C7" w14:textId="0C8C533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vAlign w:val="center"/>
          </w:tcPr>
          <w:p w14:paraId="23B58114" w14:textId="0ECBF7E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Jorge Luis Solano Aguirre</w:t>
            </w:r>
          </w:p>
        </w:tc>
        <w:tc>
          <w:tcPr>
            <w:tcW w:w="923" w:type="pct"/>
            <w:vAlign w:val="center"/>
          </w:tcPr>
          <w:p w14:paraId="0525AD7E" w14:textId="7C905ED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1AFC49E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1365E5A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784" w:type="pct"/>
            <w:noWrap/>
            <w:vAlign w:val="center"/>
          </w:tcPr>
          <w:p w14:paraId="4727DACF" w14:textId="3B724AF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F02184E" w14:textId="7EBABEE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Mesa de Inteligencia en Chilapa de Alvarez</w:t>
            </w:r>
          </w:p>
        </w:tc>
        <w:tc>
          <w:tcPr>
            <w:tcW w:w="1489" w:type="pct"/>
            <w:vAlign w:val="center"/>
          </w:tcPr>
          <w:p w14:paraId="6E6B51C2" w14:textId="03E38CD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José Jerónimo Martínez Victorio</w:t>
            </w:r>
          </w:p>
        </w:tc>
        <w:tc>
          <w:tcPr>
            <w:tcW w:w="923" w:type="pct"/>
            <w:vAlign w:val="center"/>
          </w:tcPr>
          <w:p w14:paraId="262C6F1F" w14:textId="113978A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159E90F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1F16986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784" w:type="pct"/>
            <w:noWrap/>
            <w:vAlign w:val="center"/>
          </w:tcPr>
          <w:p w14:paraId="40E140F8" w14:textId="3E84CDF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1C86419D" w14:textId="61F78AB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Subdelegación De Procedimientos Penales “A”</w:t>
            </w:r>
          </w:p>
        </w:tc>
        <w:tc>
          <w:tcPr>
            <w:tcW w:w="1489" w:type="pct"/>
            <w:vAlign w:val="center"/>
          </w:tcPr>
          <w:p w14:paraId="658FDD81" w14:textId="7C43648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Sergio Archundia Miranda</w:t>
            </w:r>
          </w:p>
        </w:tc>
        <w:tc>
          <w:tcPr>
            <w:tcW w:w="923" w:type="pct"/>
            <w:vAlign w:val="center"/>
          </w:tcPr>
          <w:p w14:paraId="5B3183EA" w14:textId="2ADCFFF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Subdelegado AMPF</w:t>
            </w:r>
          </w:p>
        </w:tc>
      </w:tr>
      <w:tr w:rsidR="00F540CC" w:rsidRPr="00F540CC" w14:paraId="037D5FB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7F2CD960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784" w:type="pct"/>
            <w:noWrap/>
            <w:vAlign w:val="center"/>
          </w:tcPr>
          <w:p w14:paraId="769C432A" w14:textId="731A5B1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63C995DF" w14:textId="3D3E513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Subdelegación De Procedimientos Penales “A”</w:t>
            </w:r>
          </w:p>
        </w:tc>
        <w:tc>
          <w:tcPr>
            <w:tcW w:w="1489" w:type="pct"/>
            <w:vAlign w:val="center"/>
          </w:tcPr>
          <w:p w14:paraId="47877057" w14:textId="1DD9F15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Paul Fernando Pichardo García</w:t>
            </w:r>
          </w:p>
        </w:tc>
        <w:tc>
          <w:tcPr>
            <w:tcW w:w="923" w:type="pct"/>
            <w:vAlign w:val="center"/>
          </w:tcPr>
          <w:p w14:paraId="31ED9BC3" w14:textId="7697F9A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1D050C12" w14:textId="0ACDEF4F" w:rsidR="00124138" w:rsidRPr="00124138" w:rsidRDefault="00D74459" w:rsidP="0010728C">
      <w:pPr>
        <w:pStyle w:val="Heading2"/>
      </w:pPr>
      <w:bookmarkStart w:id="8" w:name="_Toc449705624"/>
      <w:r w:rsidRPr="00BE5EB3">
        <w:t xml:space="preserve">Mesas de Investigación </w:t>
      </w:r>
      <w:r>
        <w:t xml:space="preserve">Grupo </w:t>
      </w:r>
      <w:r w:rsidR="00912F0E">
        <w:t>B</w:t>
      </w:r>
      <w:bookmarkEnd w:id="8"/>
    </w:p>
    <w:tbl>
      <w:tblPr>
        <w:tblStyle w:val="GridTable1Light-Accent1"/>
        <w:tblW w:w="5388" w:type="pct"/>
        <w:tblLook w:val="04A0" w:firstRow="1" w:lastRow="0" w:firstColumn="1" w:lastColumn="0" w:noHBand="0" w:noVBand="1"/>
      </w:tblPr>
      <w:tblGrid>
        <w:gridCol w:w="649"/>
        <w:gridCol w:w="2594"/>
        <w:gridCol w:w="1884"/>
        <w:gridCol w:w="2968"/>
        <w:gridCol w:w="1981"/>
      </w:tblGrid>
      <w:tr w:rsidR="00F540CC" w:rsidRPr="00F540CC" w14:paraId="76677453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noWrap/>
            <w:hideMark/>
          </w:tcPr>
          <w:p w14:paraId="3F012B38" w14:textId="77777777" w:rsidR="00F540CC" w:rsidRPr="00F540CC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1287" w:type="pct"/>
            <w:noWrap/>
            <w:hideMark/>
          </w:tcPr>
          <w:p w14:paraId="2AE3D026" w14:textId="3CF17495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Sede/Subsede</w:t>
            </w:r>
          </w:p>
        </w:tc>
        <w:tc>
          <w:tcPr>
            <w:tcW w:w="935" w:type="pct"/>
            <w:noWrap/>
            <w:hideMark/>
          </w:tcPr>
          <w:p w14:paraId="00B4FC41" w14:textId="58D3BDC6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Agencia</w:t>
            </w:r>
          </w:p>
        </w:tc>
        <w:tc>
          <w:tcPr>
            <w:tcW w:w="1473" w:type="pct"/>
            <w:noWrap/>
            <w:hideMark/>
          </w:tcPr>
          <w:p w14:paraId="3A3DF0CD" w14:textId="5C5136AD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Nombre</w:t>
            </w:r>
          </w:p>
        </w:tc>
        <w:tc>
          <w:tcPr>
            <w:tcW w:w="983" w:type="pct"/>
          </w:tcPr>
          <w:p w14:paraId="754BC23C" w14:textId="79082EA5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Rol</w:t>
            </w:r>
          </w:p>
        </w:tc>
      </w:tr>
      <w:tr w:rsidR="00F540CC" w:rsidRPr="00F540CC" w14:paraId="312EA610" w14:textId="77777777" w:rsidTr="00F540C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79E69028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87" w:type="pct"/>
            <w:noWrap/>
          </w:tcPr>
          <w:p w14:paraId="1D35400D" w14:textId="49F2569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1EE6ED65" w14:textId="70F0D95C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  <w:noWrap/>
          </w:tcPr>
          <w:p w14:paraId="1C2DF7C9" w14:textId="62CF9DF3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Diana Laura Morales Miranda</w:t>
            </w:r>
          </w:p>
        </w:tc>
        <w:tc>
          <w:tcPr>
            <w:tcW w:w="983" w:type="pct"/>
          </w:tcPr>
          <w:p w14:paraId="2A87A76C" w14:textId="51EB531C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3568B13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65A586C2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87" w:type="pct"/>
            <w:noWrap/>
          </w:tcPr>
          <w:p w14:paraId="1A2F9D3E" w14:textId="4BE03F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2FB0020E" w14:textId="74E656A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0E4BA536" w14:textId="43983D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Isidra García Sánchez</w:t>
            </w:r>
          </w:p>
        </w:tc>
        <w:tc>
          <w:tcPr>
            <w:tcW w:w="983" w:type="pct"/>
          </w:tcPr>
          <w:p w14:paraId="070DBF18" w14:textId="4278A3B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498F084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0C637F59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87" w:type="pct"/>
            <w:noWrap/>
          </w:tcPr>
          <w:p w14:paraId="6019302E" w14:textId="292D4A4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415A2D0D" w14:textId="4987FC8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3B7F2B7B" w14:textId="00EFCC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Oliver Bello Martínez</w:t>
            </w:r>
          </w:p>
        </w:tc>
        <w:tc>
          <w:tcPr>
            <w:tcW w:w="983" w:type="pct"/>
          </w:tcPr>
          <w:p w14:paraId="18B3ECC5" w14:textId="0A8D641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246DCE04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0F3E376F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87" w:type="pct"/>
            <w:noWrap/>
          </w:tcPr>
          <w:p w14:paraId="60E15F69" w14:textId="6D46B25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411620ED" w14:textId="4C35422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08F9FF84" w14:textId="3236F85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Iván Roque Jiménez</w:t>
            </w:r>
          </w:p>
        </w:tc>
        <w:tc>
          <w:tcPr>
            <w:tcW w:w="983" w:type="pct"/>
          </w:tcPr>
          <w:p w14:paraId="79CC0F24" w14:textId="01E1908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6A615800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238545B3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87" w:type="pct"/>
            <w:noWrap/>
          </w:tcPr>
          <w:p w14:paraId="4ACF9A20" w14:textId="45722EA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19589D03" w14:textId="4873E1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473" w:type="pct"/>
          </w:tcPr>
          <w:p w14:paraId="778C3854" w14:textId="209B3A7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Araceli Jorge Blanco</w:t>
            </w:r>
          </w:p>
        </w:tc>
        <w:tc>
          <w:tcPr>
            <w:tcW w:w="983" w:type="pct"/>
          </w:tcPr>
          <w:p w14:paraId="5959F037" w14:textId="7E1F698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F540CC" w:rsidRPr="00F540CC" w14:paraId="1B49CD1E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3379F907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287" w:type="pct"/>
            <w:noWrap/>
          </w:tcPr>
          <w:p w14:paraId="69535323" w14:textId="161F7E7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3CA95E80" w14:textId="5144485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73" w:type="pct"/>
          </w:tcPr>
          <w:p w14:paraId="489B26D9" w14:textId="4399188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Juan Manuel Pérez Trujillo</w:t>
            </w:r>
          </w:p>
        </w:tc>
        <w:tc>
          <w:tcPr>
            <w:tcW w:w="983" w:type="pct"/>
          </w:tcPr>
          <w:p w14:paraId="032E1E37" w14:textId="634E35A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212C740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794EC70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287" w:type="pct"/>
            <w:noWrap/>
          </w:tcPr>
          <w:p w14:paraId="5E361AD4" w14:textId="4A6E10C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5CB01559" w14:textId="7B858CF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73" w:type="pct"/>
          </w:tcPr>
          <w:p w14:paraId="6A2FEB78" w14:textId="4D7D92D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Yeny Izel Martínez Pileño</w:t>
            </w:r>
          </w:p>
        </w:tc>
        <w:tc>
          <w:tcPr>
            <w:tcW w:w="983" w:type="pct"/>
          </w:tcPr>
          <w:p w14:paraId="4B694943" w14:textId="6576CA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03FD505A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416CA8A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287" w:type="pct"/>
            <w:noWrap/>
          </w:tcPr>
          <w:p w14:paraId="008E1224" w14:textId="194BF0C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935" w:type="pct"/>
          </w:tcPr>
          <w:p w14:paraId="655AA6E6" w14:textId="1160C6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</w:tcPr>
          <w:p w14:paraId="61C1ABC2" w14:textId="3C4E920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Joel Enrique Martínez Nevares</w:t>
            </w:r>
          </w:p>
        </w:tc>
        <w:tc>
          <w:tcPr>
            <w:tcW w:w="983" w:type="pct"/>
          </w:tcPr>
          <w:p w14:paraId="5DE70D7D" w14:textId="7900894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7CA8B0F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28003B4D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287" w:type="pct"/>
            <w:noWrap/>
          </w:tcPr>
          <w:p w14:paraId="2BEFD210" w14:textId="249F3D7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935" w:type="pct"/>
          </w:tcPr>
          <w:p w14:paraId="2A5A8887" w14:textId="0C05BB9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</w:tcPr>
          <w:p w14:paraId="6E347F47" w14:textId="2ECD97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Nidia Citlalli Taboada Jiménez</w:t>
            </w:r>
          </w:p>
        </w:tc>
        <w:tc>
          <w:tcPr>
            <w:tcW w:w="983" w:type="pct"/>
          </w:tcPr>
          <w:p w14:paraId="6F03B7A2" w14:textId="75D94E8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3F94494F" w14:textId="617C10CC" w:rsidR="00F540CC" w:rsidRDefault="00F540CC" w:rsidP="00F540CC">
      <w:pPr>
        <w:pStyle w:val="Heading1"/>
      </w:pPr>
      <w:bookmarkStart w:id="9" w:name="_Toc449705625"/>
      <w:r>
        <w:lastRenderedPageBreak/>
        <w:t>Grupos en Acapulco</w:t>
      </w:r>
      <w:bookmarkEnd w:id="9"/>
    </w:p>
    <w:p w14:paraId="7B5BA903" w14:textId="77777777" w:rsidR="00F540CC" w:rsidRDefault="00F540CC" w:rsidP="00F540CC">
      <w:pPr>
        <w:pStyle w:val="Heading2"/>
      </w:pPr>
      <w:bookmarkStart w:id="10" w:name="_Toc449705626"/>
      <w:r w:rsidRPr="00912F0E">
        <w:t>UNAI Atención y Determinación Grupo A</w:t>
      </w:r>
      <w:bookmarkEnd w:id="10"/>
    </w:p>
    <w:tbl>
      <w:tblPr>
        <w:tblStyle w:val="GridTable1Light-Accent1"/>
        <w:tblW w:w="9356" w:type="dxa"/>
        <w:tblLook w:val="04A0" w:firstRow="1" w:lastRow="0" w:firstColumn="1" w:lastColumn="0" w:noHBand="0" w:noVBand="1"/>
      </w:tblPr>
      <w:tblGrid>
        <w:gridCol w:w="699"/>
        <w:gridCol w:w="1816"/>
        <w:gridCol w:w="4410"/>
        <w:gridCol w:w="2431"/>
      </w:tblGrid>
      <w:tr w:rsidR="00327690" w:rsidRPr="00327690" w14:paraId="578BD27B" w14:textId="77777777" w:rsidTr="00284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vAlign w:val="center"/>
            <w:hideMark/>
          </w:tcPr>
          <w:p w14:paraId="066FE482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1816" w:type="dxa"/>
            <w:noWrap/>
            <w:vAlign w:val="center"/>
            <w:hideMark/>
          </w:tcPr>
          <w:p w14:paraId="0D9E11FE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4410" w:type="dxa"/>
            <w:noWrap/>
            <w:vAlign w:val="center"/>
            <w:hideMark/>
          </w:tcPr>
          <w:p w14:paraId="0424EAAF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431" w:type="dxa"/>
            <w:noWrap/>
            <w:vAlign w:val="center"/>
            <w:hideMark/>
          </w:tcPr>
          <w:p w14:paraId="174BF1E6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774D7662" w14:textId="77777777" w:rsidTr="00284F0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2A168EED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16" w:type="dxa"/>
            <w:noWrap/>
            <w:vAlign w:val="center"/>
          </w:tcPr>
          <w:p w14:paraId="3E75F68F" w14:textId="56532723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4E80AB55" w14:textId="63BB575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Alejandra García Mellado</w:t>
            </w:r>
          </w:p>
        </w:tc>
        <w:tc>
          <w:tcPr>
            <w:tcW w:w="2431" w:type="dxa"/>
            <w:noWrap/>
            <w:vAlign w:val="center"/>
          </w:tcPr>
          <w:p w14:paraId="3939BE7C" w14:textId="7EEF423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  <w:lang w:val="en-US"/>
              </w:rPr>
            </w:pPr>
            <w:r w:rsidRPr="00327690">
              <w:rPr>
                <w:rFonts w:cs="Segoe UI"/>
                <w:sz w:val="20"/>
                <w:szCs w:val="20"/>
              </w:rPr>
              <w:t>AMPF Supervisor</w:t>
            </w:r>
          </w:p>
        </w:tc>
      </w:tr>
      <w:tr w:rsidR="00327690" w:rsidRPr="00327690" w14:paraId="64110387" w14:textId="77777777" w:rsidTr="00284F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71C3778C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16" w:type="dxa"/>
            <w:noWrap/>
            <w:vAlign w:val="center"/>
          </w:tcPr>
          <w:p w14:paraId="72CE3011" w14:textId="287F679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6B16DFE7" w14:textId="0ED56349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Sarahi Cruz Fragoso</w:t>
            </w:r>
          </w:p>
        </w:tc>
        <w:tc>
          <w:tcPr>
            <w:tcW w:w="2431" w:type="dxa"/>
            <w:vAlign w:val="center"/>
          </w:tcPr>
          <w:p w14:paraId="67989820" w14:textId="0509B2D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AB18E89" w14:textId="77777777" w:rsidTr="00284F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7BC12E34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816" w:type="dxa"/>
            <w:noWrap/>
            <w:vAlign w:val="center"/>
          </w:tcPr>
          <w:p w14:paraId="3D166AC4" w14:textId="39E6086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200AAE02" w14:textId="091C6D8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Virgilio Barrera Ramos</w:t>
            </w:r>
          </w:p>
        </w:tc>
        <w:tc>
          <w:tcPr>
            <w:tcW w:w="2431" w:type="dxa"/>
            <w:vAlign w:val="center"/>
          </w:tcPr>
          <w:p w14:paraId="54C23D2B" w14:textId="6D649AD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E6261B1" w14:textId="77777777" w:rsidTr="00284F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48B5F789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816" w:type="dxa"/>
            <w:noWrap/>
            <w:vAlign w:val="center"/>
          </w:tcPr>
          <w:p w14:paraId="07E60D7A" w14:textId="679B083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4410" w:type="dxa"/>
            <w:vAlign w:val="center"/>
          </w:tcPr>
          <w:p w14:paraId="1F9FB878" w14:textId="30F058F9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Ana Leysli Fernández Esquivel</w:t>
            </w:r>
          </w:p>
        </w:tc>
        <w:tc>
          <w:tcPr>
            <w:tcW w:w="2431" w:type="dxa"/>
            <w:vAlign w:val="center"/>
          </w:tcPr>
          <w:p w14:paraId="4D74A172" w14:textId="74BBE9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 Orientador</w:t>
            </w:r>
          </w:p>
        </w:tc>
      </w:tr>
    </w:tbl>
    <w:p w14:paraId="11D02312" w14:textId="77777777" w:rsidR="00F540CC" w:rsidRPr="00ED5189" w:rsidRDefault="00F540CC" w:rsidP="00F540CC"/>
    <w:p w14:paraId="78DE1A77" w14:textId="77777777" w:rsidR="00F540CC" w:rsidRDefault="00F540CC" w:rsidP="00F540CC">
      <w:pPr>
        <w:pStyle w:val="Heading2"/>
      </w:pPr>
      <w:bookmarkStart w:id="11" w:name="_Toc449705627"/>
      <w:r w:rsidRPr="00912F0E">
        <w:t>UNAI Atención y Determinación Grupo B</w:t>
      </w:r>
      <w:bookmarkEnd w:id="11"/>
    </w:p>
    <w:tbl>
      <w:tblPr>
        <w:tblStyle w:val="GridTable1Light-Accent1"/>
        <w:tblW w:w="9356" w:type="dxa"/>
        <w:tblLook w:val="04A0" w:firstRow="1" w:lastRow="0" w:firstColumn="1" w:lastColumn="0" w:noHBand="0" w:noVBand="1"/>
      </w:tblPr>
      <w:tblGrid>
        <w:gridCol w:w="699"/>
        <w:gridCol w:w="1816"/>
        <w:gridCol w:w="4410"/>
        <w:gridCol w:w="2431"/>
      </w:tblGrid>
      <w:tr w:rsidR="00F540CC" w:rsidRPr="00327690" w14:paraId="6DB548C7" w14:textId="77777777" w:rsidTr="0032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vAlign w:val="center"/>
            <w:hideMark/>
          </w:tcPr>
          <w:p w14:paraId="7BAA3885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1816" w:type="dxa"/>
            <w:noWrap/>
            <w:vAlign w:val="center"/>
            <w:hideMark/>
          </w:tcPr>
          <w:p w14:paraId="4C4738BB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4410" w:type="dxa"/>
            <w:noWrap/>
            <w:vAlign w:val="center"/>
            <w:hideMark/>
          </w:tcPr>
          <w:p w14:paraId="635845DB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431" w:type="dxa"/>
            <w:noWrap/>
            <w:vAlign w:val="center"/>
            <w:hideMark/>
          </w:tcPr>
          <w:p w14:paraId="4C7CE04A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71E5D843" w14:textId="77777777" w:rsidTr="0032769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5EB5E896" w14:textId="77777777" w:rsidR="00327690" w:rsidRPr="00327690" w:rsidRDefault="00327690" w:rsidP="00327690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16" w:type="dxa"/>
            <w:noWrap/>
            <w:vAlign w:val="center"/>
          </w:tcPr>
          <w:p w14:paraId="03A8AAB9" w14:textId="6CEFEE2C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Acapulco</w:t>
            </w:r>
          </w:p>
        </w:tc>
        <w:tc>
          <w:tcPr>
            <w:tcW w:w="4410" w:type="dxa"/>
            <w:vAlign w:val="center"/>
          </w:tcPr>
          <w:p w14:paraId="78AA21B8" w14:textId="15DD2491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Ana Laura Arriaga Godínez</w:t>
            </w:r>
          </w:p>
        </w:tc>
        <w:tc>
          <w:tcPr>
            <w:tcW w:w="2431" w:type="dxa"/>
            <w:noWrap/>
            <w:vAlign w:val="center"/>
          </w:tcPr>
          <w:p w14:paraId="31DC779F" w14:textId="60B2DA95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AMPF Orientador</w:t>
            </w:r>
          </w:p>
        </w:tc>
      </w:tr>
      <w:tr w:rsidR="00327690" w:rsidRPr="00327690" w14:paraId="319C69F9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19A689D0" w14:textId="77777777" w:rsidR="00327690" w:rsidRPr="00327690" w:rsidRDefault="00327690" w:rsidP="00327690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16" w:type="dxa"/>
            <w:noWrap/>
            <w:vAlign w:val="center"/>
          </w:tcPr>
          <w:p w14:paraId="2501B3A0" w14:textId="512B2F0B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Acapulco</w:t>
            </w:r>
          </w:p>
        </w:tc>
        <w:tc>
          <w:tcPr>
            <w:tcW w:w="4410" w:type="dxa"/>
            <w:vAlign w:val="center"/>
          </w:tcPr>
          <w:p w14:paraId="4D54CA68" w14:textId="45E87644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Irene Rodríguez Nájera</w:t>
            </w:r>
          </w:p>
        </w:tc>
        <w:tc>
          <w:tcPr>
            <w:tcW w:w="2431" w:type="dxa"/>
            <w:vAlign w:val="center"/>
          </w:tcPr>
          <w:p w14:paraId="48E5C3FC" w14:textId="693D6989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Oficial Ministerial</w:t>
            </w:r>
          </w:p>
        </w:tc>
      </w:tr>
      <w:tr w:rsidR="00284F04" w:rsidRPr="00327690" w14:paraId="02FDE9AE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</w:tcPr>
          <w:p w14:paraId="35FD9AE3" w14:textId="61FA732E" w:rsidR="00284F04" w:rsidRPr="00327690" w:rsidRDefault="00284F04" w:rsidP="00327690">
            <w:pPr>
              <w:jc w:val="left"/>
              <w:rPr>
                <w:rFonts w:eastAsia="Times New Roman" w:cs="Segoe UI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816" w:type="dxa"/>
            <w:noWrap/>
            <w:vAlign w:val="center"/>
          </w:tcPr>
          <w:p w14:paraId="5D2BCF07" w14:textId="175D4357" w:rsidR="00284F04" w:rsidRPr="00327690" w:rsidRDefault="00284F04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4410" w:type="dxa"/>
            <w:vAlign w:val="center"/>
          </w:tcPr>
          <w:p w14:paraId="74B23434" w14:textId="6FED1E4F" w:rsidR="00284F04" w:rsidRPr="00327690" w:rsidRDefault="00284F04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Betzaida García Bedolla</w:t>
            </w:r>
          </w:p>
        </w:tc>
        <w:tc>
          <w:tcPr>
            <w:tcW w:w="2431" w:type="dxa"/>
            <w:vAlign w:val="center"/>
          </w:tcPr>
          <w:p w14:paraId="7389A7F9" w14:textId="76B0B0A6" w:rsidR="00284F04" w:rsidRPr="00327690" w:rsidRDefault="00284F04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16437CB4" w14:textId="77777777" w:rsidR="00F540CC" w:rsidRPr="00ED5189" w:rsidRDefault="00F540CC" w:rsidP="00F540CC"/>
    <w:p w14:paraId="3613BE1D" w14:textId="77777777" w:rsidR="00F540CC" w:rsidRPr="00124138" w:rsidRDefault="00F540CC" w:rsidP="00F540CC">
      <w:pPr>
        <w:pStyle w:val="Heading2"/>
      </w:pPr>
      <w:bookmarkStart w:id="12" w:name="_Toc449705628"/>
      <w:r w:rsidRPr="00BE5EB3">
        <w:t xml:space="preserve">Mesas de Investigación </w:t>
      </w:r>
      <w:r>
        <w:t>Grupo A</w:t>
      </w:r>
      <w:bookmarkEnd w:id="12"/>
    </w:p>
    <w:tbl>
      <w:tblPr>
        <w:tblStyle w:val="GridTable1Light-Accent1"/>
        <w:tblW w:w="5388" w:type="pct"/>
        <w:tblLayout w:type="fixed"/>
        <w:tblLook w:val="04A0" w:firstRow="1" w:lastRow="0" w:firstColumn="1" w:lastColumn="0" w:noHBand="0" w:noVBand="1"/>
      </w:tblPr>
      <w:tblGrid>
        <w:gridCol w:w="665"/>
        <w:gridCol w:w="1310"/>
        <w:gridCol w:w="2610"/>
        <w:gridCol w:w="3240"/>
        <w:gridCol w:w="2251"/>
      </w:tblGrid>
      <w:tr w:rsidR="00F540CC" w:rsidRPr="00327690" w14:paraId="14F9E09C" w14:textId="77777777" w:rsidTr="0032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noWrap/>
            <w:vAlign w:val="center"/>
            <w:hideMark/>
          </w:tcPr>
          <w:p w14:paraId="2E712545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650" w:type="pct"/>
            <w:noWrap/>
            <w:vAlign w:val="center"/>
            <w:hideMark/>
          </w:tcPr>
          <w:p w14:paraId="45AF8D86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1295" w:type="pct"/>
            <w:noWrap/>
            <w:vAlign w:val="center"/>
            <w:hideMark/>
          </w:tcPr>
          <w:p w14:paraId="7AD53620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Agencia</w:t>
            </w:r>
          </w:p>
        </w:tc>
        <w:tc>
          <w:tcPr>
            <w:tcW w:w="1608" w:type="pct"/>
            <w:noWrap/>
            <w:vAlign w:val="center"/>
            <w:hideMark/>
          </w:tcPr>
          <w:p w14:paraId="608A71C5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117" w:type="pct"/>
            <w:vAlign w:val="center"/>
          </w:tcPr>
          <w:p w14:paraId="3A3B6E0E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469D063F" w14:textId="77777777" w:rsidTr="0032769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512A8C20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50" w:type="pct"/>
            <w:noWrap/>
            <w:vAlign w:val="center"/>
          </w:tcPr>
          <w:p w14:paraId="684E7E17" w14:textId="7E01BCBF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264829B9" w14:textId="21E532F4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608" w:type="pct"/>
            <w:noWrap/>
            <w:vAlign w:val="center"/>
          </w:tcPr>
          <w:p w14:paraId="3975713A" w14:textId="6DE75B51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Jessica Sánchez Juárez</w:t>
            </w:r>
          </w:p>
        </w:tc>
        <w:tc>
          <w:tcPr>
            <w:tcW w:w="1117" w:type="pct"/>
            <w:vAlign w:val="center"/>
          </w:tcPr>
          <w:p w14:paraId="6985A1CC" w14:textId="2A42F3C6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55BB45F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1057163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50" w:type="pct"/>
            <w:noWrap/>
            <w:vAlign w:val="center"/>
          </w:tcPr>
          <w:p w14:paraId="18DB95EB" w14:textId="30B765B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3B131FA1" w14:textId="0CAF56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608" w:type="pct"/>
            <w:vAlign w:val="center"/>
          </w:tcPr>
          <w:p w14:paraId="67B1335C" w14:textId="02B6D3C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Ma. Guadalupe Diego Galeana</w:t>
            </w:r>
          </w:p>
        </w:tc>
        <w:tc>
          <w:tcPr>
            <w:tcW w:w="1117" w:type="pct"/>
            <w:vAlign w:val="center"/>
          </w:tcPr>
          <w:p w14:paraId="140C4264" w14:textId="41962C91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631D32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A236347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50" w:type="pct"/>
            <w:noWrap/>
            <w:vAlign w:val="center"/>
          </w:tcPr>
          <w:p w14:paraId="5AA44833" w14:textId="474F892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6B72A936" w14:textId="4D3EBCB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608" w:type="pct"/>
            <w:vAlign w:val="center"/>
          </w:tcPr>
          <w:p w14:paraId="28D270E8" w14:textId="1D1AEA0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Oscar Legaría Rodríguez</w:t>
            </w:r>
          </w:p>
        </w:tc>
        <w:tc>
          <w:tcPr>
            <w:tcW w:w="1117" w:type="pct"/>
            <w:vAlign w:val="center"/>
          </w:tcPr>
          <w:p w14:paraId="2C424A86" w14:textId="5B41B2B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327690" w:rsidRPr="00327690" w14:paraId="65117A74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07DEB76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50" w:type="pct"/>
            <w:noWrap/>
            <w:vAlign w:val="center"/>
          </w:tcPr>
          <w:p w14:paraId="39BEF079" w14:textId="0A51018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6D1C2D4B" w14:textId="0FBF5DD3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608" w:type="pct"/>
            <w:vAlign w:val="center"/>
          </w:tcPr>
          <w:p w14:paraId="6D028031" w14:textId="1876D93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Edgar Adelfo Juárez Palma</w:t>
            </w:r>
          </w:p>
        </w:tc>
        <w:tc>
          <w:tcPr>
            <w:tcW w:w="1117" w:type="pct"/>
            <w:vAlign w:val="center"/>
          </w:tcPr>
          <w:p w14:paraId="13FCD203" w14:textId="3EC74331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404EACC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6A93AB46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50" w:type="pct"/>
            <w:noWrap/>
            <w:vAlign w:val="center"/>
          </w:tcPr>
          <w:p w14:paraId="3E1E954A" w14:textId="5213CB2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36521133" w14:textId="114F87D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608" w:type="pct"/>
            <w:vAlign w:val="center"/>
          </w:tcPr>
          <w:p w14:paraId="056A98CA" w14:textId="2AE5D5A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Juan Carlos Narciso Adame</w:t>
            </w:r>
          </w:p>
        </w:tc>
        <w:tc>
          <w:tcPr>
            <w:tcW w:w="1117" w:type="pct"/>
            <w:vAlign w:val="center"/>
          </w:tcPr>
          <w:p w14:paraId="657426E4" w14:textId="5804388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EF6F056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BB05227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650" w:type="pct"/>
            <w:noWrap/>
            <w:vAlign w:val="center"/>
          </w:tcPr>
          <w:p w14:paraId="764C64ED" w14:textId="618D97D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6BC8D23A" w14:textId="0E4B2B3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1235FE46" w14:textId="055BF9D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Ana Leysli Fernández Esquivel</w:t>
            </w:r>
          </w:p>
        </w:tc>
        <w:tc>
          <w:tcPr>
            <w:tcW w:w="1117" w:type="pct"/>
            <w:vAlign w:val="center"/>
          </w:tcPr>
          <w:p w14:paraId="3C687901" w14:textId="756DE01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284F04" w:rsidRPr="00327690" w14:paraId="5CEA7048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26EC5F8" w14:textId="7777777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650" w:type="pct"/>
            <w:noWrap/>
            <w:vAlign w:val="center"/>
          </w:tcPr>
          <w:p w14:paraId="5EAD93CF" w14:textId="69ACC7D1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440C4870" w14:textId="247A798A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2643BB2B" w14:textId="09956A18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Amayrani Magdalena Barrera Flores</w:t>
            </w:r>
          </w:p>
        </w:tc>
        <w:tc>
          <w:tcPr>
            <w:tcW w:w="1117" w:type="pct"/>
            <w:vAlign w:val="center"/>
          </w:tcPr>
          <w:p w14:paraId="0F70293B" w14:textId="4413CEB8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284F04" w:rsidRPr="00327690" w14:paraId="711A06C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8E26EAC" w14:textId="7777777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650" w:type="pct"/>
            <w:noWrap/>
            <w:vAlign w:val="center"/>
          </w:tcPr>
          <w:p w14:paraId="11BC8146" w14:textId="05E73E4A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07B8042B" w14:textId="171C5617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39849FC4" w14:textId="10F50C2A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Florina Flores Figueroa</w:t>
            </w:r>
          </w:p>
        </w:tc>
        <w:tc>
          <w:tcPr>
            <w:tcW w:w="1117" w:type="pct"/>
            <w:vAlign w:val="center"/>
          </w:tcPr>
          <w:p w14:paraId="2FF1FA3F" w14:textId="7386B320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284F04" w:rsidRPr="00327690" w14:paraId="3B39E086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0E82A323" w14:textId="7777777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650" w:type="pct"/>
            <w:noWrap/>
            <w:vAlign w:val="center"/>
          </w:tcPr>
          <w:p w14:paraId="44B93B06" w14:textId="48DFBE7D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111A2FB2" w14:textId="4F8E4D30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608" w:type="pct"/>
            <w:vAlign w:val="center"/>
          </w:tcPr>
          <w:p w14:paraId="34A48353" w14:textId="63FF44AE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Onieda Cruz Acevedo</w:t>
            </w:r>
          </w:p>
        </w:tc>
        <w:tc>
          <w:tcPr>
            <w:tcW w:w="1117" w:type="pct"/>
            <w:vAlign w:val="center"/>
          </w:tcPr>
          <w:p w14:paraId="264EE1D1" w14:textId="7415607D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Subdelegado AMPF</w:t>
            </w:r>
          </w:p>
        </w:tc>
      </w:tr>
      <w:tr w:rsidR="00284F04" w:rsidRPr="00327690" w14:paraId="3C83726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3667471A" w14:textId="7777777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650" w:type="pct"/>
            <w:noWrap/>
            <w:vAlign w:val="center"/>
          </w:tcPr>
          <w:p w14:paraId="331F82CB" w14:textId="33B1BA46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5AE9711F" w14:textId="7C4D4E41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608" w:type="pct"/>
            <w:vAlign w:val="center"/>
          </w:tcPr>
          <w:p w14:paraId="48A5A820" w14:textId="2C6C7137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Freddy Olea Macedo</w:t>
            </w:r>
          </w:p>
        </w:tc>
        <w:tc>
          <w:tcPr>
            <w:tcW w:w="1117" w:type="pct"/>
            <w:vAlign w:val="center"/>
          </w:tcPr>
          <w:p w14:paraId="162FA2C1" w14:textId="4E1CF426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494A0F2C" w14:textId="77777777" w:rsidR="00F540CC" w:rsidRPr="00124138" w:rsidRDefault="00F540CC" w:rsidP="00F540CC">
      <w:pPr>
        <w:pStyle w:val="Heading2"/>
      </w:pPr>
      <w:bookmarkStart w:id="13" w:name="_Toc449705629"/>
      <w:r w:rsidRPr="00BE5EB3">
        <w:lastRenderedPageBreak/>
        <w:t xml:space="preserve">Mesas de Investigación </w:t>
      </w:r>
      <w:r>
        <w:t>Grupo B</w:t>
      </w:r>
      <w:bookmarkEnd w:id="13"/>
    </w:p>
    <w:tbl>
      <w:tblPr>
        <w:tblStyle w:val="GridTable1Light-Accent1"/>
        <w:tblW w:w="5388" w:type="pct"/>
        <w:tblLook w:val="04A0" w:firstRow="1" w:lastRow="0" w:firstColumn="1" w:lastColumn="0" w:noHBand="0" w:noVBand="1"/>
      </w:tblPr>
      <w:tblGrid>
        <w:gridCol w:w="658"/>
        <w:gridCol w:w="1596"/>
        <w:gridCol w:w="2160"/>
        <w:gridCol w:w="3510"/>
        <w:gridCol w:w="2152"/>
      </w:tblGrid>
      <w:tr w:rsidR="00F540CC" w:rsidRPr="00327690" w14:paraId="547D02C9" w14:textId="77777777" w:rsidTr="00284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noWrap/>
            <w:vAlign w:val="center"/>
            <w:hideMark/>
          </w:tcPr>
          <w:p w14:paraId="3934F216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792" w:type="pct"/>
            <w:noWrap/>
            <w:vAlign w:val="center"/>
            <w:hideMark/>
          </w:tcPr>
          <w:p w14:paraId="3F380D6F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Sede/Subsede</w:t>
            </w:r>
          </w:p>
        </w:tc>
        <w:tc>
          <w:tcPr>
            <w:tcW w:w="1072" w:type="pct"/>
            <w:noWrap/>
            <w:vAlign w:val="center"/>
            <w:hideMark/>
          </w:tcPr>
          <w:p w14:paraId="64683430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Agencia</w:t>
            </w:r>
          </w:p>
        </w:tc>
        <w:tc>
          <w:tcPr>
            <w:tcW w:w="1742" w:type="pct"/>
            <w:noWrap/>
            <w:vAlign w:val="center"/>
            <w:hideMark/>
          </w:tcPr>
          <w:p w14:paraId="0CA6FF9D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Nombre</w:t>
            </w:r>
          </w:p>
        </w:tc>
        <w:tc>
          <w:tcPr>
            <w:tcW w:w="1069" w:type="pct"/>
            <w:vAlign w:val="center"/>
          </w:tcPr>
          <w:p w14:paraId="7DA8EC45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Rol</w:t>
            </w:r>
          </w:p>
        </w:tc>
      </w:tr>
      <w:tr w:rsidR="00327690" w:rsidRPr="00327690" w14:paraId="0279E1C5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0D8D8258" w14:textId="0ECFF44C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92" w:type="pct"/>
            <w:noWrap/>
            <w:vAlign w:val="center"/>
          </w:tcPr>
          <w:p w14:paraId="08CE23BE" w14:textId="06E143C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673DE538" w14:textId="0EC8C742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742" w:type="pct"/>
            <w:vAlign w:val="center"/>
          </w:tcPr>
          <w:p w14:paraId="4C8F9432" w14:textId="1DD05C5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Rodelia Leyva Cantoriano</w:t>
            </w:r>
          </w:p>
        </w:tc>
        <w:tc>
          <w:tcPr>
            <w:tcW w:w="1069" w:type="pct"/>
            <w:vAlign w:val="center"/>
          </w:tcPr>
          <w:p w14:paraId="3B352FDC" w14:textId="3FC6933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6A2DF76F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18D6E3B0" w14:textId="3D00B182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92" w:type="pct"/>
            <w:noWrap/>
            <w:vAlign w:val="center"/>
          </w:tcPr>
          <w:p w14:paraId="06E9955C" w14:textId="119012C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A139A4D" w14:textId="51F8BD8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742" w:type="pct"/>
            <w:vAlign w:val="center"/>
          </w:tcPr>
          <w:p w14:paraId="6D13586F" w14:textId="75369B7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Heriberto De La Sancha Salgado</w:t>
            </w:r>
          </w:p>
        </w:tc>
        <w:tc>
          <w:tcPr>
            <w:tcW w:w="1069" w:type="pct"/>
            <w:vAlign w:val="center"/>
          </w:tcPr>
          <w:p w14:paraId="1A3479B6" w14:textId="2F928BF3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030F1A7B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007A3FA2" w14:textId="365CDD9D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92" w:type="pct"/>
            <w:noWrap/>
            <w:vAlign w:val="center"/>
          </w:tcPr>
          <w:p w14:paraId="6CE7E950" w14:textId="0941E42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17EE9C80" w14:textId="3BC43E6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742" w:type="pct"/>
            <w:vAlign w:val="center"/>
          </w:tcPr>
          <w:p w14:paraId="37F691DF" w14:textId="0F59DD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Edmar Rodríguez Morales</w:t>
            </w:r>
          </w:p>
        </w:tc>
        <w:tc>
          <w:tcPr>
            <w:tcW w:w="1069" w:type="pct"/>
            <w:vAlign w:val="center"/>
          </w:tcPr>
          <w:p w14:paraId="0946FAC5" w14:textId="3CEC08B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131DA77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75779C06" w14:textId="7B0332B9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92" w:type="pct"/>
            <w:noWrap/>
            <w:vAlign w:val="center"/>
          </w:tcPr>
          <w:p w14:paraId="08A98CFE" w14:textId="1B01357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6B92AB96" w14:textId="2107307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742" w:type="pct"/>
            <w:vAlign w:val="center"/>
          </w:tcPr>
          <w:p w14:paraId="74CD85FC" w14:textId="21C7FD7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Juan José Rodríguez Acosta</w:t>
            </w:r>
          </w:p>
        </w:tc>
        <w:tc>
          <w:tcPr>
            <w:tcW w:w="1069" w:type="pct"/>
            <w:vAlign w:val="center"/>
          </w:tcPr>
          <w:p w14:paraId="0B9A155A" w14:textId="6E99A34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4D8D48B2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6096C69E" w14:textId="408E2A23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792" w:type="pct"/>
            <w:noWrap/>
            <w:vAlign w:val="center"/>
          </w:tcPr>
          <w:p w14:paraId="134E8EDE" w14:textId="416CA6C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7CB8A9A" w14:textId="524C71D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742" w:type="pct"/>
            <w:vAlign w:val="center"/>
          </w:tcPr>
          <w:p w14:paraId="66911960" w14:textId="61DC1BD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Jeans Eduardo Liborio Alonso</w:t>
            </w:r>
          </w:p>
        </w:tc>
        <w:tc>
          <w:tcPr>
            <w:tcW w:w="1069" w:type="pct"/>
            <w:vAlign w:val="center"/>
          </w:tcPr>
          <w:p w14:paraId="67875323" w14:textId="4419390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327690" w:rsidRPr="00327690" w14:paraId="56EB2FF5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402AAC7B" w14:textId="1B83E426" w:rsidR="00327690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92" w:type="pct"/>
            <w:noWrap/>
            <w:vAlign w:val="center"/>
          </w:tcPr>
          <w:p w14:paraId="4027C007" w14:textId="427902C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4FFEA21C" w14:textId="5BB845E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769DF6A4" w14:textId="0F66BB0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Lorena Ballinas Vazquez</w:t>
            </w:r>
          </w:p>
        </w:tc>
        <w:tc>
          <w:tcPr>
            <w:tcW w:w="1069" w:type="pct"/>
            <w:vAlign w:val="center"/>
          </w:tcPr>
          <w:p w14:paraId="250BF60E" w14:textId="6A7B7012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284F04" w:rsidRPr="00327690" w14:paraId="36053B6E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179B9EAD" w14:textId="421C2B87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792" w:type="pct"/>
            <w:noWrap/>
            <w:vAlign w:val="center"/>
          </w:tcPr>
          <w:p w14:paraId="48231010" w14:textId="66F09F65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042C1F04" w14:textId="381FD93B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2BAE90D4" w14:textId="38DD89B8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Cecilia Cadenas Rivas</w:t>
            </w:r>
          </w:p>
        </w:tc>
        <w:tc>
          <w:tcPr>
            <w:tcW w:w="1069" w:type="pct"/>
            <w:vAlign w:val="center"/>
          </w:tcPr>
          <w:p w14:paraId="62F6ED94" w14:textId="25F93728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284F04" w:rsidRPr="00327690" w14:paraId="6ECDDB2F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  <w:hideMark/>
          </w:tcPr>
          <w:p w14:paraId="01C5BDB0" w14:textId="25A37252" w:rsidR="00284F04" w:rsidRPr="00327690" w:rsidRDefault="00284F04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792" w:type="pct"/>
            <w:noWrap/>
            <w:vAlign w:val="center"/>
          </w:tcPr>
          <w:p w14:paraId="1A0AAA6F" w14:textId="0A561886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26391F39" w14:textId="69A028D4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786F8F57" w14:textId="526B8285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Isabel Cristina Ramos Gutiérrez</w:t>
            </w:r>
          </w:p>
        </w:tc>
        <w:tc>
          <w:tcPr>
            <w:tcW w:w="1069" w:type="pct"/>
            <w:vAlign w:val="center"/>
          </w:tcPr>
          <w:p w14:paraId="6ADB014D" w14:textId="4D8FDFB4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284F04" w:rsidRPr="00327690" w14:paraId="705A14DD" w14:textId="77777777" w:rsidTr="00284F0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pct"/>
            <w:vAlign w:val="center"/>
          </w:tcPr>
          <w:p w14:paraId="6D2039DB" w14:textId="6CD1E69B" w:rsidR="00284F04" w:rsidRPr="00327690" w:rsidRDefault="00284F04" w:rsidP="00327690">
            <w:pPr>
              <w:jc w:val="center"/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792" w:type="pct"/>
            <w:noWrap/>
            <w:vAlign w:val="center"/>
          </w:tcPr>
          <w:p w14:paraId="08588378" w14:textId="2385D4F5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6B83E47" w14:textId="6047894D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742" w:type="pct"/>
            <w:vAlign w:val="center"/>
          </w:tcPr>
          <w:p w14:paraId="2539FFAA" w14:textId="336B480F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Esmirna Martinez Barrientos</w:t>
            </w:r>
          </w:p>
        </w:tc>
        <w:tc>
          <w:tcPr>
            <w:tcW w:w="1069" w:type="pct"/>
            <w:vAlign w:val="center"/>
          </w:tcPr>
          <w:p w14:paraId="3D11D661" w14:textId="35B82F4E" w:rsidR="00284F04" w:rsidRPr="00327690" w:rsidRDefault="00284F04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0EDD3AFD" w14:textId="77777777" w:rsidR="00124138" w:rsidRPr="00124138" w:rsidRDefault="00124138" w:rsidP="00124138"/>
    <w:p w14:paraId="351F961F" w14:textId="77777777" w:rsidR="00D33071" w:rsidRPr="00BE5EB3" w:rsidRDefault="00CB4650" w:rsidP="00AD1B3E">
      <w:pPr>
        <w:pStyle w:val="Heading1"/>
      </w:pPr>
      <w:bookmarkStart w:id="14" w:name="_Toc425342910"/>
      <w:bookmarkStart w:id="15" w:name="_Toc449705630"/>
      <w:r w:rsidRPr="00BE5EB3">
        <w:t>A</w:t>
      </w:r>
      <w:r w:rsidR="00701A9D" w:rsidRPr="00BE5EB3">
        <w:t>ula</w:t>
      </w:r>
      <w:r w:rsidR="00E203A4">
        <w:t>s</w:t>
      </w:r>
      <w:bookmarkEnd w:id="14"/>
      <w:bookmarkEnd w:id="15"/>
    </w:p>
    <w:p w14:paraId="17CEEF18" w14:textId="77777777" w:rsidR="00D33071" w:rsidRPr="00BE5EB3" w:rsidRDefault="007E6DAF" w:rsidP="00D33071">
      <w:r w:rsidRPr="00BE5EB3">
        <w:t xml:space="preserve">Para la impartición de la capacitación, </w:t>
      </w:r>
      <w:r w:rsidR="00E73A23" w:rsidRPr="00BE5EB3">
        <w:t>se requiere lo siguiente</w:t>
      </w:r>
      <w:r w:rsidR="00E203A4">
        <w:t>:</w:t>
      </w:r>
    </w:p>
    <w:p w14:paraId="78B7184C" w14:textId="6ADCAC0E" w:rsidR="00EA689B" w:rsidRPr="00431E06" w:rsidRDefault="00CD1F14" w:rsidP="002E6DE5">
      <w:pPr>
        <w:pStyle w:val="ListParagraph"/>
        <w:numPr>
          <w:ilvl w:val="1"/>
          <w:numId w:val="9"/>
        </w:numPr>
      </w:pPr>
      <w:r>
        <w:t>2</w:t>
      </w:r>
      <w:r w:rsidR="00E203A4" w:rsidRPr="00431E06">
        <w:t xml:space="preserve"> </w:t>
      </w:r>
      <w:r w:rsidR="000339DD" w:rsidRPr="00431E06">
        <w:t>a</w:t>
      </w:r>
      <w:r w:rsidR="00E203A4" w:rsidRPr="00431E06">
        <w:t>ula</w:t>
      </w:r>
      <w:r w:rsidR="008E5182" w:rsidRPr="00431E06">
        <w:t>s</w:t>
      </w:r>
      <w:r w:rsidR="00E203A4" w:rsidRPr="00431E06">
        <w:t xml:space="preserve"> de capacitación</w:t>
      </w:r>
    </w:p>
    <w:p w14:paraId="6EA3E757" w14:textId="12604AC6" w:rsidR="00635545" w:rsidRDefault="00327690" w:rsidP="008450BA">
      <w:pPr>
        <w:pStyle w:val="ListParagraph"/>
        <w:numPr>
          <w:ilvl w:val="2"/>
          <w:numId w:val="9"/>
        </w:numPr>
      </w:pPr>
      <w:r>
        <w:t>Chilpancingo</w:t>
      </w:r>
    </w:p>
    <w:p w14:paraId="0D1FA742" w14:textId="13213F76" w:rsidR="00327690" w:rsidRPr="00431E06" w:rsidRDefault="00327690" w:rsidP="008450BA">
      <w:pPr>
        <w:pStyle w:val="ListParagraph"/>
        <w:numPr>
          <w:ilvl w:val="2"/>
          <w:numId w:val="9"/>
        </w:numPr>
      </w:pPr>
      <w:r>
        <w:t>Acapulco</w:t>
      </w:r>
    </w:p>
    <w:p w14:paraId="05615281" w14:textId="229C83D8" w:rsidR="00AD1B3E" w:rsidRPr="00F36C5B" w:rsidRDefault="006B6423" w:rsidP="002E6DE5">
      <w:pPr>
        <w:pStyle w:val="ListParagraph"/>
        <w:numPr>
          <w:ilvl w:val="1"/>
          <w:numId w:val="9"/>
        </w:numPr>
      </w:pPr>
      <w:r>
        <w:t>3</w:t>
      </w:r>
      <w:r w:rsidR="008450BA">
        <w:t>0</w:t>
      </w:r>
      <w:r w:rsidR="00173F1E" w:rsidRPr="00F36C5B">
        <w:t xml:space="preserve"> Equipos de c</w:t>
      </w:r>
      <w:r w:rsidR="00701A9D" w:rsidRPr="00F36C5B">
        <w:t>ómputo</w:t>
      </w:r>
    </w:p>
    <w:p w14:paraId="01A6E30D" w14:textId="765E818A" w:rsidR="00635545" w:rsidRDefault="00327690" w:rsidP="00635545">
      <w:pPr>
        <w:pStyle w:val="ListParagraph"/>
        <w:numPr>
          <w:ilvl w:val="2"/>
          <w:numId w:val="9"/>
        </w:numPr>
      </w:pPr>
      <w:r>
        <w:t>2</w:t>
      </w:r>
      <w:r w:rsidR="006B6423">
        <w:t>0</w:t>
      </w:r>
      <w:r w:rsidR="00635545" w:rsidRPr="00F36C5B">
        <w:t xml:space="preserve"> e</w:t>
      </w:r>
      <w:r w:rsidR="008450BA">
        <w:t>quipos</w:t>
      </w:r>
      <w:r w:rsidR="00CD1F14">
        <w:t xml:space="preserve"> Aula 1</w:t>
      </w:r>
      <w:r>
        <w:t xml:space="preserve"> en Chilpancingo</w:t>
      </w:r>
    </w:p>
    <w:p w14:paraId="2F5DC846" w14:textId="7069D936" w:rsidR="00CD1F14" w:rsidRPr="00F36C5B" w:rsidRDefault="00327690" w:rsidP="00635545">
      <w:pPr>
        <w:pStyle w:val="ListParagraph"/>
        <w:numPr>
          <w:ilvl w:val="2"/>
          <w:numId w:val="9"/>
        </w:numPr>
      </w:pPr>
      <w:r>
        <w:t>1</w:t>
      </w:r>
      <w:r w:rsidR="006B6423">
        <w:t>1</w:t>
      </w:r>
      <w:r>
        <w:t xml:space="preserve"> </w:t>
      </w:r>
      <w:r w:rsidR="00CD1F14">
        <w:t xml:space="preserve">equipos Aula 2 en </w:t>
      </w:r>
      <w:r>
        <w:t>Acapulco</w:t>
      </w:r>
    </w:p>
    <w:p w14:paraId="03F2380F" w14:textId="50AEEA7A" w:rsidR="00701A9D" w:rsidRPr="00F36C5B" w:rsidRDefault="00CD1F14" w:rsidP="00DA5765">
      <w:pPr>
        <w:pStyle w:val="ListParagraph"/>
        <w:numPr>
          <w:ilvl w:val="1"/>
          <w:numId w:val="9"/>
        </w:numPr>
      </w:pPr>
      <w:r>
        <w:t>2</w:t>
      </w:r>
      <w:r w:rsidR="00701A9D" w:rsidRPr="00F36C5B">
        <w:t xml:space="preserve"> Proyector</w:t>
      </w:r>
      <w:r w:rsidR="00B46A67" w:rsidRPr="00F36C5B">
        <w:t>es</w:t>
      </w:r>
    </w:p>
    <w:p w14:paraId="7E5D502B" w14:textId="2923CC6F" w:rsidR="00E6041D" w:rsidRDefault="00CD1F14" w:rsidP="00DA5765">
      <w:pPr>
        <w:pStyle w:val="ListParagraph"/>
        <w:numPr>
          <w:ilvl w:val="1"/>
          <w:numId w:val="9"/>
        </w:numPr>
      </w:pPr>
      <w:r>
        <w:t>2</w:t>
      </w:r>
      <w:r w:rsidR="00E6041D" w:rsidRPr="00F36C5B">
        <w:t xml:space="preserve"> nodo con acceso a la red </w:t>
      </w:r>
      <w:r w:rsidR="008450BA">
        <w:t>en el</w:t>
      </w:r>
      <w:r w:rsidR="008E5182" w:rsidRPr="00F36C5B">
        <w:t xml:space="preserve"> aula </w:t>
      </w:r>
      <w:r w:rsidR="00E6041D" w:rsidRPr="00F36C5B">
        <w:t>para el equipo del expositor</w:t>
      </w:r>
    </w:p>
    <w:p w14:paraId="4BCD2760" w14:textId="77777777" w:rsidR="0071073C" w:rsidRPr="00F36C5B" w:rsidRDefault="0071073C" w:rsidP="0071073C">
      <w:pPr>
        <w:pStyle w:val="ListParagraph"/>
        <w:ind w:left="1440"/>
      </w:pPr>
    </w:p>
    <w:p w14:paraId="5CD96EB7" w14:textId="77777777" w:rsidR="00701A9D" w:rsidRDefault="00701A9D" w:rsidP="00701A9D">
      <w:r w:rsidRPr="00BE5EB3">
        <w:t>Todos los equipos de cómputo</w:t>
      </w:r>
      <w:r w:rsidR="007C49F0" w:rsidRPr="00BE5EB3">
        <w:t xml:space="preserve"> deberán </w:t>
      </w:r>
      <w:r w:rsidR="00B352BD" w:rsidRPr="00BE5EB3">
        <w:t>estar</w:t>
      </w:r>
      <w:r w:rsidR="000339DD">
        <w:t xml:space="preserve"> conectados a la red de LA PROCURADURÍA</w:t>
      </w:r>
      <w:r w:rsidRPr="00BE5EB3">
        <w:t xml:space="preserve"> y con acceso al servidor de</w:t>
      </w:r>
      <w:r w:rsidR="00F466FF">
        <w:t xml:space="preserve"> aplicaciones de Capacitación. </w:t>
      </w:r>
    </w:p>
    <w:p w14:paraId="59C6183B" w14:textId="77777777" w:rsidR="00284F04" w:rsidRDefault="00284F0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  <w:bookmarkStart w:id="16" w:name="_Toc449705631"/>
      <w:r>
        <w:br w:type="page"/>
      </w:r>
    </w:p>
    <w:p w14:paraId="165836B9" w14:textId="4B88CA4F" w:rsidR="00E417F2" w:rsidRDefault="00E417F2" w:rsidP="00E417F2">
      <w:pPr>
        <w:pStyle w:val="Heading2"/>
      </w:pPr>
      <w:bookmarkStart w:id="17" w:name="_GoBack"/>
      <w:bookmarkEnd w:id="17"/>
      <w:r>
        <w:lastRenderedPageBreak/>
        <w:t>Calendario Aula 1 Chilpancingo</w:t>
      </w:r>
      <w:bookmarkEnd w:id="16"/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140"/>
        <w:gridCol w:w="1680"/>
        <w:gridCol w:w="1700"/>
        <w:gridCol w:w="1220"/>
        <w:gridCol w:w="1620"/>
      </w:tblGrid>
      <w:tr w:rsidR="00FF3C34" w:rsidRPr="00FF3C34" w14:paraId="4089FF25" w14:textId="77777777" w:rsidTr="00E417F2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33820811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E7C41A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02-May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FEF767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03-May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0A0820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04-May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8AA3038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05-May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408CC14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06-May</w:t>
            </w:r>
          </w:p>
        </w:tc>
      </w:tr>
      <w:tr w:rsidR="00FF3C34" w:rsidRPr="00FF3C34" w14:paraId="6931C1B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90E0D2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B5B6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8F184C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4025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78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2505D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</w:tr>
      <w:tr w:rsidR="00FF3C34" w:rsidRPr="00FF3C34" w14:paraId="44A6ED10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4E1AA0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5986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8F38B0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229FB9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68EF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3C7D79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2031FF6C" w14:textId="77777777" w:rsidTr="00E417F2">
        <w:trPr>
          <w:trHeight w:val="54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2E1488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8CC2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1AC848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264134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3FF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FB57AB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0659307B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920A19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3B8A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230C61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42C939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A78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EF69FB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3F9FFB9C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6A596C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388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961394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1DF8AF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4A3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A254E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54450FCA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784536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09E6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4A1610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D1736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B063A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ED0E2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3D50636C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87B8A8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7D53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00D5F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1D39B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3B611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09A01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6CEB1B5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002F12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AA45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AE528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7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A1BB9F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98C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CF83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</w:tr>
      <w:tr w:rsidR="00FF3C34" w:rsidRPr="00FF3C34" w14:paraId="12F22C6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285A04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236A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1D8933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C94954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0693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B4220D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0F45ADB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F9F090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AD4B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D2F7C1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1B7A79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518A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1AFC5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126155B5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F26DCF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7B72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A39979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E79B94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5937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CB6F85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7B349201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B21B43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0D1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5F9E3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344D8C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C2FD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70523A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46634B70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2AD22B3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1E58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F5D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2380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C90E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ED8E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7330788F" w14:textId="77777777" w:rsidR="00CD1F14" w:rsidRDefault="00CD1F14" w:rsidP="0010728C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00"/>
        <w:gridCol w:w="1420"/>
        <w:gridCol w:w="1500"/>
        <w:gridCol w:w="1540"/>
        <w:gridCol w:w="1300"/>
      </w:tblGrid>
      <w:tr w:rsidR="00FF3C34" w:rsidRPr="00FF3C34" w14:paraId="228324C1" w14:textId="77777777" w:rsidTr="00FF3C34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581406C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3551F98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09-May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3A9C423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10-May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2D65C36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11-May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549C7A3A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12-May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209F185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13-May</w:t>
            </w:r>
          </w:p>
        </w:tc>
      </w:tr>
      <w:tr w:rsidR="00FF3C34" w:rsidRPr="00FF3C34" w14:paraId="4F07C5C4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C25C4C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F9BBE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AC26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F074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4153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C92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A606F07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83ADFE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AD33E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D16B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4E00C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02A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0065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0D4410AE" w14:textId="77777777" w:rsidTr="00FF3C34">
        <w:trPr>
          <w:trHeight w:val="54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090528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BBC0AD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7F01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dotDotDash" w:sz="4" w:space="0" w:color="auto"/>
              <w:left w:val="nil"/>
              <w:bottom w:val="dotDotDash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C22EB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At. al Público 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(11:00 - 12:00 hrs)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21A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27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6FCEE344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740A81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67C919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AC3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25C1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51F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D583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1D2933DF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EF1900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2E4A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1B6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5B25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6C64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1B7E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06BF3A6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50B7BDC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7D42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3C99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A9A0B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88484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4AA36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B134AD6" w14:textId="77777777" w:rsidTr="00FF3C34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86EEE7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BFFA5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F2C52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226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18BD0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1894D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507284C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E2AAC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6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57750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F35A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BEE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D741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7DD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78403346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EA1D63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1A4817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22A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1C5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7191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B296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5FADBA7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1FC02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C0B4F7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3905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5683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B130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64E6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3601C33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3C950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D21957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D53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6454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C3AF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DDE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191AFABF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926A24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A2C37C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0A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298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65B9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47C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D5BD41E" w14:textId="77777777" w:rsidTr="00FF3C34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3B12357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B273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D7B2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928E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4160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E66D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6A51F2C2" w14:textId="77777777" w:rsidR="00FF3C34" w:rsidRDefault="00FF3C34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6DBAB63C" w14:textId="77777777" w:rsidR="00E417F2" w:rsidRDefault="00E417F2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7EB24962" w14:textId="77777777" w:rsidR="00E417F2" w:rsidRDefault="00E417F2" w:rsidP="00E417F2">
      <w:pPr>
        <w:pStyle w:val="Heading2"/>
      </w:pPr>
      <w:bookmarkStart w:id="18" w:name="_Toc449705632"/>
      <w:r>
        <w:lastRenderedPageBreak/>
        <w:t>Calendario Aula 2 Acapulco</w:t>
      </w:r>
      <w:bookmarkEnd w:id="18"/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140"/>
        <w:gridCol w:w="1680"/>
        <w:gridCol w:w="1700"/>
        <w:gridCol w:w="1220"/>
        <w:gridCol w:w="1620"/>
      </w:tblGrid>
      <w:tr w:rsidR="00E417F2" w:rsidRPr="00FF3C34" w14:paraId="3E17AD6F" w14:textId="77777777" w:rsidTr="00E417F2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18B62E96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2025FF3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02-May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CBDC3B0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03-May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70932C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04-May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6EE795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05-May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5B14E5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06-May</w:t>
            </w:r>
          </w:p>
        </w:tc>
      </w:tr>
      <w:tr w:rsidR="00E417F2" w:rsidRPr="00FF3C34" w14:paraId="7A5BB6B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D6553E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0202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ED64B5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3D61F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46EB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8337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</w:tr>
      <w:tr w:rsidR="00E417F2" w:rsidRPr="00FF3C34" w14:paraId="2CA43AC2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B7DA42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F81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3E225F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5D797D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4A3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2D1909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786139BA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36EF8C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A84A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CD06B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2BB4C2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44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C5F8A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3A9A925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4F0853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25C9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91660F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A9213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6C1C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575932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CCDD243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6EDBBF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01BA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142200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0D45DB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C7B9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BE339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5146577B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2F084D3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676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CE398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043056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BF1F4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20681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CE7D88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1296DFB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10C3F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3A06A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1E62E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C4114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D7ABD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3D1C37E3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56A9E3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38DE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A7910F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7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4EAD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297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5B997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</w:tr>
      <w:tr w:rsidR="00E417F2" w:rsidRPr="00FF3C34" w14:paraId="52120BF9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E98D36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2413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3BD13D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7AE89F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00D1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D3414E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DDB64BE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96242A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2AE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10FE49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9C14E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1F47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83C56D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0277F807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4B4BE8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E952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5AD4EB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B1900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F5CA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BC2FD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A20E941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F72D31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8520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70FA40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E1426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3AD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75104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19BC1B1F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0BA1466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74E9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FAB6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FB4D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9397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EDEF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60693DFD" w14:textId="77777777" w:rsidR="00E417F2" w:rsidRDefault="00E417F2" w:rsidP="00E417F2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00"/>
        <w:gridCol w:w="1420"/>
        <w:gridCol w:w="1500"/>
        <w:gridCol w:w="1540"/>
        <w:gridCol w:w="1300"/>
      </w:tblGrid>
      <w:tr w:rsidR="00E417F2" w:rsidRPr="00FF3C34" w14:paraId="71CFB145" w14:textId="77777777" w:rsidTr="00E375B1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407C08EC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716F22C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09-May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F96B68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10-May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3E4A7A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11-May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56010A0F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12-May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00EBD17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13-May</w:t>
            </w:r>
          </w:p>
        </w:tc>
      </w:tr>
      <w:tr w:rsidR="00E417F2" w:rsidRPr="00FF3C34" w14:paraId="7C60349E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7D0AB9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547BA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8D4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E29D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2F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4B7E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161B77F2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1CF7CA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FECB6E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9F4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814B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FE44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822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6D38B58D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6D542B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E6D9BC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F1D8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DA3C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14C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A054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434DFB5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399D6B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FCFD5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F266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059F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9175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0B1E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66E13D64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B76C37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636C77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DE78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8301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89F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0470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7067537B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9FD167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53DE1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7B48A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9E3E8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D091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6D0BB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10ECAD4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46FA8B0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B42A0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D98B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97E76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95A5E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0B357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4DD0B619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F88147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6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86C158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472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6D0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1892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80D3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1FCC1555" w14:textId="77777777" w:rsidTr="00E375B1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AE6CE3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38245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50C2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09D4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3D2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E56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C376223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35B15D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86219F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B2D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D364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864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290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2079EBE3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3BCBC2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A8AB2B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6866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C25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E5D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2FE7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F6C0598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05B1B3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22FC5D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610D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1E04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4DBA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7EC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180209A" w14:textId="77777777" w:rsidTr="00E375B1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3E1F558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04C6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F955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FD0A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3EE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BFDB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3B6FA1B7" w14:textId="77777777" w:rsidR="00E417F2" w:rsidRDefault="00E417F2" w:rsidP="00E417F2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2EEE1542" w14:textId="77777777" w:rsidR="00E417F2" w:rsidRDefault="00E417F2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sectPr w:rsidR="00E417F2" w:rsidSect="007074CD">
      <w:headerReference w:type="first" r:id="rId14"/>
      <w:pgSz w:w="12240" w:h="15840"/>
      <w:pgMar w:top="1440" w:right="1440" w:bottom="1440" w:left="1440" w:header="432" w:footer="144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F3FD7" w14:textId="77777777" w:rsidR="00800315" w:rsidRDefault="00800315" w:rsidP="00F32CF6">
      <w:pPr>
        <w:spacing w:after="0" w:line="240" w:lineRule="auto"/>
      </w:pPr>
      <w:r>
        <w:separator/>
      </w:r>
    </w:p>
  </w:endnote>
  <w:endnote w:type="continuationSeparator" w:id="0">
    <w:p w14:paraId="17A3C10C" w14:textId="77777777" w:rsidR="00800315" w:rsidRDefault="00800315" w:rsidP="00F3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Segoe UI Semibold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383FC" w14:textId="33842380" w:rsidR="00FF3C34" w:rsidRDefault="00FF3C34">
    <w:pPr>
      <w:pStyle w:val="Footer"/>
    </w:pPr>
    <w:r w:rsidRPr="00C0634F">
      <w:rPr>
        <w:noProof/>
        <w:lang w:val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5545373" wp14:editId="7F123711">
              <wp:simplePos x="0" y="0"/>
              <wp:positionH relativeFrom="column">
                <wp:posOffset>-923925</wp:posOffset>
              </wp:positionH>
              <wp:positionV relativeFrom="paragraph">
                <wp:posOffset>212090</wp:posOffset>
              </wp:positionV>
              <wp:extent cx="7777480" cy="768985"/>
              <wp:effectExtent l="0" t="38100" r="0" b="88265"/>
              <wp:wrapNone/>
              <wp:docPr id="35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768985"/>
                        <a:chOff x="0" y="1"/>
                        <a:chExt cx="7777480" cy="769401"/>
                      </a:xfrm>
                    </wpg:grpSpPr>
                    <wps:wsp>
                      <wps:cNvPr id="34" name="Rectangle 34"/>
                      <wps:cNvSpPr/>
                      <wps:spPr>
                        <a:xfrm>
                          <a:off x="0" y="95002"/>
                          <a:ext cx="777748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Rectangle 33"/>
                      <wps:cNvSpPr/>
                      <wps:spPr>
                        <a:xfrm>
                          <a:off x="0" y="237506"/>
                          <a:ext cx="7777480" cy="379730"/>
                        </a:xfrm>
                        <a:prstGeom prst="rect">
                          <a:avLst/>
                        </a:prstGeom>
                        <a:solidFill>
                          <a:srgbClr val="148A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F5655" w14:textId="77777777" w:rsidR="00FF3C34" w:rsidRPr="003E6B48" w:rsidRDefault="00FF3C34" w:rsidP="003E6B4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ounded Rectangle 32"/>
                      <wps:cNvSpPr/>
                      <wps:spPr>
                        <a:xfrm>
                          <a:off x="6673932" y="1"/>
                          <a:ext cx="902335" cy="76940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C32B8" w14:textId="77777777" w:rsidR="00FF3C34" w:rsidRDefault="00FF3C34" w:rsidP="00B6428D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1727BDB" w14:textId="77777777" w:rsidR="00FF3C34" w:rsidRPr="007074CD" w:rsidRDefault="00FF3C34" w:rsidP="00B6428D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6"/>
                                <w:szCs w:val="26"/>
                              </w:rPr>
                            </w:pP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instrText xml:space="preserve"> PAGE  \* Arabic  \* MERGEFORMAT </w:instrTex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284F04">
                              <w:rPr>
                                <w:rFonts w:ascii="Segoe UI Light" w:hAnsi="Segoe UI Light" w:cs="Segoe UI Light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sz w:val="26"/>
                                <w:szCs w:val="26"/>
                              </w:rPr>
                              <w:t xml:space="preserve"> de 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instrText xml:space="preserve"> NUMPAGES  \* Arabic  \* MERGEFORMAT </w:instrTex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284F04">
                              <w:rPr>
                                <w:rFonts w:ascii="Segoe UI Light" w:hAnsi="Segoe UI Light" w:cs="Segoe UI Light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545373" id="Group_x0020_35" o:spid="_x0000_s1032" style="position:absolute;left:0;text-align:left;margin-left:-72.75pt;margin-top:16.7pt;width:612.4pt;height:60.55pt;z-index:251670528;mso-height-relative:margin" coordorigin=",1" coordsize="7777480,7694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oAgBUEAAAGEAAADgAAAGRycy9lMm9Eb2MueG1s7Ffbbtw2EH0v0H8g+F6vtNqrYDlY2LVRwE0M&#10;O4WfuRR1aSmSJbnWOl/fISlqHWdzgYPkobAf1iI5nBkezRwenb7Zdxw9MG1aKQqcniQYMUFl2Yq6&#10;wH+9v/xthZGxRJSES8EK/MgMfnP26y+nvcrZVDaSl0wjcCJM3qsCN9aqfDIxtGEdMSdSMQGLldQd&#10;sTDU9aTUpAfvHZ9Mk2Qx6aUulZaUGQOzF2ERn3n/VcWofVdVhlnECwy5Wf+r/e/W/U7OTklea6Ka&#10;lg5pkBdk0ZFWQNDR1QWxBO10+4mrrqVaGlnZEyq7iayqljJ/BjhNmjw7zZWWO+XPUud9rUaYANpn&#10;OL3YLX37cKNRWxY4m2MkSAfvyIdFMAZwelXnYHOl1Z260cNEHUbuvPtKd+4/nATtPayPI6xsbxGF&#10;ySX8zVaAPoW15WK1XnnXJKcNvJzDtjS8Ddr8fnzjepZ4k0kMO3HZjcn0CkrIHFAy34fSXUMU8+Ab&#10;h0BEaRZRuoXaIqLmDGWzgJS3G2EyuQHEPovRep4k03Dg4zil6dSX53hakitt7BWTHXIPBdaQgS86&#10;8nBtLLwbMI0mLq6RvC0vW879wHUUO+caPRDohW2d+q181/0pyzC3gpRiSN+Aztx7/cgTF86fkM5z&#10;COpm4F3EE/sn+8iZs+PillVQYFAHUx9x9ByCEkqZsCEZ05CShWmXyvFcvEPnuYL4o+/BwceHjL5D&#10;loO928o8M4ybky8lFjaPO3xkKey4uWuF1McccDjVEDnYR5ACNA6lrSwfobC0DLxkFL1s4dVeE2Nv&#10;iAYigqYBcrXv4Kfisi+wHJ4waqT+cGze2UPlwypGPRBbgc2/O6IZRvwPAT2xTmczx4R+MJsvocqQ&#10;frqyfboidt25hHpJgcYV9Y/O3vL4WGnZ3QMHb1xUWCKCQuwCU6vj4NwGwgUWp2yz8WbAforYa3Gn&#10;qHPuUHWl+35/T7Qa6ttCY7yVsQ9J/qzMg63bKeRmZ2XV+h444DrgDZzgeOxnkEN2hByyF5DDNFvO&#10;k8UX2CFbrpdZ7I/IwbH3X0QPut6O5JDOVpsLT07AKK+9/2N63+63+3DxxgJ5ZYP/FxtMRzaQO1Gy&#10;Ej2RDL67HCmBtPi6ZFgsltk6A38goAaVFEXDOplmTroFbfWJRDoogsgKLheXiOdcT6mOQutyEH+k&#10;/BujquNw+YBQQJFjBsPvVBifv9W/gWXitQ1ax2Usd5bpu6bs0Zbv9C0pCzxPViAaUNk6dZSt0jCA&#10;y2e6dHLC3U68hs8Uy+EKk/a+tY2/XdyNFG+gkQS3nNB/AkhcNSTIkpl3E251R7dRII3JeLkUCMPn&#10;+SqL8meC7xtk0UiNo7B+pcafRY3+mwo+Nn0hDx/G7mv26dgLq8Pn+9l/AAAA//8DAFBLAwQUAAYA&#10;CAAAACEAgrAj+eMAAAAMAQAADwAAAGRycy9kb3ducmV2LnhtbEyPwU7DMAyG70i8Q2Qkblta2sAo&#10;TadpAk7TJDakiZvXeG21JqmarO3enuwEN1v+9Pv78+WkWzZQ7xprJMTzCBiZ0qrGVBK+9x+zBTDn&#10;0ShsrSEJV3KwLO7vcsyUHc0XDTtfsRBiXIYSau+7jHNX1qTRzW1HJtxOttfow9pXXPU4hnDd8qco&#10;euYaGxM+1NjRuqbyvLtoCZ8jjqskfh8259P6+rMX28MmJikfH6bVGzBPk/+D4aYf1KEITkd7Mcqx&#10;VsIsToUIrIQkSYHdiOjlNQF2DJNIBfAi5/9LFL8AAAD//wMAUEsBAi0AFAAGAAgAAAAhAOSZw8D7&#10;AAAA4QEAABMAAAAAAAAAAAAAAAAAAAAAAFtDb250ZW50X1R5cGVzXS54bWxQSwECLQAUAAYACAAA&#10;ACEAI7Jq4dcAAACUAQAACwAAAAAAAAAAAAAAAAAsAQAAX3JlbHMvLnJlbHNQSwECLQAUAAYACAAA&#10;ACEAcToAgBUEAAAGEAAADgAAAAAAAAAAAAAAAAAsAgAAZHJzL2Uyb0RvYy54bWxQSwECLQAUAAYA&#10;CAAAACEAgrAj+eMAAAAMAQAADwAAAAAAAAAAAAAAAABtBgAAZHJzL2Rvd25yZXYueG1sUEsFBgAA&#10;AAAEAAQA8wAAAH0HAAAAAA==&#10;">
              <v:rect id="Rectangle_x0020_34" o:spid="_x0000_s1033" style="position:absolute;top:95002;width:7777480;height:711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YFJwwAA&#10;ANsAAAAPAAAAZHJzL2Rvd25yZXYueG1sRI9BawIxFITvBf9DeAVvNVstRbZGqYIiFAvVHurtsXnd&#10;Dd28LMlT139vCoUeh5n5hpktet+qM8XkAht4HBWgiKtgHdcGPg/rhymoJMgW28Bk4EoJFvPB3QxL&#10;Gy78Qee91CpDOJVooBHpSq1T1ZDHNAodcfa+Q/QoWcZa24iXDPetHhfFs/boOC802NGqoepnf/IG&#10;3K7eTN/jmyzRnQ54lONXkM6Y4X3/+gJKqJf/8F97aw1MnuD3S/4Ben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WYFJwwAAANsAAAAPAAAAAAAAAAAAAAAAAJcCAABkcnMvZG93&#10;bnJldi54bWxQSwUGAAAAAAQABAD1AAAAhwMAAAAA&#10;" fillcolor="#d8d8d8 [2732]" stroked="f" strokeweight="1pt"/>
              <v:rect id="Rectangle_x0020_33" o:spid="_x0000_s1034" style="position:absolute;top:237506;width:7777480;height:379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CxA9xAAA&#10;ANsAAAAPAAAAZHJzL2Rvd25yZXYueG1sRI/RasJAFETfC/7DcoW+1Y3GFomuIpZCA+2DqR9wyV6T&#10;6O7dmF2T9O+7hUIfh5k5w2x2ozWip843jhXMZwkI4tLphisFp6+3pxUIH5A1Gsek4Js87LaThw1m&#10;2g18pL4IlYgQ9hkqqENoMyl9WZNFP3MtcfTOrrMYouwqqTscItwauUiSF2mx4bhQY0uHmsprcbcK&#10;8uTz2RTnj9vhcspfNRu3HO9LpR6n434NItAY/sN/7XetIE3h90v8AXL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wsQPcQAAADbAAAADwAAAAAAAAAAAAAAAACXAgAAZHJzL2Rv&#10;d25yZXYueG1sUEsFBgAAAAAEAAQA9QAAAIgDAAAAAA==&#10;" fillcolor="#148ad2" stroked="f" strokeweight="1pt">
                <v:textbox>
                  <w:txbxContent>
                    <w:p w14:paraId="5DDF5655" w14:textId="77777777" w:rsidR="00FF3C34" w:rsidRPr="003E6B48" w:rsidRDefault="00FF3C34" w:rsidP="003E6B48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  <v:roundrect id="Rounded_x0020_Rectangle_x0020_32" o:spid="_x0000_s1035" style="position:absolute;left:6673932;top:1;width:902335;height:769401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40fexAAA&#10;ANsAAAAPAAAAZHJzL2Rvd25yZXYueG1sRI9Pi8IwFMTvgt8hPMHbmvqHVbpGUVHwoILuXvb2aJ5t&#10;tXkpSdT67c3CgsdhZn7DTOeNqcSdnC8tK+j3EhDEmdUl5wp+vjcfExA+IGusLJOCJ3mYz9qtKaba&#10;PvhI91PIRYSwT1FBEUKdSumzggz6nq2Jo3e2zmCI0uVSO3xEuKnkIEk+pcGS40KBNa0Kyq6nm1Fw&#10;qZa/zl3H1o6WZX1Z77PDbj9RqttpFl8gAjXhHf5vb7WC4QD+vsQf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+NH3sQAAADbAAAADwAAAAAAAAAAAAAAAACXAgAAZHJzL2Rv&#10;d25yZXYueG1sUEsFBgAAAAAEAAQA9QAAAIgDAAAAAA==&#10;" fillcolor="#7f7f7f [1612]" stroked="f" strokeweight="1pt">
                <v:stroke joinstyle="miter"/>
                <v:shadow on="t" opacity="26214f" mv:blur="50800f" origin="-.5,-.5" offset="26941emu,26941emu"/>
                <v:textbox>
                  <w:txbxContent>
                    <w:p w14:paraId="053C32B8" w14:textId="77777777" w:rsidR="00FF3C34" w:rsidRDefault="00FF3C34" w:rsidP="00B6428D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1727BDB" w14:textId="77777777" w:rsidR="00FF3C34" w:rsidRPr="007074CD" w:rsidRDefault="00FF3C34" w:rsidP="00B6428D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ascii="Segoe UI Light" w:hAnsi="Segoe UI Light" w:cs="Segoe UI Light"/>
                          <w:b/>
                          <w:sz w:val="26"/>
                          <w:szCs w:val="26"/>
                        </w:rPr>
                      </w:pP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begin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instrText xml:space="preserve"> PAGE  \* Arabic  \* MERGEFORMAT </w:instrTex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284F04">
                        <w:rPr>
                          <w:rFonts w:ascii="Segoe UI Light" w:hAnsi="Segoe UI Light" w:cs="Segoe UI Light"/>
                          <w:b/>
                          <w:bCs/>
                          <w:noProof/>
                          <w:sz w:val="26"/>
                          <w:szCs w:val="26"/>
                        </w:rPr>
                        <w:t>7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end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sz w:val="26"/>
                          <w:szCs w:val="26"/>
                        </w:rPr>
                        <w:t xml:space="preserve"> de 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begin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instrText xml:space="preserve"> NUMPAGES  \* Arabic  \* MERGEFORMAT </w:instrTex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284F04">
                        <w:rPr>
                          <w:rFonts w:ascii="Segoe UI Light" w:hAnsi="Segoe UI Light" w:cs="Segoe UI Light"/>
                          <w:b/>
                          <w:bCs/>
                          <w:noProof/>
                          <w:sz w:val="26"/>
                          <w:szCs w:val="26"/>
                        </w:rPr>
                        <w:t>9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F9EE1" w14:textId="77777777" w:rsidR="00800315" w:rsidRDefault="00800315" w:rsidP="00F32CF6">
      <w:pPr>
        <w:spacing w:after="0" w:line="240" w:lineRule="auto"/>
      </w:pPr>
      <w:r>
        <w:separator/>
      </w:r>
    </w:p>
  </w:footnote>
  <w:footnote w:type="continuationSeparator" w:id="0">
    <w:p w14:paraId="31861D32" w14:textId="77777777" w:rsidR="00800315" w:rsidRDefault="00800315" w:rsidP="00F3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C854D" w14:textId="77777777" w:rsidR="00FF3C34" w:rsidRDefault="00FF3C34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58556130" wp14:editId="5E7E55E9">
              <wp:simplePos x="0" y="0"/>
              <wp:positionH relativeFrom="page">
                <wp:posOffset>201183</wp:posOffset>
              </wp:positionH>
              <wp:positionV relativeFrom="paragraph">
                <wp:posOffset>-199204</wp:posOffset>
              </wp:positionV>
              <wp:extent cx="1727947" cy="726141"/>
              <wp:effectExtent l="0" t="0" r="0" b="0"/>
              <wp:wrapNone/>
              <wp:docPr id="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947" cy="7261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8FCB5D" w14:textId="77777777" w:rsidR="00FF3C34" w:rsidRPr="003306FB" w:rsidRDefault="00FF3C34" w:rsidP="009D6A3F">
                          <w:pPr>
                            <w:spacing w:after="0" w:line="240" w:lineRule="auto"/>
                            <w:jc w:val="center"/>
                            <w:rPr>
                              <w:rFonts w:ascii="Impact" w:hAnsi="Impact" w:cs="Segoe UI Semibold"/>
                              <w:color w:val="FFFFFF" w:themeColor="background1"/>
                              <w:sz w:val="72"/>
                              <w:szCs w:val="72"/>
                              <w:lang w:val="es-4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561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5.85pt;margin-top:-15.7pt;width:136.05pt;height:5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8QCgIAAPMDAAAOAAAAZHJzL2Uyb0RvYy54bWysU9tu2zAMfR+wfxD0vjgxkqYx4hRduw4D&#10;ugvQ7gMYWY6FSaImKbGzrx8lp2mwvQ3zgyCa5CHPIbW+GYxmB+mDQlvz2WTKmbQCG2V3Nf/+/PDu&#10;mrMQwTag0cqaH2XgN5u3b9a9q2SJHepGekYgNlS9q3kXo6uKIohOGggTdNKSs0VvIJLpd0XjoSd0&#10;o4tyOr0qevSN8yhkCPT3fnTyTcZvWyni17YNMjJdc+ot5tPnc5vOYrOGaufBdUqc2oB/6MKAslT0&#10;DHUPEdjeq7+gjBIeA7ZxItAU2LZKyMyB2Mymf7B56sDJzIXECe4sU/h/sOLL4Ztnqqn5ouTMgqEZ&#10;Pcshsvc4sDLJ07tQUdSTo7g40G8ac6Ya3COKH4FZvOvA7uSt99h3Ehpqb5Yyi4vUESckkG3/GRsq&#10;A/uIGWhovUnakRqM0GlMx/NoUisilVyWy9V8yZkg37K8ms3HElC9ZDsf4keJhqVLzT2NPqPD4THE&#10;1A1ULyGpmMUHpXUev7asr/lqUS5ywoXHqEjbqZWp+fU0feO+JJIfbJOTIyg93qmAtifWiehIOQ7b&#10;gQKTFFtsjsTf47iF9Gro0qH/xVlPG1jz8HMPXnKmP1nScDWbz9PKZmO+WJZk+EvP9tIDVhBUzSNn&#10;4/Uu5jUfud6S1q3KMrx2cuqVNiurc3oFaXUv7Rz1+lY3vwEAAP//AwBQSwMEFAAGAAgAAAAhANai&#10;hqLdAAAACQEAAA8AAABkcnMvZG93bnJldi54bWxMj8tOwzAQRfdI/IM1SOxaO7hACZlUCMQWRHlI&#10;7NxkmkTE4yh2m/D3DCtYjubo3nOLzex7daQxdoERsqUBRVyFuuMG4e31cbEGFZPj2vWBCeGbImzK&#10;05PC5XWY+IWO29QoCeGYO4Q2pSHXOlYteReXYSCW3z6M3iU5x0bXo5sk3Pf6wpgr7V3H0tC6ge5b&#10;qr62B4/w/rT//FiZ5+bBXw5TmI1mf6MRz8/mu1tQieb0B8OvvqhDKU67cOA6qh7BZtdCIixstgIl&#10;gDVWtuwQ1taALgv9f0H5AwAA//8DAFBLAQItABQABgAIAAAAIQC2gziS/gAAAOEBAAATAAAAAAAA&#10;AAAAAAAAAAAAAABbQ29udGVudF9UeXBlc10ueG1sUEsBAi0AFAAGAAgAAAAhADj9If/WAAAAlAEA&#10;AAsAAAAAAAAAAAAAAAAALwEAAF9yZWxzLy5yZWxzUEsBAi0AFAAGAAgAAAAhAJvEDxAKAgAA8wMA&#10;AA4AAAAAAAAAAAAAAAAALgIAAGRycy9lMm9Eb2MueG1sUEsBAi0AFAAGAAgAAAAhANaihqLdAAAA&#10;CQEAAA8AAAAAAAAAAAAAAAAAZAQAAGRycy9kb3ducmV2LnhtbFBLBQYAAAAABAAEAPMAAABuBQAA&#10;AAA=&#10;" filled="f" stroked="f">
              <v:textbox>
                <w:txbxContent>
                  <w:p w14:paraId="708FCB5D" w14:textId="77777777" w:rsidR="00FF3C34" w:rsidRPr="003306FB" w:rsidRDefault="00FF3C34" w:rsidP="009D6A3F">
                    <w:pPr>
                      <w:spacing w:after="0" w:line="240" w:lineRule="auto"/>
                      <w:jc w:val="center"/>
                      <w:rPr>
                        <w:rFonts w:ascii="Impact" w:hAnsi="Impact" w:cs="Segoe UI Semibold"/>
                        <w:color w:val="FFFFFF" w:themeColor="background1"/>
                        <w:sz w:val="72"/>
                        <w:szCs w:val="72"/>
                        <w:lang w:val="es-419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9D6A3F">
      <w:rPr>
        <w:noProof/>
        <w:szCs w:val="24"/>
        <w:lang w:val="en-US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FB2C5EE" wp14:editId="785FFFB8">
              <wp:simplePos x="0" y="0"/>
              <wp:positionH relativeFrom="column">
                <wp:posOffset>-926465</wp:posOffset>
              </wp:positionH>
              <wp:positionV relativeFrom="paragraph">
                <wp:posOffset>-23495</wp:posOffset>
              </wp:positionV>
              <wp:extent cx="7777480" cy="308610"/>
              <wp:effectExtent l="0" t="0" r="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308610"/>
                        <a:chOff x="0" y="0"/>
                        <a:chExt cx="7777480" cy="308758"/>
                      </a:xfrm>
                    </wpg:grpSpPr>
                    <wps:wsp>
                      <wps:cNvPr id="36" name="Rectangle 36"/>
                      <wps:cNvSpPr/>
                      <wps:spPr>
                        <a:xfrm>
                          <a:off x="0" y="0"/>
                          <a:ext cx="2220686" cy="308758"/>
                        </a:xfrm>
                        <a:prstGeom prst="rect">
                          <a:avLst/>
                        </a:prstGeom>
                        <a:solidFill>
                          <a:srgbClr val="148A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FA3D5" w14:textId="77777777" w:rsidR="00FF3C34" w:rsidRPr="009D6A3F" w:rsidRDefault="00FF3C34" w:rsidP="009D6A3F">
                            <w:pPr>
                              <w:rPr>
                                <w:rFonts w:cs="Segoe UI"/>
                                <w:b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2291938" y="0"/>
                          <a:ext cx="5485542" cy="3087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29E9" w14:textId="1696A67B" w:rsidR="00FF3C34" w:rsidRDefault="00FF3C34" w:rsidP="003273A3">
                            <w:pPr>
                              <w:pStyle w:val="TextoHeader"/>
                            </w:pPr>
                            <w:r>
                              <w:rPr>
                                <w:lang w:val="es-419"/>
                              </w:rPr>
                              <w:t>Plan de Capacitación</w:t>
                            </w:r>
                            <w:r w:rsidRPr="00FC3E3D">
                              <w:t xml:space="preserve"> </w:t>
                            </w:r>
                            <w:r w:rsidRPr="009274E7">
                              <w:t xml:space="preserve">Transitorio </w:t>
                            </w:r>
                            <w:r>
                              <w:t>Guerrero</w:t>
                            </w:r>
                          </w:p>
                          <w:p w14:paraId="07CCDA69" w14:textId="77777777" w:rsidR="00FF3C34" w:rsidRPr="00EA0538" w:rsidRDefault="00FF3C34" w:rsidP="003273A3">
                            <w:pPr>
                              <w:pStyle w:val="TextoHeader"/>
                            </w:pPr>
                          </w:p>
                          <w:p w14:paraId="0DBF9B07" w14:textId="77777777" w:rsidR="00FF3C34" w:rsidRPr="00F0000E" w:rsidRDefault="00FF3C34" w:rsidP="003273A3">
                            <w:pPr>
                              <w:pStyle w:val="TextoHead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B2C5EE" id="Group 38" o:spid="_x0000_s1029" style="position:absolute;left:0;text-align:left;margin-left:-72.95pt;margin-top:-1.85pt;width:612.4pt;height:24.3pt;z-index:251671552;mso-width-relative:margin;mso-height-relative:margin" coordsize="77774,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IYQQMAABILAAAOAAAAZHJzL2Uyb0RvYy54bWzsVltP2zAUfp+0/2D5fSQNvRGRThUMNIkB&#10;AiaeXce5SI7t2W6T7tfv2LkUCkwbE3uiD8H2uX8+58PHn5uKow3TppQiwaODECMmqExLkSf4+93Z&#10;pzlGxhKREi4FS/CWGfx58fHDca1iFslC8pRpBE6EiWuV4MJaFQeBoQWriDmQigkQZlJXxMJW50Gq&#10;SQ3eKx5EYTgNaqlTpSVlxsDpaSvEC+8/yxi1V1lmmEU8wZCb9V/tvyv3DRbHJM41UUVJuzTIK7Ko&#10;SCkg6ODqlFiC1rp84qoqqZZGZvaAyiqQWVZS5muAakbhXjXnWq6VryWP61wNMAG0ezi92i293Fxr&#10;VKYJPoSbEqSCO/JhEewBnFrlMeica3WrrnV3kLc7V2+T6cr9hUpQ42HdDrCyxiIKhzP4jeeAPgXZ&#10;YTifjjrcaQGX88SMFl9eMJxNfE5BHzZw2Q3J1ApayOxQMv+G0m1BFPPgG4dAj9K0R+kGeouInDN0&#10;OG2R8noDTCY2gNifYhRFUTidg/MOo/1SSay0sedMVsgtEqwhvO84srkwFi4GUOlVXFAjeZmelZz7&#10;jc5XJ1yjDYExGI3ny9PIpQwmj9S4cMpCOrNW7E4A5b4Wv7JbzpweFzcsg9aBG458Jn5o2RCHUMqE&#10;HbWigqSsDT8J4ddHd2PuLHwu3qHznEH8wXfnoNdsnfS+2yw7fWfK/MwPxuHvEmuNBwsfWQo7GFel&#10;kPo5Bxyq6iK3+j1ILTQOJdusGj9WXtOdrGS6hSbSsuUgo+hZCTd5QYy9JhpIBwYEiNRewSfjsk6w&#10;7FYYFVL/fO7c6UOXgxSjGkgswebHmmiGEf8qoP+PRuOxYz2/GU9mEWz0Q8nqoUSsqxPpGgQoW1G/&#10;dPqW98tMy+oe+HbpooKICAqxE0yt7jcntiVXYGzKlkuvBkyniL0Qt4o65w5n16l3zT3RqmtnC2Rx&#10;KfuZI/FeV7e6zlLI5drKrPQtv8O1uwGYf8dZ/4MIZs8QweyviCCKjkZHjnafUuZkPJ9MxtFb0cHj&#10;YbJNeyl8XX2T6d6UwpyvK0fTnjteHt53InljIvGMvWv4dyJ5eyLx7wt4ePn/Tt0j0b3sHu498eye&#10;sotfAAAA//8DAFBLAwQUAAYACAAAACEA+0oGpOEAAAALAQAADwAAAGRycy9kb3ducmV2LnhtbEyP&#10;TU/CQBCG7yb+h82YeINtpQjUbgkh6omYCCbG29Id2obubNNd2vLvHU56m48n7zyTrUfbiB47XztS&#10;EE8jEEiFMzWVCr4Ob5MlCB80Gd04QgVX9LDO7+8ynRo30Cf2+1AKDiGfagVVCG0qpS8qtNpPXYvE&#10;u5PrrA7cdqU0nR443DbyKYqepdU18YVKt7itsDjvL1bB+6CHzSx+7Xfn0/b6c5h/fO9iVOrxYdy8&#10;gAg4hj8YbvqsDjk7Hd2FjBeNgkmczFfMcjVbgLgR0WLJk6OCJFmBzDP5/4f8FwAA//8DAFBLAQIt&#10;ABQABgAIAAAAIQC2gziS/gAAAOEBAAATAAAAAAAAAAAAAAAAAAAAAABbQ29udGVudF9UeXBlc10u&#10;eG1sUEsBAi0AFAAGAAgAAAAhADj9If/WAAAAlAEAAAsAAAAAAAAAAAAAAAAALwEAAF9yZWxzLy5y&#10;ZWxzUEsBAi0AFAAGAAgAAAAhAKNjMhhBAwAAEgsAAA4AAAAAAAAAAAAAAAAALgIAAGRycy9lMm9E&#10;b2MueG1sUEsBAi0AFAAGAAgAAAAhAPtKBqThAAAACwEAAA8AAAAAAAAAAAAAAAAAmwUAAGRycy9k&#10;b3ducmV2LnhtbFBLBQYAAAAABAAEAPMAAACpBgAAAAA=&#10;">
              <v:rect id="Rectangle 36" o:spid="_x0000_s1030" style="position:absolute;width:22206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yzpcMA&#10;AADbAAAADwAAAGRycy9kb3ducmV2LnhtbESP3YrCMBSE74V9h3AWvNN0/WPpGmVRBAW92K4PcGiO&#10;bTU5qU3U+vZGELwcZuYbZjpvrRFXanzlWMFXPwFBnDtdcaFg/7/qfYPwAVmjcUwK7uRhPvvoTDHV&#10;7sZ/dM1CISKEfYoKyhDqVEqfl2TR911NHL2DayyGKJtC6gZvEW6NHCTJRFqsOC6UWNOipPyUXayC&#10;TbIbm+ywPS+O+81Ss3Gj9jJSqvvZ/v6ACNSGd/jVXmsFww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yzpcMAAADbAAAADwAAAAAAAAAAAAAAAACYAgAAZHJzL2Rv&#10;d25yZXYueG1sUEsFBgAAAAAEAAQA9QAAAIgDAAAAAA==&#10;" fillcolor="#148ad2" stroked="f" strokeweight="1pt">
                <v:textbox>
                  <w:txbxContent>
                    <w:p w14:paraId="6DDFA3D5" w14:textId="77777777" w:rsidR="00FF3C34" w:rsidRPr="009D6A3F" w:rsidRDefault="00FF3C34" w:rsidP="009D6A3F">
                      <w:pPr>
                        <w:rPr>
                          <w:rFonts w:cs="Segoe UI"/>
                          <w:b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rect id="Rectangle 37" o:spid="_x0000_s1031" style="position:absolute;left:22919;width:54855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LacQA&#10;AADbAAAADwAAAGRycy9kb3ducmV2LnhtbESPQWvCQBSE74X+h+UVehHdWKFK6ioaUAQpaBTp8ZF9&#10;JsHs25hdTfz33YLQ4zAz3zDTeWcqcafGlZYVDAcRCOLM6pJzBcfDqj8B4TyyxsoyKXiQg/ns9WWK&#10;sbYt7+me+lwECLsYFRTe17GULivIoBvYmjh4Z9sY9EE2udQNtgFuKvkRRZ/SYMlhocCakoKyS3oz&#10;Cno/p22y9Pr7ck1qOtvdul2mRqn3t27xBcJT5//Dz/ZGKxiN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pC2nEAAAA2wAAAA8AAAAAAAAAAAAAAAAAmAIAAGRycy9k&#10;b3ducmV2LnhtbFBLBQYAAAAABAAEAPUAAACJAwAAAAA=&#10;" fillcolor="gray [1629]" stroked="f" strokeweight="1pt">
                <v:textbox>
                  <w:txbxContent>
                    <w:p w14:paraId="216729E9" w14:textId="1696A67B" w:rsidR="00FF3C34" w:rsidRDefault="00FF3C34" w:rsidP="003273A3">
                      <w:pPr>
                        <w:pStyle w:val="TextoHeader"/>
                      </w:pPr>
                      <w:r>
                        <w:rPr>
                          <w:lang w:val="es-419"/>
                        </w:rPr>
                        <w:t>Plan de Capacitación</w:t>
                      </w:r>
                      <w:r w:rsidRPr="00FC3E3D">
                        <w:t xml:space="preserve"> </w:t>
                      </w:r>
                      <w:r w:rsidRPr="009274E7">
                        <w:t xml:space="preserve">Transitorio </w:t>
                      </w:r>
                      <w:r>
                        <w:t>Guerrero</w:t>
                      </w:r>
                    </w:p>
                    <w:p w14:paraId="07CCDA69" w14:textId="77777777" w:rsidR="00FF3C34" w:rsidRPr="00EA0538" w:rsidRDefault="00FF3C34" w:rsidP="003273A3">
                      <w:pPr>
                        <w:pStyle w:val="TextoHeader"/>
                      </w:pPr>
                    </w:p>
                    <w:p w14:paraId="0DBF9B07" w14:textId="77777777" w:rsidR="00FF3C34" w:rsidRPr="00F0000E" w:rsidRDefault="00FF3C34" w:rsidP="003273A3">
                      <w:pPr>
                        <w:pStyle w:val="TextoHead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0" behindDoc="0" locked="0" layoutInCell="1" allowOverlap="1" wp14:anchorId="15E221E5" wp14:editId="1F3AFEF9">
              <wp:simplePos x="0" y="0"/>
              <wp:positionH relativeFrom="column">
                <wp:posOffset>6398070</wp:posOffset>
              </wp:positionH>
              <wp:positionV relativeFrom="page">
                <wp:align>top</wp:align>
              </wp:positionV>
              <wp:extent cx="27432" cy="10058400"/>
              <wp:effectExtent l="0" t="0" r="2984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7432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8D53B" id="Straight Connector 2" o:spid="_x0000_s1026" style="position:absolute;flip:x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" from="503.8pt,0" to="505.9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JC+QEAAEAEAAAOAAAAZHJzL2Uyb0RvYy54bWysU01vGyEQvVfqf0Dc6127cZusvM7BUdpD&#10;P6yk/QGYBS8SMAiId/3vO8B6k7SnVr0gGGbevPcYNrej0eQkfFBgW7pc1JQIy6FT9tjSnz/u311T&#10;EiKzHdNgRUvPItDb7ds3m8E1YgU96E54giA2NINraR+ja6oq8F4YFhbghMVLCd6wiEd/rDrPBkQ3&#10;ulrV9YdqAN85D1yEgNG7ckm3GV9KweN3KYOIRLcUucW8+rwe0lptN6w5euZ6xSca7B9YGKYsNp2h&#10;7lhk5MmrP6CM4h4CyLjgYCqQUnGRNaCaZf2bmseeOZG1oDnBzTaF/wfLv532nqiupStKLDP4RI/R&#10;M3XsI9mBtWggeLJKPg0uNJi+s3s/nYLb+yR6lN4QqZX7jCOQbUBhZMwun2eXxRgJx+Dq49V7bMbx&#10;ZlnX6+urOj9DVXASnvMhfhJgSNq0VCubXGANO30JEXtj6iUlhbUlA2Ld1Os6pwXQqrtXWqfLPEli&#10;pz05MZyBw7EQ1E/mK3QldrOuZwpzeu7yAgl7aovB5ELRnXfxrEXh8CAk+oj6SoMZqPRgnAsbl8nH&#10;jITZqUwiy7lwYp9G/5nw68IpP5WKPN1/UzxX5M5g41xslAVfvHvdPY4XyrLkXxwoupMFB+jOeSKy&#10;NTimWeH0pdI/eHnO5c8ff/sLAAD//wMAUEsDBBQABgAIAAAAIQBkm9YC3wAAAAsBAAAPAAAAZHJz&#10;L2Rvd25yZXYueG1sTE/LTsMwELwj8Q/WInGjdhCENo1TQaVKXKjUFsTVjZckarwOsdMGvp7tid5m&#10;NKN55IvRteKIfWg8aUgmCgRS6W1DlYb33epuCiJEQ9a0nlDDDwZYFNdXucmsP9EGj9tYCQ6hkBkN&#10;dYxdJmUoa3QmTHyHxNqX752JTPtK2t6cONy18l6pVDrTEDfUpsNljeVhOzjufVsN39VHu9usP1/S&#10;4Xd5WJtXpfXtzfg8BxFxjP9mOM/n6VDwpr0fyAbRMlfqKWWvBr501lWSzEDsGT1OHxTIIpeXH4o/&#10;AAAA//8DAFBLAQItABQABgAIAAAAIQC2gziS/gAAAOEBAAATAAAAAAAAAAAAAAAAAAAAAABbQ29u&#10;dGVudF9UeXBlc10ueG1sUEsBAi0AFAAGAAgAAAAhADj9If/WAAAAlAEAAAsAAAAAAAAAAAAAAAAA&#10;LwEAAF9yZWxzLy5yZWxzUEsBAi0AFAAGAAgAAAAhAJMOQkL5AQAAQAQAAA4AAAAAAAAAAAAAAAAA&#10;LgIAAGRycy9lMm9Eb2MueG1sUEsBAi0AFAAGAAgAAAAhAGSb1gLfAAAACwEAAA8AAAAAAAAAAAAA&#10;AAAAUwQAAGRycy9kb3ducmV2LnhtbFBLBQYAAAAABAAEAPMAAABfBQAAAAA=&#10;" strokecolor="#f2f2f2 [3052]" strokeweight="1.5pt">
              <v:stroke joinstyle="miter"/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76233" w14:textId="77777777" w:rsidR="00FF3C34" w:rsidRDefault="00FF3C34">
    <w:pPr>
      <w:pStyle w:val="Header"/>
    </w:pPr>
    <w:r w:rsidRPr="00C0634F"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7B0EABC1" wp14:editId="7CDFFC41">
          <wp:simplePos x="0" y="0"/>
          <wp:positionH relativeFrom="page">
            <wp:posOffset>19050</wp:posOffset>
          </wp:positionH>
          <wp:positionV relativeFrom="paragraph">
            <wp:posOffset>3949700</wp:posOffset>
          </wp:positionV>
          <wp:extent cx="7750810" cy="5646420"/>
          <wp:effectExtent l="0" t="0" r="254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quares-3d-digital-background-free-fi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0810" cy="564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34F"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37DD39A2" wp14:editId="3CF8C49C">
          <wp:simplePos x="0" y="0"/>
          <wp:positionH relativeFrom="column">
            <wp:posOffset>3571875</wp:posOffset>
          </wp:positionH>
          <wp:positionV relativeFrom="paragraph">
            <wp:posOffset>6996430</wp:posOffset>
          </wp:positionV>
          <wp:extent cx="2895600" cy="1591310"/>
          <wp:effectExtent l="0" t="0" r="0" b="889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159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34F">
      <w:rPr>
        <w:noProof/>
        <w:lang w:val="en-US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E9B5676" wp14:editId="1850B2C7">
              <wp:simplePos x="0" y="0"/>
              <wp:positionH relativeFrom="column">
                <wp:posOffset>-914400</wp:posOffset>
              </wp:positionH>
              <wp:positionV relativeFrom="paragraph">
                <wp:posOffset>403761</wp:posOffset>
              </wp:positionV>
              <wp:extent cx="7766421" cy="3550724"/>
              <wp:effectExtent l="0" t="0" r="25400" b="12065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421" cy="3550724"/>
                        <a:chOff x="0" y="0"/>
                        <a:chExt cx="7766421" cy="3550724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0" y="0"/>
                          <a:ext cx="7766231" cy="201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59377"/>
                          <a:ext cx="7766050" cy="3017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0" y="2945081"/>
                          <a:ext cx="5272487" cy="2375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4441371" y="2565072"/>
                          <a:ext cx="3325050" cy="9856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D5DCE7" id="Group 8" o:spid="_x0000_s1026" style="position:absolute;margin-left:-1in;margin-top:31.8pt;width:611.55pt;height:279.6pt;z-index:251675648;mso-height-relative:margin" coordsize="77664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EcwQMAAIcTAAAOAAAAZHJzL2Uyb0RvYy54bWzsWFtv2zYUfh/Q/yDwvZGsi2ULUYogXYIB&#10;WRs0LfrMUNQFoEiOpCNnv76HpCQ7cbo12VbswS+ySB6ey8fDz+fo9N22Z8E9VboTvESLkwgFlBNR&#10;dbwp0ZfPl29XKNAG8wozwWmJHqhG787e/HI6yILGohWsoioAJVwXgyxRa4wswlCTlvZYnwhJOSzW&#10;QvXYwFA1YaXwANp7FsZRtAwHoSqpBKFaw+x7v4jOnP66psR8rGtNTcBKBL4Z91TueWef4dkpLhqF&#10;ZduR0Q38Ci963HEwOqt6jw0ONqo7UNV3RAktanNCRB+Kuu4IdTFANIvoSTRXSmyki6UphkbOMAG0&#10;T3B6tVry4f5GBV1VIjgojns4Imc1WFloBtkUIHGl5K28UeNE40c22m2tevsLcQRbB+rDDCrdmoDA&#10;ZJ4vl2m8QAGBtSTLojxOPeykhbM52EfaX/9mZzgZDq1/szuDhBTSO5T0P0PptsWSOvC1xWBEKZ9Q&#10;+gSphXnDaJB7pJzUDJMuNCD2EoziZMQIEiFdZVbpHCgupNLmioo+sC8lUmDd5Ru+v9bGi04i1qgW&#10;rKsuO8bcwF4mesFUcI/hGtw1C7eVbfrfReXn8iyK3GUAk+7uWXHnwCNNjFt9XFjN3qidgWOYwnVv&#10;5oFRK8f4J1pDbkESxM7irNkbxYRQbrwzusUV9dPWled9cQqt5hrsz7pHBY+DnHR7L0d5u5U6Upg3&#10;R3/lmN8873CWBTfz5r7jQj2ngEFUo2UvP4HkobEo3YnqAXJKCU9JWpLLDo72GmtzgxVwELAV8Kr5&#10;CI+aiaFEYnxDQSvUn8/NW3lIelhFwQCcViL9xwYrigL2G4frsF6kqSVBN0izPIaB2l+521/hm/5C&#10;QL5AWoJ37tXKGza91kr0X4F+z61VWMKcgO0SEaOmwYXxXAsETuj5uRMD4pPYXPNbSaxyi6pN3c/b&#10;r1jJMb8NsMcHMV1BXDxJcy9rd3JxvjGi7twd2OE64g10YEnsJ/BCcsgLySt4IVsnueMTSNQ9Fowy&#10;gNfxZ7TIMzg2n1wT/U43/18gB39vMncq+wTx/Ut5JIgjQRwJYq8GnVjL8s6ucMgOCcL9x49SP1o4&#10;xOs0i1bu32VHEVkMNdUKShNLEXECf+bL/44hjuUD2VUAx/LhWD6cvKj5ep4d0kN2cE3SD7NDmqaL&#10;JIdSzTJAtrRdlqWAHUckSZzNZcR6BSJO4Oe1GOuXtBiPioonbcOrCQhiPbYrx3blf96uuI8a8LXH&#10;dd/jlyn7OWl/7Nqb3fezs28AAAD//wMAUEsDBBQABgAIAAAAIQCsKzzI4wAAAAwBAAAPAAAAZHJz&#10;L2Rvd25yZXYueG1sTI/BbsIwEETvlfoP1lbqDRwHmtI0DkKo7QkhFSohbiZekoh4HcUmCX9fc2qP&#10;szOafZMtR9OwHjtXW5IgphEwpMLqmkoJP/vPyQKY84q0aiyhhBs6WOaPD5lKtR3oG/udL1koIZcq&#10;CZX3bcq5Kyo0yk1tixS8s+2M8kF2JdedGkK5aXgcRQk3qqbwoVItrissLrurkfA1qGE1Ex/95nJe&#10;3477l+1hI1DK56dx9Q7M4+j/wnDHD+iQB6aTvZJ2rJEwEfN5GOMlJLME2D0Rvb4JYKdwieMF8Dzj&#10;/0fkvwAAAP//AwBQSwECLQAUAAYACAAAACEAtoM4kv4AAADhAQAAEwAAAAAAAAAAAAAAAAAAAAAA&#10;W0NvbnRlbnRfVHlwZXNdLnhtbFBLAQItABQABgAIAAAAIQA4/SH/1gAAAJQBAAALAAAAAAAAAAAA&#10;AAAAAC8BAABfcmVscy8ucmVsc1BLAQItABQABgAIAAAAIQARG4EcwQMAAIcTAAAOAAAAAAAAAAAA&#10;AAAAAC4CAABkcnMvZTJvRG9jLnhtbFBLAQItABQABgAIAAAAIQCsKzzI4wAAAAwBAAAPAAAAAAAA&#10;AAAAAAAAABsGAABkcnMvZG93bnJldi54bWxQSwUGAAAAAAQABADzAAAAKwcAAAAA&#10;">
              <v:rect id="Rectangle 7" o:spid="_x0000_s1027" style="position:absolute;width:77662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XgEMUA&#10;AADaAAAADwAAAGRycy9kb3ducmV2LnhtbESPT2sCMRTE70K/Q3gFb5qtiLarUVpBrH8ualuvj83r&#10;7uLmZUmirn76RhB6HGbmN8x42phKnMn50rKCl24CgjizuuRcwdd+3nkF4QOyxsoyKbiSh+nkqTXG&#10;VNsLb+m8C7mIEPYpKihCqFMpfVaQQd+1NXH0fq0zGKJ0udQOLxFuKtlLkoE0WHJcKLCmWUHZcXcy&#10;CubmY7tcfV/3x7dZf31wt5/FbdNTqv3cvI9ABGrCf/jR/tQKhnC/Em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9eAQxQAAANoAAAAPAAAAAAAAAAAAAAAAAJgCAABkcnMv&#10;ZG93bnJldi54bWxQSwUGAAAAAAQABAD1AAAAigMAAAAA&#10;" fillcolor="#bfbfbf [2412]" stroked="f" strokeweight="1pt"/>
              <v:rect id="Rectangle 3" o:spid="_x0000_s1028" style="position:absolute;top:593;width:77660;height:30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4WBsQA&#10;AADaAAAADwAAAGRycy9kb3ducmV2LnhtbESPQWsCMRSE7wX/Q3iCt5rVlqJbo4hS6GHBuirY22Pz&#10;ulm6eVmSqNt/3wiFHoeZ+YZZrHrbiiv50DhWMBlnIIgrpxuuFRwPb48zECEia2wdk4IfCrBaDh4W&#10;mGt34z1dy1iLBOGQowITY5dLGSpDFsPYdcTJ+3LeYkzS11J7vCW4beU0y16kxYbTgsGONoaq7/Ji&#10;FZyM2853xbmgD12cPrfT86T0z0qNhv36FUSkPv6H/9rvWsET3K+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OFgbEAAAA2gAAAA8AAAAAAAAAAAAAAAAAmAIAAGRycy9k&#10;b3ducmV2LnhtbFBLBQYAAAAABAAEAPUAAACJAwAAAAA=&#10;" fillcolor="#1f3763 [1608]" stroked="f" strokeweight="1pt"/>
              <v:rect id="Rectangle 5" o:spid="_x0000_s1029" style="position:absolute;top:29450;width:52724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/MUA&#10;AADaAAAADwAAAGRycy9kb3ducmV2LnhtbESPT2sCMRTE70K/Q3gFb5qtqLSrUVpBrH8ualuvj83r&#10;7uLmZUmirn76RhB6HGbmN8x42phKnMn50rKCl24CgjizuuRcwdd+3nkF4QOyxsoyKbiSh+nkqTXG&#10;VNsLb+m8C7mIEPYpKihCqFMpfVaQQd+1NXH0fq0zGKJ0udQOLxFuKtlLkqE0WHJcKLCmWUHZcXcy&#10;CubmY7tcfV/3x7dZf31wt5/FbdNTqv3cvI9ABGrCf/jR/tQKBnC/Em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9v8xQAAANoAAAAPAAAAAAAAAAAAAAAAAJgCAABkcnMv&#10;ZG93bnJldi54bWxQSwUGAAAAAAQABAD1AAAAigMAAAAA&#10;" fillcolor="#bfbfbf [2412]" stroked="f" strokeweight="1pt"/>
              <v:rect id="Rectangle 4" o:spid="_x0000_s1030" style="position:absolute;left:44413;top:25650;width:33251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oqUsMA&#10;AADaAAAADwAAAGRycy9kb3ducmV2LnhtbESPQWvCQBSE70L/w/IKvemmpZES3YRQsLSXorbQ6yP7&#10;TKLZt3F3NfHfdwXB4zAz3zDLYjSdOJPzrWUFz7MEBHFldcu1gt+f1fQNhA/IGjvLpOBCHor8YbLE&#10;TNuBN3TehlpECPsMFTQh9JmUvmrIoJ/Znjh6O+sMhihdLbXDIcJNJ1+SZC4NthwXGuzpvaHqsD0Z&#10;BTqpT3/79Jh+lW5Dw8c6Lb8vvVJPj2O5ABFoDPfwrf2pFbzC9Uq8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oqUsMAAADaAAAADwAAAAAAAAAAAAAAAACYAgAAZHJzL2Rv&#10;d25yZXYueG1sUEsFBgAAAAAEAAQA9QAAAIgDAAAAAA==&#10;" fillcolor="#f2f2f2 [3052]" strokecolor="#bfbfbf [2412]" strokeweight="1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E7855" w14:textId="77777777" w:rsidR="00FF3C34" w:rsidRDefault="00FF3C3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E741D3" wp14:editId="44D52B12">
              <wp:simplePos x="0" y="0"/>
              <wp:positionH relativeFrom="column">
                <wp:posOffset>-914400</wp:posOffset>
              </wp:positionH>
              <wp:positionV relativeFrom="paragraph">
                <wp:posOffset>-160317</wp:posOffset>
              </wp:positionV>
              <wp:extent cx="7777480" cy="308758"/>
              <wp:effectExtent l="0" t="0" r="0" b="0"/>
              <wp:wrapNone/>
              <wp:docPr id="39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308758"/>
                        <a:chOff x="0" y="0"/>
                        <a:chExt cx="7777480" cy="308758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0" y="0"/>
                          <a:ext cx="2220686" cy="3087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Rectangle 41"/>
                      <wps:cNvSpPr/>
                      <wps:spPr>
                        <a:xfrm>
                          <a:off x="2291938" y="0"/>
                          <a:ext cx="5485542" cy="3087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4ABF17" id="Group 39" o:spid="_x0000_s1026" style="position:absolute;margin-left:-1in;margin-top:-12.6pt;width:612.4pt;height:24.3pt;z-index:251668480" coordsize="77774,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mbPAMAABELAAAOAAAAZHJzL2Uyb0RvYy54bWzsVl1P2zAUfZ+0/2D5fSQNLbQRKapgoEkM&#10;EDDx7DrOh+TYnu02Zb9+13YSoEVsYhLSJPqQ+uP63HtP7j3x0fGm4WjNtKmlyPBoL8aICSrzWpQZ&#10;/nF39mWKkbFE5IRLwTL8wAw+nn/+dNSqlCWykjxnGgGIMGmrMlxZq9IoMrRiDTF7UjEBm4XUDbEw&#10;1WWUa9ICesOjJI4PolbqXGlJmTGweho28dzjFwWj9qooDLOIZxhis/6p/XPpntH8iKSlJqqqaRcG&#10;eUMUDakFOB2gToklaKXrHaimploaWdg9KptIFkVNmc8BshnFW9mca7lSPpcybUs10ATUbvH0Zlh6&#10;ub7WqM4zvD/DSJAG3pF3i2AO5LSqTMHmXKtbda27hTLMXL6bQjfuHzJBG0/rw0Ar21hEYfEQfuMp&#10;sE9hbz+eHk6mgXdawcvZOUarr68fjHq3kYtuCKZVUELmkSXzbyzdVkQxT75xDHQsjSGNwNIN1BYR&#10;JWcI1jwx3m6gyaQGGPtbjpIkiQ+mB9scDamSVGljz5lskBtkWIN7X3FkfWEs+AfT3sQ5NZLX+VnN&#10;uZ+4dmInXKM1gUZYliN/lK+a7zIPa7NJHPs8AMd3nzP3qM+QuHB4Qjrk4NStwIvo0/Uj+8CZs+Pi&#10;hhVQXVAEifc4IAenhFImbAjGVCRnYdmF8nIsHtAhF+B/wO4AnifZY4coO3t3lHlZGA7HrwUWDg8n&#10;vGcp7HC4qYXULwFwyKrzHOx7kgI1jqWlzB+gqrQMomQUPavh1V4QY6+JBhWCUgNltVfwKLhsMyy7&#10;EUaV1L9eWnf2UPawi1ELqpZh83NFNMOIfxPQELPR2FWw9ZPx5DCBiX66s3y6I1bNiYR6GYGGK+qH&#10;zt7yflho2dyDAC+cV9gigoLvDFOr+8mJDWoLEk7ZYuHNQPoUsRfiVlEH7lh1pXu3uSdadfVtQT0u&#10;Zd+EJN0q82DrTgq5WFlZ1L4HHnnt+AZBcCL2HsoALO0ogy8C5x4U5M/KkCSz0Wwfvpi7GjoZTyeT&#10;cfI++mA3u/ow9CR09apxuu2lZFj+kA1olOea8yEb/7ds+OsF3Lv8V7C7I7qL3dO5l5nHm+z8NwAA&#10;AP//AwBQSwMEFAAGAAgAAAAhAHIqx3/iAAAADAEAAA8AAABkcnMvZG93bnJldi54bWxMj8FqwkAQ&#10;hu+FvsMyhd50kxiLpNmISNuTFKqF0tuaHZNgdjZk1yS+fcdTvc0wP/98X76ebCsG7H3jSEE8j0Ag&#10;lc40VCn4PrzPViB80GR06wgVXNHDunh8yHVm3EhfOOxDJbiEfKYV1CF0mZS+rNFqP3cdEt9Orrc6&#10;8NpX0vR65HLbyiSKXqTVDfGHWne4rbE87y9Wwceox80ifht259P2+ntYfv7sYlTq+WnavIIIOIX/&#10;MNzwGR0KZjq6CxkvWgWzOE1ZJvCULBMQt0i0iljnqCBZpCCLXN5LFH8AAAD//wMAUEsBAi0AFAAG&#10;AAgAAAAhALaDOJL+AAAA4QEAABMAAAAAAAAAAAAAAAAAAAAAAFtDb250ZW50X1R5cGVzXS54bWxQ&#10;SwECLQAUAAYACAAAACEAOP0h/9YAAACUAQAACwAAAAAAAAAAAAAAAAAvAQAAX3JlbHMvLnJlbHNQ&#10;SwECLQAUAAYACAAAACEAZR4ZmzwDAAARCwAADgAAAAAAAAAAAAAAAAAuAgAAZHJzL2Uyb0RvYy54&#10;bWxQSwECLQAUAAYACAAAACEAcirHf+IAAAAMAQAADwAAAAAAAAAAAAAAAACWBQAAZHJzL2Rvd25y&#10;ZXYueG1sUEsFBgAAAAAEAAQA8wAAAKUGAAAAAA==&#10;">
              <v:rect id="Rectangle 40" o:spid="_x0000_s1027" style="position:absolute;width:22206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n1MEA&#10;AADbAAAADwAAAGRycy9kb3ducmV2LnhtbERPTYvCMBC9L/gfwgje1tTiFq1GEUHcyx5Wi+BtbMa2&#10;2ExqE233328OgsfH+16ue1OLJ7WusqxgMo5AEOdWV1woyI67zxkI55E11pZJwR85WK8GH0tMte34&#10;l54HX4gQwi5FBaX3TSqly0sy6Ma2IQ7c1bYGfYBtIXWLXQg3tYyjKJEGKw4NJTa0LSm/HR5GQZz1&#10;X3H3s5ufztllHyWP+zamRKnRsN8sQHjq/Vv8cn9rBdOwPnw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c59TBAAAA2wAAAA8AAAAAAAAAAAAAAAAAmAIAAGRycy9kb3du&#10;cmV2LnhtbFBLBQYAAAAABAAEAPUAAACGAwAAAAA=&#10;" fillcolor="#f2f2f2 [3052]" stroked="f" strokeweight="1pt"/>
              <v:rect id="Rectangle 41" o:spid="_x0000_s1028" style="position:absolute;left:22919;width:54855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F+8QA&#10;AADbAAAADwAAAGRycy9kb3ducmV2LnhtbESPQWvCQBSE7wX/w/KEXsRsLKVIdBUNKEIp1Cji8ZF9&#10;JsHs25hdTfrvuwWhx2FmvmHmy97U4kGtqywrmEQxCOLc6ooLBcfDZjwF4TyyxtoyKfghB8vF4GWO&#10;ibYd7+mR+UIECLsEFZTeN4mULi/JoItsQxy8i20N+iDbQuoWuwA3tXyL4w9psOKwUGJDaUn5Nbsb&#10;BaPz6TNde/11vaUNXez3tltnRqnXYb+agfDU+//ws73TCt4n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KRfvEAAAA2wAAAA8AAAAAAAAAAAAAAAAAmAIAAGRycy9k&#10;b3ducmV2LnhtbFBLBQYAAAAABAAEAPUAAACJAwAAAAA=&#10;" fillcolor="gray [1629]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F5E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3D753A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D05B83"/>
    <w:multiLevelType w:val="hybridMultilevel"/>
    <w:tmpl w:val="E380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0B45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816DD7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2703CD"/>
    <w:multiLevelType w:val="hybridMultilevel"/>
    <w:tmpl w:val="DEE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F3686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C12BB7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C34D16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4F6964"/>
    <w:multiLevelType w:val="hybridMultilevel"/>
    <w:tmpl w:val="DC565130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>
    <w:nsid w:val="66F5176E"/>
    <w:multiLevelType w:val="hybridMultilevel"/>
    <w:tmpl w:val="29D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20FCD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D44F9A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DCF4D1B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9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3F"/>
    <w:rsid w:val="0000064E"/>
    <w:rsid w:val="00003DF0"/>
    <w:rsid w:val="00006D8A"/>
    <w:rsid w:val="000075C1"/>
    <w:rsid w:val="00010145"/>
    <w:rsid w:val="000116B6"/>
    <w:rsid w:val="0001795B"/>
    <w:rsid w:val="000214F2"/>
    <w:rsid w:val="000225FD"/>
    <w:rsid w:val="000245EA"/>
    <w:rsid w:val="00024803"/>
    <w:rsid w:val="0002669A"/>
    <w:rsid w:val="00026BE3"/>
    <w:rsid w:val="0003199A"/>
    <w:rsid w:val="00032240"/>
    <w:rsid w:val="000339DD"/>
    <w:rsid w:val="000355FE"/>
    <w:rsid w:val="000360AC"/>
    <w:rsid w:val="00040FAF"/>
    <w:rsid w:val="00041FEF"/>
    <w:rsid w:val="0005044A"/>
    <w:rsid w:val="00051403"/>
    <w:rsid w:val="00053F7B"/>
    <w:rsid w:val="0005443C"/>
    <w:rsid w:val="00056E39"/>
    <w:rsid w:val="00061B76"/>
    <w:rsid w:val="00066C46"/>
    <w:rsid w:val="00067FEC"/>
    <w:rsid w:val="00070296"/>
    <w:rsid w:val="0007446D"/>
    <w:rsid w:val="000822D4"/>
    <w:rsid w:val="000831AC"/>
    <w:rsid w:val="00085A82"/>
    <w:rsid w:val="000866EB"/>
    <w:rsid w:val="00087ACB"/>
    <w:rsid w:val="000907F6"/>
    <w:rsid w:val="0009303F"/>
    <w:rsid w:val="00096D57"/>
    <w:rsid w:val="000A3D5E"/>
    <w:rsid w:val="000A4D0A"/>
    <w:rsid w:val="000A51B4"/>
    <w:rsid w:val="000B0836"/>
    <w:rsid w:val="000B1E15"/>
    <w:rsid w:val="000B6303"/>
    <w:rsid w:val="000B6A4C"/>
    <w:rsid w:val="000C26CD"/>
    <w:rsid w:val="000C442F"/>
    <w:rsid w:val="000C5C3D"/>
    <w:rsid w:val="000C7A1D"/>
    <w:rsid w:val="000D459B"/>
    <w:rsid w:val="000D4E3E"/>
    <w:rsid w:val="000E23F6"/>
    <w:rsid w:val="000E3607"/>
    <w:rsid w:val="000E3A2A"/>
    <w:rsid w:val="000E6A46"/>
    <w:rsid w:val="000F0019"/>
    <w:rsid w:val="000F4F10"/>
    <w:rsid w:val="00100E22"/>
    <w:rsid w:val="00100F06"/>
    <w:rsid w:val="00105C49"/>
    <w:rsid w:val="00106556"/>
    <w:rsid w:val="0010728C"/>
    <w:rsid w:val="00110DAA"/>
    <w:rsid w:val="00111A85"/>
    <w:rsid w:val="00113B8C"/>
    <w:rsid w:val="001157DB"/>
    <w:rsid w:val="001158C9"/>
    <w:rsid w:val="0012255C"/>
    <w:rsid w:val="001239D1"/>
    <w:rsid w:val="00124138"/>
    <w:rsid w:val="001336A9"/>
    <w:rsid w:val="00140E15"/>
    <w:rsid w:val="0014554B"/>
    <w:rsid w:val="00147B4B"/>
    <w:rsid w:val="00151152"/>
    <w:rsid w:val="001518AC"/>
    <w:rsid w:val="00153850"/>
    <w:rsid w:val="0015674E"/>
    <w:rsid w:val="00160B8A"/>
    <w:rsid w:val="001622FD"/>
    <w:rsid w:val="00166BEF"/>
    <w:rsid w:val="00167491"/>
    <w:rsid w:val="00172787"/>
    <w:rsid w:val="00172B0E"/>
    <w:rsid w:val="00173050"/>
    <w:rsid w:val="00173F1E"/>
    <w:rsid w:val="001839BC"/>
    <w:rsid w:val="00184987"/>
    <w:rsid w:val="001861E2"/>
    <w:rsid w:val="00186847"/>
    <w:rsid w:val="001919C9"/>
    <w:rsid w:val="00195F5A"/>
    <w:rsid w:val="001963D8"/>
    <w:rsid w:val="0019671C"/>
    <w:rsid w:val="001A0AA5"/>
    <w:rsid w:val="001A196B"/>
    <w:rsid w:val="001A3BFF"/>
    <w:rsid w:val="001A6AD0"/>
    <w:rsid w:val="001B0E4C"/>
    <w:rsid w:val="001B1D6D"/>
    <w:rsid w:val="001B735A"/>
    <w:rsid w:val="001C0F21"/>
    <w:rsid w:val="001C2177"/>
    <w:rsid w:val="001C7C2D"/>
    <w:rsid w:val="001E02EC"/>
    <w:rsid w:val="001E0E05"/>
    <w:rsid w:val="001E0F19"/>
    <w:rsid w:val="001E238B"/>
    <w:rsid w:val="001F187A"/>
    <w:rsid w:val="00202344"/>
    <w:rsid w:val="0021033E"/>
    <w:rsid w:val="002125BA"/>
    <w:rsid w:val="002128E8"/>
    <w:rsid w:val="00214AD8"/>
    <w:rsid w:val="002211BE"/>
    <w:rsid w:val="00221882"/>
    <w:rsid w:val="002225CE"/>
    <w:rsid w:val="0022374F"/>
    <w:rsid w:val="002247B9"/>
    <w:rsid w:val="00230A75"/>
    <w:rsid w:val="00230E00"/>
    <w:rsid w:val="0023127A"/>
    <w:rsid w:val="002328CA"/>
    <w:rsid w:val="00232BAC"/>
    <w:rsid w:val="00234565"/>
    <w:rsid w:val="00235F8E"/>
    <w:rsid w:val="00240AC2"/>
    <w:rsid w:val="00240BA9"/>
    <w:rsid w:val="00253F3C"/>
    <w:rsid w:val="00257B97"/>
    <w:rsid w:val="0026264C"/>
    <w:rsid w:val="00262A62"/>
    <w:rsid w:val="0026638A"/>
    <w:rsid w:val="0027076A"/>
    <w:rsid w:val="00274D0C"/>
    <w:rsid w:val="00284A09"/>
    <w:rsid w:val="00284F04"/>
    <w:rsid w:val="00285F63"/>
    <w:rsid w:val="00286849"/>
    <w:rsid w:val="00287F6E"/>
    <w:rsid w:val="00290835"/>
    <w:rsid w:val="0029184B"/>
    <w:rsid w:val="00292453"/>
    <w:rsid w:val="002945CA"/>
    <w:rsid w:val="002A029B"/>
    <w:rsid w:val="002A12E2"/>
    <w:rsid w:val="002A3B51"/>
    <w:rsid w:val="002A5170"/>
    <w:rsid w:val="002A74DA"/>
    <w:rsid w:val="002A7E9F"/>
    <w:rsid w:val="002B0C3C"/>
    <w:rsid w:val="002B1424"/>
    <w:rsid w:val="002B2F6C"/>
    <w:rsid w:val="002C013E"/>
    <w:rsid w:val="002C1703"/>
    <w:rsid w:val="002C19A5"/>
    <w:rsid w:val="002C2B68"/>
    <w:rsid w:val="002C5E58"/>
    <w:rsid w:val="002D4D46"/>
    <w:rsid w:val="002D5E92"/>
    <w:rsid w:val="002D7097"/>
    <w:rsid w:val="002E59E6"/>
    <w:rsid w:val="002E6DE5"/>
    <w:rsid w:val="002F0CB5"/>
    <w:rsid w:val="002F1BC2"/>
    <w:rsid w:val="002F3A51"/>
    <w:rsid w:val="002F6BAD"/>
    <w:rsid w:val="002F7C48"/>
    <w:rsid w:val="002F7D26"/>
    <w:rsid w:val="003057C1"/>
    <w:rsid w:val="003060F8"/>
    <w:rsid w:val="003072BA"/>
    <w:rsid w:val="003109EF"/>
    <w:rsid w:val="00315F76"/>
    <w:rsid w:val="00317977"/>
    <w:rsid w:val="00322F7F"/>
    <w:rsid w:val="00325E3A"/>
    <w:rsid w:val="003273A3"/>
    <w:rsid w:val="00327690"/>
    <w:rsid w:val="0032781A"/>
    <w:rsid w:val="003306FB"/>
    <w:rsid w:val="00331645"/>
    <w:rsid w:val="0034022E"/>
    <w:rsid w:val="003431E5"/>
    <w:rsid w:val="0034738B"/>
    <w:rsid w:val="0035326B"/>
    <w:rsid w:val="00354D5C"/>
    <w:rsid w:val="00356D40"/>
    <w:rsid w:val="00356ED2"/>
    <w:rsid w:val="00357203"/>
    <w:rsid w:val="00366418"/>
    <w:rsid w:val="00373388"/>
    <w:rsid w:val="00382205"/>
    <w:rsid w:val="0038291E"/>
    <w:rsid w:val="003856E6"/>
    <w:rsid w:val="00386392"/>
    <w:rsid w:val="0039121D"/>
    <w:rsid w:val="00392201"/>
    <w:rsid w:val="00392785"/>
    <w:rsid w:val="003A6F96"/>
    <w:rsid w:val="003B1805"/>
    <w:rsid w:val="003B4CBB"/>
    <w:rsid w:val="003B5A5E"/>
    <w:rsid w:val="003C2516"/>
    <w:rsid w:val="003C3B2E"/>
    <w:rsid w:val="003C7692"/>
    <w:rsid w:val="003D4878"/>
    <w:rsid w:val="003E18BB"/>
    <w:rsid w:val="003E1B19"/>
    <w:rsid w:val="003E68F3"/>
    <w:rsid w:val="003E6B48"/>
    <w:rsid w:val="003F25D3"/>
    <w:rsid w:val="003F32AC"/>
    <w:rsid w:val="00400DD9"/>
    <w:rsid w:val="00405082"/>
    <w:rsid w:val="004056B8"/>
    <w:rsid w:val="00407720"/>
    <w:rsid w:val="00410277"/>
    <w:rsid w:val="0041080E"/>
    <w:rsid w:val="00411862"/>
    <w:rsid w:val="004139FC"/>
    <w:rsid w:val="00414F1F"/>
    <w:rsid w:val="00416CAB"/>
    <w:rsid w:val="00420D1A"/>
    <w:rsid w:val="004219D2"/>
    <w:rsid w:val="00422421"/>
    <w:rsid w:val="004249F8"/>
    <w:rsid w:val="00425AA2"/>
    <w:rsid w:val="00427985"/>
    <w:rsid w:val="00430A75"/>
    <w:rsid w:val="00431E06"/>
    <w:rsid w:val="004350D1"/>
    <w:rsid w:val="00435768"/>
    <w:rsid w:val="0043739A"/>
    <w:rsid w:val="00441325"/>
    <w:rsid w:val="00442A43"/>
    <w:rsid w:val="00442FDF"/>
    <w:rsid w:val="00445967"/>
    <w:rsid w:val="00450DA3"/>
    <w:rsid w:val="00451FCA"/>
    <w:rsid w:val="0045353A"/>
    <w:rsid w:val="00462FB5"/>
    <w:rsid w:val="00463A4C"/>
    <w:rsid w:val="0046561D"/>
    <w:rsid w:val="00466D74"/>
    <w:rsid w:val="00467F9B"/>
    <w:rsid w:val="0047327A"/>
    <w:rsid w:val="004745E6"/>
    <w:rsid w:val="00475002"/>
    <w:rsid w:val="00476A96"/>
    <w:rsid w:val="004773A8"/>
    <w:rsid w:val="0048147F"/>
    <w:rsid w:val="0048676D"/>
    <w:rsid w:val="00486A0B"/>
    <w:rsid w:val="00487BB2"/>
    <w:rsid w:val="0049026F"/>
    <w:rsid w:val="004937FC"/>
    <w:rsid w:val="004A469D"/>
    <w:rsid w:val="004A595E"/>
    <w:rsid w:val="004B1BCC"/>
    <w:rsid w:val="004B20C1"/>
    <w:rsid w:val="004B613F"/>
    <w:rsid w:val="004C59C5"/>
    <w:rsid w:val="004C7964"/>
    <w:rsid w:val="004D15C8"/>
    <w:rsid w:val="004D72CF"/>
    <w:rsid w:val="004D7379"/>
    <w:rsid w:val="004E2799"/>
    <w:rsid w:val="004E3B96"/>
    <w:rsid w:val="004E6E36"/>
    <w:rsid w:val="004F0965"/>
    <w:rsid w:val="004F17ED"/>
    <w:rsid w:val="004F370F"/>
    <w:rsid w:val="004F3BE3"/>
    <w:rsid w:val="004F6469"/>
    <w:rsid w:val="004F7062"/>
    <w:rsid w:val="0050596E"/>
    <w:rsid w:val="00506C52"/>
    <w:rsid w:val="00513987"/>
    <w:rsid w:val="00526678"/>
    <w:rsid w:val="00530253"/>
    <w:rsid w:val="00530D13"/>
    <w:rsid w:val="00535384"/>
    <w:rsid w:val="00535EF5"/>
    <w:rsid w:val="005360A5"/>
    <w:rsid w:val="0053626A"/>
    <w:rsid w:val="005407D4"/>
    <w:rsid w:val="005435A4"/>
    <w:rsid w:val="005450C5"/>
    <w:rsid w:val="00550631"/>
    <w:rsid w:val="005514EC"/>
    <w:rsid w:val="00553F14"/>
    <w:rsid w:val="00554CFC"/>
    <w:rsid w:val="0055701A"/>
    <w:rsid w:val="00560196"/>
    <w:rsid w:val="00560B9F"/>
    <w:rsid w:val="005614B2"/>
    <w:rsid w:val="0056447D"/>
    <w:rsid w:val="00565312"/>
    <w:rsid w:val="00565886"/>
    <w:rsid w:val="0056653F"/>
    <w:rsid w:val="005724B3"/>
    <w:rsid w:val="005844C8"/>
    <w:rsid w:val="00586183"/>
    <w:rsid w:val="005862EE"/>
    <w:rsid w:val="00591E35"/>
    <w:rsid w:val="005A0055"/>
    <w:rsid w:val="005A0A77"/>
    <w:rsid w:val="005B0AEE"/>
    <w:rsid w:val="005B0B15"/>
    <w:rsid w:val="005B0F6E"/>
    <w:rsid w:val="005B3755"/>
    <w:rsid w:val="005B4D27"/>
    <w:rsid w:val="005B61AC"/>
    <w:rsid w:val="005C08A6"/>
    <w:rsid w:val="005C172E"/>
    <w:rsid w:val="005D4D4D"/>
    <w:rsid w:val="005D62AD"/>
    <w:rsid w:val="005E361B"/>
    <w:rsid w:val="005E3A62"/>
    <w:rsid w:val="005E3B8D"/>
    <w:rsid w:val="005E4166"/>
    <w:rsid w:val="005F36A5"/>
    <w:rsid w:val="005F7852"/>
    <w:rsid w:val="00603271"/>
    <w:rsid w:val="0061148C"/>
    <w:rsid w:val="00612B08"/>
    <w:rsid w:val="00613408"/>
    <w:rsid w:val="006155FF"/>
    <w:rsid w:val="00620F42"/>
    <w:rsid w:val="00622D5E"/>
    <w:rsid w:val="006248BE"/>
    <w:rsid w:val="00635545"/>
    <w:rsid w:val="006431C6"/>
    <w:rsid w:val="0065051B"/>
    <w:rsid w:val="0065182F"/>
    <w:rsid w:val="00653692"/>
    <w:rsid w:val="00663B14"/>
    <w:rsid w:val="00665FBD"/>
    <w:rsid w:val="00672211"/>
    <w:rsid w:val="0067683F"/>
    <w:rsid w:val="006841FB"/>
    <w:rsid w:val="00684FEA"/>
    <w:rsid w:val="00685570"/>
    <w:rsid w:val="00686FC1"/>
    <w:rsid w:val="00692187"/>
    <w:rsid w:val="00693D8E"/>
    <w:rsid w:val="006975D7"/>
    <w:rsid w:val="00697EC9"/>
    <w:rsid w:val="006A5A85"/>
    <w:rsid w:val="006A5CA2"/>
    <w:rsid w:val="006B6423"/>
    <w:rsid w:val="006C0770"/>
    <w:rsid w:val="006C1709"/>
    <w:rsid w:val="006C405A"/>
    <w:rsid w:val="006C497D"/>
    <w:rsid w:val="006C6E5E"/>
    <w:rsid w:val="006C75B3"/>
    <w:rsid w:val="006D2FF2"/>
    <w:rsid w:val="006D6B15"/>
    <w:rsid w:val="006E22AD"/>
    <w:rsid w:val="006F575A"/>
    <w:rsid w:val="00700C17"/>
    <w:rsid w:val="00701A9D"/>
    <w:rsid w:val="00701CB5"/>
    <w:rsid w:val="007048C8"/>
    <w:rsid w:val="00706414"/>
    <w:rsid w:val="007074CD"/>
    <w:rsid w:val="0071073C"/>
    <w:rsid w:val="007117A3"/>
    <w:rsid w:val="0071263B"/>
    <w:rsid w:val="00720E52"/>
    <w:rsid w:val="007213AD"/>
    <w:rsid w:val="00722613"/>
    <w:rsid w:val="0072355A"/>
    <w:rsid w:val="0072530B"/>
    <w:rsid w:val="007254ED"/>
    <w:rsid w:val="00731C50"/>
    <w:rsid w:val="00732403"/>
    <w:rsid w:val="007346BC"/>
    <w:rsid w:val="007361F8"/>
    <w:rsid w:val="00736845"/>
    <w:rsid w:val="00746339"/>
    <w:rsid w:val="007549E0"/>
    <w:rsid w:val="00756753"/>
    <w:rsid w:val="00760A94"/>
    <w:rsid w:val="00761079"/>
    <w:rsid w:val="0076675E"/>
    <w:rsid w:val="007670D1"/>
    <w:rsid w:val="00767B2E"/>
    <w:rsid w:val="007768BE"/>
    <w:rsid w:val="00782556"/>
    <w:rsid w:val="00785206"/>
    <w:rsid w:val="007852A3"/>
    <w:rsid w:val="00786E6A"/>
    <w:rsid w:val="00787D8A"/>
    <w:rsid w:val="00790EBD"/>
    <w:rsid w:val="0079114D"/>
    <w:rsid w:val="007938BD"/>
    <w:rsid w:val="007956A7"/>
    <w:rsid w:val="007A2A62"/>
    <w:rsid w:val="007A3684"/>
    <w:rsid w:val="007A420A"/>
    <w:rsid w:val="007A5DBD"/>
    <w:rsid w:val="007B10A4"/>
    <w:rsid w:val="007B46C7"/>
    <w:rsid w:val="007B532B"/>
    <w:rsid w:val="007C16AB"/>
    <w:rsid w:val="007C49F0"/>
    <w:rsid w:val="007C6188"/>
    <w:rsid w:val="007C6AE2"/>
    <w:rsid w:val="007D6301"/>
    <w:rsid w:val="007D64A8"/>
    <w:rsid w:val="007D6568"/>
    <w:rsid w:val="007D7F60"/>
    <w:rsid w:val="007E0C29"/>
    <w:rsid w:val="007E1483"/>
    <w:rsid w:val="007E282F"/>
    <w:rsid w:val="007E5C5F"/>
    <w:rsid w:val="007E6243"/>
    <w:rsid w:val="007E6DAF"/>
    <w:rsid w:val="007E70C0"/>
    <w:rsid w:val="007F277E"/>
    <w:rsid w:val="007F597C"/>
    <w:rsid w:val="007F78CA"/>
    <w:rsid w:val="00800315"/>
    <w:rsid w:val="00805BBD"/>
    <w:rsid w:val="00807165"/>
    <w:rsid w:val="00813971"/>
    <w:rsid w:val="0082467D"/>
    <w:rsid w:val="0082575D"/>
    <w:rsid w:val="0083107D"/>
    <w:rsid w:val="00834775"/>
    <w:rsid w:val="00835D4E"/>
    <w:rsid w:val="008450BA"/>
    <w:rsid w:val="008451F6"/>
    <w:rsid w:val="00850520"/>
    <w:rsid w:val="00864258"/>
    <w:rsid w:val="008647FF"/>
    <w:rsid w:val="0086549A"/>
    <w:rsid w:val="00871858"/>
    <w:rsid w:val="008747F7"/>
    <w:rsid w:val="00876054"/>
    <w:rsid w:val="008772F3"/>
    <w:rsid w:val="00877613"/>
    <w:rsid w:val="008777BE"/>
    <w:rsid w:val="0088027F"/>
    <w:rsid w:val="00886290"/>
    <w:rsid w:val="00886EAF"/>
    <w:rsid w:val="0089027C"/>
    <w:rsid w:val="00890FFA"/>
    <w:rsid w:val="00891958"/>
    <w:rsid w:val="00894E46"/>
    <w:rsid w:val="00895D47"/>
    <w:rsid w:val="008A0AC5"/>
    <w:rsid w:val="008A1DD0"/>
    <w:rsid w:val="008A7FCF"/>
    <w:rsid w:val="008B3686"/>
    <w:rsid w:val="008B5201"/>
    <w:rsid w:val="008B5419"/>
    <w:rsid w:val="008B587C"/>
    <w:rsid w:val="008B7DF5"/>
    <w:rsid w:val="008C7883"/>
    <w:rsid w:val="008D0DDC"/>
    <w:rsid w:val="008D1F80"/>
    <w:rsid w:val="008D3156"/>
    <w:rsid w:val="008D3EB0"/>
    <w:rsid w:val="008D5F84"/>
    <w:rsid w:val="008D61AD"/>
    <w:rsid w:val="008D7682"/>
    <w:rsid w:val="008E5182"/>
    <w:rsid w:val="008E6159"/>
    <w:rsid w:val="008E6B35"/>
    <w:rsid w:val="008F1748"/>
    <w:rsid w:val="008F31DA"/>
    <w:rsid w:val="008F6581"/>
    <w:rsid w:val="008F6902"/>
    <w:rsid w:val="00902C4E"/>
    <w:rsid w:val="00906148"/>
    <w:rsid w:val="009112BC"/>
    <w:rsid w:val="00911327"/>
    <w:rsid w:val="00911DD9"/>
    <w:rsid w:val="00912F0E"/>
    <w:rsid w:val="00913B00"/>
    <w:rsid w:val="00915533"/>
    <w:rsid w:val="00917406"/>
    <w:rsid w:val="009231D4"/>
    <w:rsid w:val="0092427E"/>
    <w:rsid w:val="00924345"/>
    <w:rsid w:val="009265DE"/>
    <w:rsid w:val="009274E7"/>
    <w:rsid w:val="009329A1"/>
    <w:rsid w:val="009336C7"/>
    <w:rsid w:val="00934E43"/>
    <w:rsid w:val="00936B03"/>
    <w:rsid w:val="0094711C"/>
    <w:rsid w:val="00951511"/>
    <w:rsid w:val="00952F1B"/>
    <w:rsid w:val="009627F3"/>
    <w:rsid w:val="00963088"/>
    <w:rsid w:val="009655FF"/>
    <w:rsid w:val="00965E27"/>
    <w:rsid w:val="009668BD"/>
    <w:rsid w:val="00970704"/>
    <w:rsid w:val="00973A47"/>
    <w:rsid w:val="00975145"/>
    <w:rsid w:val="00977B9B"/>
    <w:rsid w:val="00980789"/>
    <w:rsid w:val="00980AFE"/>
    <w:rsid w:val="00983606"/>
    <w:rsid w:val="00984199"/>
    <w:rsid w:val="0098538B"/>
    <w:rsid w:val="00990A08"/>
    <w:rsid w:val="0099199F"/>
    <w:rsid w:val="0099203A"/>
    <w:rsid w:val="009935F2"/>
    <w:rsid w:val="009943F1"/>
    <w:rsid w:val="0099742D"/>
    <w:rsid w:val="009A41FF"/>
    <w:rsid w:val="009A4986"/>
    <w:rsid w:val="009B3889"/>
    <w:rsid w:val="009C08B8"/>
    <w:rsid w:val="009C2A13"/>
    <w:rsid w:val="009D072F"/>
    <w:rsid w:val="009D19CA"/>
    <w:rsid w:val="009D1B38"/>
    <w:rsid w:val="009D22F0"/>
    <w:rsid w:val="009D385E"/>
    <w:rsid w:val="009D3C64"/>
    <w:rsid w:val="009D6A3F"/>
    <w:rsid w:val="009E0BBD"/>
    <w:rsid w:val="009E72B5"/>
    <w:rsid w:val="009F03D6"/>
    <w:rsid w:val="009F18D2"/>
    <w:rsid w:val="009F6B0E"/>
    <w:rsid w:val="009F6FB9"/>
    <w:rsid w:val="009F7B38"/>
    <w:rsid w:val="009F7E4F"/>
    <w:rsid w:val="00A00654"/>
    <w:rsid w:val="00A02192"/>
    <w:rsid w:val="00A041A4"/>
    <w:rsid w:val="00A04769"/>
    <w:rsid w:val="00A0610B"/>
    <w:rsid w:val="00A07A43"/>
    <w:rsid w:val="00A11457"/>
    <w:rsid w:val="00A11A58"/>
    <w:rsid w:val="00A15A7C"/>
    <w:rsid w:val="00A1647A"/>
    <w:rsid w:val="00A2499F"/>
    <w:rsid w:val="00A34FFD"/>
    <w:rsid w:val="00A356AC"/>
    <w:rsid w:val="00A361A1"/>
    <w:rsid w:val="00A36852"/>
    <w:rsid w:val="00A43D8A"/>
    <w:rsid w:val="00A4422D"/>
    <w:rsid w:val="00A45393"/>
    <w:rsid w:val="00A46BF4"/>
    <w:rsid w:val="00A47C9E"/>
    <w:rsid w:val="00A5272C"/>
    <w:rsid w:val="00A55A3D"/>
    <w:rsid w:val="00A56C07"/>
    <w:rsid w:val="00A57B87"/>
    <w:rsid w:val="00A60D32"/>
    <w:rsid w:val="00A63AA4"/>
    <w:rsid w:val="00A66471"/>
    <w:rsid w:val="00A70829"/>
    <w:rsid w:val="00A7207E"/>
    <w:rsid w:val="00A72DFF"/>
    <w:rsid w:val="00A73319"/>
    <w:rsid w:val="00A73CEE"/>
    <w:rsid w:val="00A73F09"/>
    <w:rsid w:val="00A7491B"/>
    <w:rsid w:val="00A91337"/>
    <w:rsid w:val="00A9371B"/>
    <w:rsid w:val="00A952ED"/>
    <w:rsid w:val="00A95E5E"/>
    <w:rsid w:val="00A97307"/>
    <w:rsid w:val="00A97DD5"/>
    <w:rsid w:val="00AA09C1"/>
    <w:rsid w:val="00AA1880"/>
    <w:rsid w:val="00AA4990"/>
    <w:rsid w:val="00AB0407"/>
    <w:rsid w:val="00AB0B77"/>
    <w:rsid w:val="00AB432B"/>
    <w:rsid w:val="00AC1912"/>
    <w:rsid w:val="00AC19F9"/>
    <w:rsid w:val="00AC42A4"/>
    <w:rsid w:val="00AC6DC3"/>
    <w:rsid w:val="00AC7FC4"/>
    <w:rsid w:val="00AD1A58"/>
    <w:rsid w:val="00AD1B3E"/>
    <w:rsid w:val="00AE2BC6"/>
    <w:rsid w:val="00AE7459"/>
    <w:rsid w:val="00AF068E"/>
    <w:rsid w:val="00AF3F8A"/>
    <w:rsid w:val="00AF45D5"/>
    <w:rsid w:val="00B0342C"/>
    <w:rsid w:val="00B067F8"/>
    <w:rsid w:val="00B077DC"/>
    <w:rsid w:val="00B10D5C"/>
    <w:rsid w:val="00B119BF"/>
    <w:rsid w:val="00B133D8"/>
    <w:rsid w:val="00B253C7"/>
    <w:rsid w:val="00B3007A"/>
    <w:rsid w:val="00B352BD"/>
    <w:rsid w:val="00B417E9"/>
    <w:rsid w:val="00B42EEE"/>
    <w:rsid w:val="00B46A67"/>
    <w:rsid w:val="00B51030"/>
    <w:rsid w:val="00B53655"/>
    <w:rsid w:val="00B5388D"/>
    <w:rsid w:val="00B5520F"/>
    <w:rsid w:val="00B56985"/>
    <w:rsid w:val="00B62561"/>
    <w:rsid w:val="00B6428D"/>
    <w:rsid w:val="00B66957"/>
    <w:rsid w:val="00B721E5"/>
    <w:rsid w:val="00B7334A"/>
    <w:rsid w:val="00B75503"/>
    <w:rsid w:val="00B76101"/>
    <w:rsid w:val="00B76577"/>
    <w:rsid w:val="00B766F0"/>
    <w:rsid w:val="00B86E78"/>
    <w:rsid w:val="00B9286B"/>
    <w:rsid w:val="00B9414E"/>
    <w:rsid w:val="00B94334"/>
    <w:rsid w:val="00B94B4D"/>
    <w:rsid w:val="00B9575E"/>
    <w:rsid w:val="00B97DD1"/>
    <w:rsid w:val="00BA1061"/>
    <w:rsid w:val="00BA115C"/>
    <w:rsid w:val="00BA4224"/>
    <w:rsid w:val="00BA67AA"/>
    <w:rsid w:val="00BB1EEC"/>
    <w:rsid w:val="00BB331B"/>
    <w:rsid w:val="00BB481F"/>
    <w:rsid w:val="00BB61BF"/>
    <w:rsid w:val="00BB62C0"/>
    <w:rsid w:val="00BB798F"/>
    <w:rsid w:val="00BC34D0"/>
    <w:rsid w:val="00BC6ADE"/>
    <w:rsid w:val="00BD1CB4"/>
    <w:rsid w:val="00BD2C7C"/>
    <w:rsid w:val="00BD5293"/>
    <w:rsid w:val="00BD7496"/>
    <w:rsid w:val="00BE0C5D"/>
    <w:rsid w:val="00BE4752"/>
    <w:rsid w:val="00BE5271"/>
    <w:rsid w:val="00BE5EB3"/>
    <w:rsid w:val="00BE6865"/>
    <w:rsid w:val="00BF0E1D"/>
    <w:rsid w:val="00BF2A4E"/>
    <w:rsid w:val="00BF32B5"/>
    <w:rsid w:val="00BF62F5"/>
    <w:rsid w:val="00BF6751"/>
    <w:rsid w:val="00C02594"/>
    <w:rsid w:val="00C031A0"/>
    <w:rsid w:val="00C0634F"/>
    <w:rsid w:val="00C06A07"/>
    <w:rsid w:val="00C07938"/>
    <w:rsid w:val="00C11CAA"/>
    <w:rsid w:val="00C13735"/>
    <w:rsid w:val="00C16133"/>
    <w:rsid w:val="00C22680"/>
    <w:rsid w:val="00C34E01"/>
    <w:rsid w:val="00C34EFD"/>
    <w:rsid w:val="00C43C91"/>
    <w:rsid w:val="00C4417B"/>
    <w:rsid w:val="00C457F9"/>
    <w:rsid w:val="00C525E8"/>
    <w:rsid w:val="00C5262C"/>
    <w:rsid w:val="00C53530"/>
    <w:rsid w:val="00C54AB2"/>
    <w:rsid w:val="00C5646B"/>
    <w:rsid w:val="00C57F10"/>
    <w:rsid w:val="00C633B1"/>
    <w:rsid w:val="00C63A7D"/>
    <w:rsid w:val="00C71082"/>
    <w:rsid w:val="00C72A3D"/>
    <w:rsid w:val="00C7587A"/>
    <w:rsid w:val="00C76F4C"/>
    <w:rsid w:val="00C82B02"/>
    <w:rsid w:val="00C91120"/>
    <w:rsid w:val="00C91AFD"/>
    <w:rsid w:val="00C91C42"/>
    <w:rsid w:val="00C92E92"/>
    <w:rsid w:val="00C93D90"/>
    <w:rsid w:val="00C97E53"/>
    <w:rsid w:val="00CA002F"/>
    <w:rsid w:val="00CA4316"/>
    <w:rsid w:val="00CA5B1D"/>
    <w:rsid w:val="00CB4650"/>
    <w:rsid w:val="00CB53D4"/>
    <w:rsid w:val="00CC05A1"/>
    <w:rsid w:val="00CC17EF"/>
    <w:rsid w:val="00CC4049"/>
    <w:rsid w:val="00CD1F14"/>
    <w:rsid w:val="00CD2B29"/>
    <w:rsid w:val="00CD60EA"/>
    <w:rsid w:val="00CD67DB"/>
    <w:rsid w:val="00CD7DAC"/>
    <w:rsid w:val="00CE08A1"/>
    <w:rsid w:val="00CE0F00"/>
    <w:rsid w:val="00CE35F9"/>
    <w:rsid w:val="00CF0BC1"/>
    <w:rsid w:val="00CF2C5E"/>
    <w:rsid w:val="00CF3BF7"/>
    <w:rsid w:val="00CF65D7"/>
    <w:rsid w:val="00D0230F"/>
    <w:rsid w:val="00D141D5"/>
    <w:rsid w:val="00D14735"/>
    <w:rsid w:val="00D15113"/>
    <w:rsid w:val="00D207A9"/>
    <w:rsid w:val="00D24EB1"/>
    <w:rsid w:val="00D31F7D"/>
    <w:rsid w:val="00D32558"/>
    <w:rsid w:val="00D32D88"/>
    <w:rsid w:val="00D33071"/>
    <w:rsid w:val="00D347B6"/>
    <w:rsid w:val="00D34F41"/>
    <w:rsid w:val="00D415D7"/>
    <w:rsid w:val="00D42489"/>
    <w:rsid w:val="00D454CB"/>
    <w:rsid w:val="00D479F1"/>
    <w:rsid w:val="00D519AB"/>
    <w:rsid w:val="00D538C7"/>
    <w:rsid w:val="00D566F4"/>
    <w:rsid w:val="00D651EE"/>
    <w:rsid w:val="00D6532F"/>
    <w:rsid w:val="00D65A97"/>
    <w:rsid w:val="00D70907"/>
    <w:rsid w:val="00D72A16"/>
    <w:rsid w:val="00D74459"/>
    <w:rsid w:val="00D76C69"/>
    <w:rsid w:val="00D76D96"/>
    <w:rsid w:val="00D8041D"/>
    <w:rsid w:val="00D84E9E"/>
    <w:rsid w:val="00D9181F"/>
    <w:rsid w:val="00D919D0"/>
    <w:rsid w:val="00D91D7D"/>
    <w:rsid w:val="00D94006"/>
    <w:rsid w:val="00D949C2"/>
    <w:rsid w:val="00DA0940"/>
    <w:rsid w:val="00DA1E32"/>
    <w:rsid w:val="00DA5765"/>
    <w:rsid w:val="00DA69A1"/>
    <w:rsid w:val="00DB1826"/>
    <w:rsid w:val="00DB3D17"/>
    <w:rsid w:val="00DB5876"/>
    <w:rsid w:val="00DD3D33"/>
    <w:rsid w:val="00DD485B"/>
    <w:rsid w:val="00DE385C"/>
    <w:rsid w:val="00DE44D8"/>
    <w:rsid w:val="00DE4794"/>
    <w:rsid w:val="00DF122E"/>
    <w:rsid w:val="00DF2703"/>
    <w:rsid w:val="00DF2E19"/>
    <w:rsid w:val="00DF2F43"/>
    <w:rsid w:val="00DF4B26"/>
    <w:rsid w:val="00DF5390"/>
    <w:rsid w:val="00DF6F73"/>
    <w:rsid w:val="00DF762E"/>
    <w:rsid w:val="00DF7A7B"/>
    <w:rsid w:val="00E100D6"/>
    <w:rsid w:val="00E101FE"/>
    <w:rsid w:val="00E14B16"/>
    <w:rsid w:val="00E16327"/>
    <w:rsid w:val="00E203A4"/>
    <w:rsid w:val="00E22B1F"/>
    <w:rsid w:val="00E238CA"/>
    <w:rsid w:val="00E2655A"/>
    <w:rsid w:val="00E27572"/>
    <w:rsid w:val="00E31419"/>
    <w:rsid w:val="00E3344A"/>
    <w:rsid w:val="00E375B1"/>
    <w:rsid w:val="00E40449"/>
    <w:rsid w:val="00E417F2"/>
    <w:rsid w:val="00E4204F"/>
    <w:rsid w:val="00E4270A"/>
    <w:rsid w:val="00E435CF"/>
    <w:rsid w:val="00E456AD"/>
    <w:rsid w:val="00E45D99"/>
    <w:rsid w:val="00E51D92"/>
    <w:rsid w:val="00E52F64"/>
    <w:rsid w:val="00E6041D"/>
    <w:rsid w:val="00E61B1D"/>
    <w:rsid w:val="00E627A5"/>
    <w:rsid w:val="00E63870"/>
    <w:rsid w:val="00E6446F"/>
    <w:rsid w:val="00E64E21"/>
    <w:rsid w:val="00E6523F"/>
    <w:rsid w:val="00E6781F"/>
    <w:rsid w:val="00E67D90"/>
    <w:rsid w:val="00E729B7"/>
    <w:rsid w:val="00E72C2E"/>
    <w:rsid w:val="00E72E2E"/>
    <w:rsid w:val="00E735DE"/>
    <w:rsid w:val="00E73A23"/>
    <w:rsid w:val="00E73E5D"/>
    <w:rsid w:val="00E7740D"/>
    <w:rsid w:val="00E81B69"/>
    <w:rsid w:val="00E82E26"/>
    <w:rsid w:val="00E83FC1"/>
    <w:rsid w:val="00E858C4"/>
    <w:rsid w:val="00EA0538"/>
    <w:rsid w:val="00EA5146"/>
    <w:rsid w:val="00EA689B"/>
    <w:rsid w:val="00EA6C4E"/>
    <w:rsid w:val="00EB2668"/>
    <w:rsid w:val="00EB4834"/>
    <w:rsid w:val="00EB52FA"/>
    <w:rsid w:val="00EB5FCA"/>
    <w:rsid w:val="00EB69B5"/>
    <w:rsid w:val="00EC3910"/>
    <w:rsid w:val="00ED003E"/>
    <w:rsid w:val="00ED0271"/>
    <w:rsid w:val="00ED3BA8"/>
    <w:rsid w:val="00ED5189"/>
    <w:rsid w:val="00ED5870"/>
    <w:rsid w:val="00ED712E"/>
    <w:rsid w:val="00EE0165"/>
    <w:rsid w:val="00EE2FFB"/>
    <w:rsid w:val="00EE6889"/>
    <w:rsid w:val="00EF2514"/>
    <w:rsid w:val="00EF25AD"/>
    <w:rsid w:val="00EF4539"/>
    <w:rsid w:val="00EF5AA8"/>
    <w:rsid w:val="00F0000E"/>
    <w:rsid w:val="00F00D1D"/>
    <w:rsid w:val="00F016F0"/>
    <w:rsid w:val="00F0427E"/>
    <w:rsid w:val="00F0674B"/>
    <w:rsid w:val="00F16F27"/>
    <w:rsid w:val="00F176D3"/>
    <w:rsid w:val="00F22DEA"/>
    <w:rsid w:val="00F2527D"/>
    <w:rsid w:val="00F269BA"/>
    <w:rsid w:val="00F30860"/>
    <w:rsid w:val="00F30C2A"/>
    <w:rsid w:val="00F32CF6"/>
    <w:rsid w:val="00F35582"/>
    <w:rsid w:val="00F36C5B"/>
    <w:rsid w:val="00F45D2B"/>
    <w:rsid w:val="00F466FF"/>
    <w:rsid w:val="00F50D9E"/>
    <w:rsid w:val="00F52ABC"/>
    <w:rsid w:val="00F540CC"/>
    <w:rsid w:val="00F54B24"/>
    <w:rsid w:val="00F66BC9"/>
    <w:rsid w:val="00F7166F"/>
    <w:rsid w:val="00F71DA9"/>
    <w:rsid w:val="00F72DD7"/>
    <w:rsid w:val="00F73A48"/>
    <w:rsid w:val="00F76AEC"/>
    <w:rsid w:val="00F85652"/>
    <w:rsid w:val="00F968F8"/>
    <w:rsid w:val="00F97192"/>
    <w:rsid w:val="00FA097A"/>
    <w:rsid w:val="00FA1589"/>
    <w:rsid w:val="00FA3264"/>
    <w:rsid w:val="00FA66EC"/>
    <w:rsid w:val="00FA7CF7"/>
    <w:rsid w:val="00FB0D08"/>
    <w:rsid w:val="00FB2F6A"/>
    <w:rsid w:val="00FC063B"/>
    <w:rsid w:val="00FC1330"/>
    <w:rsid w:val="00FC3E3D"/>
    <w:rsid w:val="00FC6E1F"/>
    <w:rsid w:val="00FD359C"/>
    <w:rsid w:val="00FD41A4"/>
    <w:rsid w:val="00FD4A8B"/>
    <w:rsid w:val="00FE03F7"/>
    <w:rsid w:val="00FE2FC6"/>
    <w:rsid w:val="00FE45C6"/>
    <w:rsid w:val="00FF0E7B"/>
    <w:rsid w:val="00FF1316"/>
    <w:rsid w:val="00FF23A0"/>
    <w:rsid w:val="00FF2984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A6883"/>
  <w15:chartTrackingRefBased/>
  <w15:docId w15:val="{346534C1-AFDB-49ED-9D5A-CEA38F9D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BD"/>
    <w:pPr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1B3E"/>
    <w:pPr>
      <w:keepNext/>
      <w:keepLines/>
      <w:spacing w:before="100" w:beforeAutospacing="1" w:after="100" w:afterAutospacing="1" w:line="240" w:lineRule="auto"/>
      <w:jc w:val="left"/>
      <w:outlineLvl w:val="0"/>
    </w:pPr>
    <w:rPr>
      <w:rFonts w:ascii="Segoe UI Light" w:eastAsiaTheme="majorEastAsia" w:hAnsi="Segoe UI Light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2F0E"/>
    <w:pPr>
      <w:keepNext/>
      <w:keepLines/>
      <w:spacing w:before="240" w:after="240" w:line="240" w:lineRule="auto"/>
      <w:jc w:val="left"/>
      <w:outlineLvl w:val="1"/>
    </w:pPr>
    <w:rPr>
      <w:rFonts w:ascii="Segoe UI Light" w:eastAsiaTheme="majorEastAsia" w:hAnsi="Segoe UI Light" w:cstheme="majorBidi"/>
      <w:b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3A23"/>
    <w:pPr>
      <w:keepNext/>
      <w:keepLines/>
      <w:spacing w:before="200" w:after="120" w:line="240" w:lineRule="auto"/>
      <w:outlineLvl w:val="2"/>
    </w:pPr>
    <w:rPr>
      <w:rFonts w:ascii="Segoe UI Light" w:eastAsiaTheme="majorEastAsia" w:hAnsi="Segoe UI Light" w:cstheme="majorBidi"/>
      <w:b/>
      <w:color w:val="0070C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729B7"/>
    <w:pPr>
      <w:keepNext/>
      <w:keepLines/>
      <w:spacing w:before="200" w:after="120" w:line="240" w:lineRule="auto"/>
      <w:outlineLvl w:val="3"/>
    </w:pPr>
    <w:rPr>
      <w:rFonts w:ascii="Segoe UI Light" w:eastAsiaTheme="majorEastAsia" w:hAnsi="Segoe UI Light" w:cstheme="majorBidi"/>
      <w:b/>
      <w:iCs/>
      <w:color w:val="806000" w:themeColor="accent4" w:themeShade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F6"/>
  </w:style>
  <w:style w:type="paragraph" w:styleId="Footer">
    <w:name w:val="footer"/>
    <w:basedOn w:val="Normal"/>
    <w:link w:val="FooterChar"/>
    <w:uiPriority w:val="99"/>
    <w:unhideWhenUsed/>
    <w:rsid w:val="00F3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F6"/>
  </w:style>
  <w:style w:type="character" w:customStyle="1" w:styleId="Heading1Char">
    <w:name w:val="Heading 1 Char"/>
    <w:basedOn w:val="DefaultParagraphFont"/>
    <w:link w:val="Heading1"/>
    <w:uiPriority w:val="9"/>
    <w:rsid w:val="00AD1B3E"/>
    <w:rPr>
      <w:rFonts w:ascii="Segoe UI Light" w:eastAsiaTheme="majorEastAsia" w:hAnsi="Segoe UI Light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F0E"/>
    <w:rPr>
      <w:rFonts w:ascii="Segoe UI Light" w:eastAsiaTheme="majorEastAsia" w:hAnsi="Segoe UI Light" w:cstheme="majorBidi"/>
      <w:b/>
      <w:color w:val="0070C0"/>
      <w:sz w:val="3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A4986"/>
    <w:pPr>
      <w:spacing w:after="0" w:line="240" w:lineRule="auto"/>
      <w:contextualSpacing/>
    </w:pPr>
    <w:rPr>
      <w:rFonts w:ascii="Segoe UI Light" w:eastAsiaTheme="majorEastAsia" w:hAnsi="Segoe UI Light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86"/>
    <w:rPr>
      <w:rFonts w:ascii="Segoe UI Light" w:eastAsiaTheme="majorEastAsia" w:hAnsi="Segoe UI Light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A4986"/>
    <w:pPr>
      <w:numPr>
        <w:ilvl w:val="1"/>
      </w:numPr>
    </w:pPr>
    <w:rPr>
      <w:rFonts w:ascii="Segoe UI Light" w:eastAsiaTheme="minorEastAsia" w:hAnsi="Segoe UI L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4986"/>
    <w:rPr>
      <w:rFonts w:ascii="Segoe UI Light" w:eastAsiaTheme="minorEastAsia" w:hAnsi="Segoe UI Light"/>
      <w:color w:val="5A5A5A" w:themeColor="text1" w:themeTint="A5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2453"/>
    <w:pPr>
      <w:framePr w:wrap="around" w:hAnchor="text"/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469D"/>
    <w:pPr>
      <w:spacing w:after="100"/>
    </w:pPr>
    <w:rPr>
      <w:b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29245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469D"/>
    <w:pPr>
      <w:spacing w:after="100"/>
      <w:ind w:left="220"/>
      <w:jc w:val="left"/>
    </w:pPr>
    <w:rPr>
      <w:rFonts w:eastAsiaTheme="minorEastAsia" w:cs="Times New Roman"/>
      <w:b/>
      <w:color w:val="2E74B5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A469D"/>
    <w:pPr>
      <w:spacing w:after="100"/>
      <w:ind w:left="440"/>
      <w:jc w:val="left"/>
    </w:pPr>
    <w:rPr>
      <w:rFonts w:eastAsiaTheme="minorEastAsia" w:cs="Times New Roman"/>
      <w:color w:val="595959" w:themeColor="text1" w:themeTint="A6"/>
      <w:lang w:val="en-US"/>
    </w:rPr>
  </w:style>
  <w:style w:type="paragraph" w:customStyle="1" w:styleId="TextoHeader">
    <w:name w:val="Texto Header"/>
    <w:basedOn w:val="Normal"/>
    <w:autoRedefine/>
    <w:qFormat/>
    <w:rsid w:val="004773A8"/>
    <w:pPr>
      <w:jc w:val="left"/>
    </w:pPr>
  </w:style>
  <w:style w:type="table" w:styleId="TableGrid">
    <w:name w:val="Table Grid"/>
    <w:basedOn w:val="TableNormal"/>
    <w:uiPriority w:val="39"/>
    <w:rsid w:val="00EE6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C0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77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77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7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7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A23"/>
    <w:rPr>
      <w:rFonts w:ascii="Segoe UI Light" w:eastAsiaTheme="majorEastAsia" w:hAnsi="Segoe UI Light" w:cstheme="majorBidi"/>
      <w:b/>
      <w:color w:val="0070C0"/>
      <w:sz w:val="32"/>
      <w:szCs w:val="24"/>
    </w:rPr>
  </w:style>
  <w:style w:type="paragraph" w:styleId="ListParagraph">
    <w:name w:val="List Paragraph"/>
    <w:basedOn w:val="Normal"/>
    <w:uiPriority w:val="34"/>
    <w:qFormat/>
    <w:rsid w:val="00A047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729B7"/>
    <w:rPr>
      <w:rFonts w:ascii="Segoe UI Light" w:eastAsiaTheme="majorEastAsia" w:hAnsi="Segoe UI Light" w:cstheme="majorBidi"/>
      <w:b/>
      <w:iCs/>
      <w:color w:val="806000" w:themeColor="accent4" w:themeShade="80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8360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A469D"/>
    <w:pPr>
      <w:spacing w:after="100"/>
      <w:ind w:left="840"/>
    </w:pPr>
    <w:rPr>
      <w:color w:val="7F7F7F" w:themeColor="text1" w:themeTint="80"/>
    </w:rPr>
  </w:style>
  <w:style w:type="paragraph" w:styleId="NoSpacing">
    <w:name w:val="No Spacing"/>
    <w:uiPriority w:val="1"/>
    <w:qFormat/>
    <w:rsid w:val="00E72E2E"/>
    <w:pPr>
      <w:spacing w:after="0" w:line="240" w:lineRule="auto"/>
      <w:jc w:val="both"/>
    </w:pPr>
    <w:rPr>
      <w:rFonts w:ascii="Segoe UI" w:hAnsi="Segoe UI"/>
      <w:sz w:val="28"/>
    </w:rPr>
  </w:style>
  <w:style w:type="table" w:styleId="GridTable4-Accent3">
    <w:name w:val="Grid Table 4 Accent 3"/>
    <w:basedOn w:val="TableNormal"/>
    <w:uiPriority w:val="49"/>
    <w:rsid w:val="00E81B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2E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1">
    <w:name w:val="List Table 3 Accent 1"/>
    <w:basedOn w:val="TableNormal"/>
    <w:uiPriority w:val="48"/>
    <w:rsid w:val="007E6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Default">
    <w:name w:val="Default"/>
    <w:rsid w:val="00A041A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  <w:style w:type="table" w:styleId="GridTable4-Accent5">
    <w:name w:val="Grid Table 4 Accent 5"/>
    <w:basedOn w:val="TableNormal"/>
    <w:uiPriority w:val="49"/>
    <w:rsid w:val="00000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AA49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lopez\Documents\Template%20para%20Documentos%20(BT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5807-996B-4E25-8BC5-6507C6BACC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3FBA9-3F01-4CDD-89CB-DE905FCC97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41AB8-546F-4D6B-86D6-9B5C99686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8D6C0B-E395-5347-B2A1-BEBEAA13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C:\Users\fplopez\Documents\Template para Documentos (BTS).dotx</Template>
  <TotalTime>17</TotalTime>
  <Pages>9</Pages>
  <Words>1518</Words>
  <Characters>8657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Archivo Word Oficial de BTS</vt:lpstr>
      <vt:lpstr>Archivo Word Oficial de BTS</vt:lpstr>
    </vt:vector>
  </TitlesOfParts>
  <Company/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Archivo Word Oficial de BTS</dc:title>
  <dc:subject>Arquitectura de una Aplicacion Web</dc:subject>
  <dc:creator>Lizeth Murrieta Zavala</dc:creator>
  <cp:keywords/>
  <dc:description/>
  <cp:lastModifiedBy>Microsoft Office User</cp:lastModifiedBy>
  <cp:revision>3</cp:revision>
  <cp:lastPrinted>2016-03-11T23:40:00Z</cp:lastPrinted>
  <dcterms:created xsi:type="dcterms:W3CDTF">2016-04-29T20:02:00Z</dcterms:created>
  <dcterms:modified xsi:type="dcterms:W3CDTF">2016-05-02T23:38:00Z</dcterms:modified>
  <cp:category>Documentos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